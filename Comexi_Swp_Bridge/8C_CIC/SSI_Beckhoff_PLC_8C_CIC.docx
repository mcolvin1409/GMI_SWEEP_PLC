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2.xml" ContentType="application/vnd.openxmlformats-officedocument.wordprocessingml.foot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11369" w14:textId="77777777" w:rsidR="00B33B8C" w:rsidRDefault="00B33B8C">
      <w:pPr>
        <w:rPr>
          <w:sz w:val="16"/>
        </w:rPr>
      </w:pPr>
    </w:p>
    <w:tbl>
      <w:tblPr>
        <w:tblW w:w="14400"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3299"/>
        <w:gridCol w:w="1048"/>
        <w:gridCol w:w="10053"/>
      </w:tblGrid>
      <w:tr w:rsidR="00E771CF" w14:paraId="051DB0B1" w14:textId="77777777" w:rsidTr="00C01EDE">
        <w:trPr>
          <w:cantSplit/>
          <w:trHeight w:val="330"/>
          <w:jc w:val="center"/>
        </w:trPr>
        <w:tc>
          <w:tcPr>
            <w:tcW w:w="3299" w:type="dxa"/>
            <w:vMerge w:val="restart"/>
            <w:tcBorders>
              <w:right w:val="single" w:sz="4" w:space="0" w:color="auto"/>
            </w:tcBorders>
            <w:vAlign w:val="center"/>
          </w:tcPr>
          <w:p w14:paraId="6ED272CA" w14:textId="251B45AA" w:rsidR="00E771CF" w:rsidRPr="00187E33" w:rsidRDefault="00E771CF" w:rsidP="00255678">
            <w:pPr>
              <w:pStyle w:val="TableTextCenter16"/>
              <w:rPr>
                <w:sz w:val="28"/>
              </w:rPr>
            </w:pPr>
            <w:r>
              <w:t xml:space="preserve">SSI #: </w:t>
            </w:r>
            <w:r w:rsidR="00C01EDE">
              <w:t xml:space="preserve">177003 177005 -181982 181929 182050 </w:t>
            </w:r>
            <w:r>
              <w:t xml:space="preserve"> </w:t>
            </w:r>
          </w:p>
        </w:tc>
        <w:tc>
          <w:tcPr>
            <w:tcW w:w="1048" w:type="dxa"/>
            <w:tcBorders>
              <w:top w:val="single" w:sz="12" w:space="0" w:color="auto"/>
              <w:left w:val="single" w:sz="4" w:space="0" w:color="auto"/>
              <w:bottom w:val="single" w:sz="4" w:space="0" w:color="auto"/>
              <w:right w:val="single" w:sz="12" w:space="0" w:color="auto"/>
            </w:tcBorders>
            <w:shd w:val="pct10" w:color="000000" w:fill="FFFFFF"/>
            <w:vAlign w:val="center"/>
          </w:tcPr>
          <w:p w14:paraId="1A8AB2CF" w14:textId="77777777" w:rsidR="00E771CF" w:rsidRDefault="00E771CF" w:rsidP="00C33D0A">
            <w:pPr>
              <w:pStyle w:val="TableTextCenter11"/>
            </w:pPr>
            <w:r>
              <w:t>Rev.</w:t>
            </w:r>
          </w:p>
        </w:tc>
        <w:tc>
          <w:tcPr>
            <w:tcW w:w="10053" w:type="dxa"/>
            <w:tcBorders>
              <w:top w:val="single" w:sz="12" w:space="0" w:color="auto"/>
              <w:left w:val="single" w:sz="12" w:space="0" w:color="auto"/>
              <w:bottom w:val="single" w:sz="4" w:space="0" w:color="auto"/>
            </w:tcBorders>
            <w:shd w:val="clear" w:color="auto" w:fill="E6E6E6"/>
            <w:vAlign w:val="center"/>
          </w:tcPr>
          <w:p w14:paraId="55FA79C0" w14:textId="77777777" w:rsidR="00E771CF" w:rsidRDefault="00E771CF" w:rsidP="00FD42AD">
            <w:pPr>
              <w:pStyle w:val="Heading1"/>
            </w:pPr>
            <w:r>
              <w:t>Task ID / Description</w:t>
            </w:r>
          </w:p>
        </w:tc>
      </w:tr>
      <w:tr w:rsidR="00C01EDE" w14:paraId="703EDA59" w14:textId="77777777" w:rsidTr="00C01EDE">
        <w:trPr>
          <w:cantSplit/>
          <w:trHeight w:val="331"/>
          <w:jc w:val="center"/>
        </w:trPr>
        <w:tc>
          <w:tcPr>
            <w:tcW w:w="3299" w:type="dxa"/>
            <w:vMerge/>
            <w:tcBorders>
              <w:right w:val="single" w:sz="4" w:space="0" w:color="auto"/>
            </w:tcBorders>
          </w:tcPr>
          <w:p w14:paraId="5F102607" w14:textId="77777777" w:rsidR="00C01EDE" w:rsidRDefault="00C01EDE" w:rsidP="00C01EDE">
            <w:pPr>
              <w:rPr>
                <w:sz w:val="24"/>
              </w:rPr>
            </w:pPr>
          </w:p>
        </w:tc>
        <w:tc>
          <w:tcPr>
            <w:tcW w:w="1048" w:type="dxa"/>
            <w:tcBorders>
              <w:top w:val="single" w:sz="4" w:space="0" w:color="auto"/>
              <w:left w:val="single" w:sz="4" w:space="0" w:color="auto"/>
              <w:bottom w:val="single" w:sz="12" w:space="0" w:color="auto"/>
              <w:right w:val="single" w:sz="12" w:space="0" w:color="auto"/>
            </w:tcBorders>
            <w:vAlign w:val="center"/>
          </w:tcPr>
          <w:p w14:paraId="098FCF6F" w14:textId="77777777" w:rsidR="00C01EDE" w:rsidRDefault="00C01EDE" w:rsidP="00C01EDE">
            <w:pPr>
              <w:pStyle w:val="TableTextCenter11"/>
            </w:pPr>
            <w:r>
              <w:t xml:space="preserve">     </w:t>
            </w:r>
            <w:r>
              <w:fldChar w:fldCharType="begin">
                <w:ffData>
                  <w:name w:val="Text26"/>
                  <w:enabled/>
                  <w:calcOnExit w:val="0"/>
                  <w:textInput/>
                </w:ffData>
              </w:fldChar>
            </w:r>
            <w:bookmarkStart w:id="0" w:name="Text26"/>
            <w:r>
              <w:instrText xml:space="preserve"> FORMTEXT </w:instrText>
            </w:r>
            <w:r>
              <w:fldChar w:fldCharType="separate"/>
            </w:r>
            <w:r>
              <w:t>A</w:t>
            </w:r>
            <w:r>
              <w:fldChar w:fldCharType="end"/>
            </w:r>
            <w:bookmarkEnd w:id="0"/>
          </w:p>
        </w:tc>
        <w:tc>
          <w:tcPr>
            <w:tcW w:w="10053" w:type="dxa"/>
            <w:tcBorders>
              <w:top w:val="single" w:sz="4" w:space="0" w:color="auto"/>
              <w:left w:val="single" w:sz="12" w:space="0" w:color="auto"/>
              <w:bottom w:val="single" w:sz="12" w:space="0" w:color="auto"/>
            </w:tcBorders>
            <w:vAlign w:val="center"/>
          </w:tcPr>
          <w:p w14:paraId="307E54F7" w14:textId="77777777" w:rsidR="00C01EDE" w:rsidRDefault="00C01EDE" w:rsidP="00C01EDE">
            <w:pPr>
              <w:pStyle w:val="TableTextLeft"/>
            </w:pPr>
            <w:r w:rsidRPr="00BC3000">
              <w:t>MC3 AVT PLC - Implement Comexi Sweep Control - Profibus Bridge</w:t>
            </w:r>
          </w:p>
          <w:p w14:paraId="798E586D" w14:textId="77777777" w:rsidR="00C01EDE" w:rsidRDefault="00C01EDE" w:rsidP="00C01EDE">
            <w:pPr>
              <w:pStyle w:val="TableTextLeft"/>
            </w:pPr>
            <w:r w:rsidRPr="00BC3000">
              <w:t>MC3 AVT PLC - Comexi Sweep Control - Profibus Bridge - Press Simulator</w:t>
            </w:r>
          </w:p>
          <w:p w14:paraId="64E33F7D" w14:textId="77777777" w:rsidR="00C01EDE" w:rsidRDefault="00C01EDE" w:rsidP="00C01EDE">
            <w:pPr>
              <w:pStyle w:val="TableTextLeft"/>
            </w:pPr>
            <w:r w:rsidRPr="00F637C7">
              <w:t>MC3 - SiteGen - Add Comexi Sweep Control to AVT PLC types</w:t>
            </w:r>
          </w:p>
          <w:p w14:paraId="7D077BD8" w14:textId="77777777" w:rsidR="00C01EDE" w:rsidRDefault="00C01EDE" w:rsidP="00C01EDE">
            <w:pPr>
              <w:pStyle w:val="TableTextLeft"/>
            </w:pPr>
            <w:r w:rsidRPr="00F637C7">
              <w:t>MC3 - App Server - Add Comexi Sweep Control to AVT PLC types</w:t>
            </w:r>
          </w:p>
          <w:p w14:paraId="2326FAB7" w14:textId="77777777" w:rsidR="00C01EDE" w:rsidRDefault="00C01EDE" w:rsidP="00C01EDE">
            <w:pPr>
              <w:pStyle w:val="TableTextLeft"/>
            </w:pPr>
            <w:r w:rsidRPr="00BC3000">
              <w:t>MC3 - App Server - AVT PLC swp/wtr - updates to on-press values should update the console value</w:t>
            </w:r>
          </w:p>
          <w:p w14:paraId="6D159696" w14:textId="296D1207" w:rsidR="00C01EDE" w:rsidRDefault="00C01EDE" w:rsidP="00C01EDE">
            <w:pPr>
              <w:pStyle w:val="TableTextLeft"/>
            </w:pPr>
            <w:r w:rsidRPr="00BC3000">
              <w:t>MC3 - Sit</w:t>
            </w:r>
            <w:r>
              <w:t>e</w:t>
            </w:r>
            <w:r w:rsidRPr="00BC3000">
              <w:t>Gen - AVT PLC swp/wtr - updates to on-press values should update the console value</w:t>
            </w:r>
          </w:p>
        </w:tc>
      </w:tr>
    </w:tbl>
    <w:p w14:paraId="364B6ADD" w14:textId="77777777" w:rsidR="00B33B8C" w:rsidRDefault="00B33B8C">
      <w:pPr>
        <w:spacing w:line="120" w:lineRule="exact"/>
      </w:pPr>
    </w:p>
    <w:tbl>
      <w:tblPr>
        <w:tblW w:w="14688" w:type="dxa"/>
        <w:jc w:val="center"/>
        <w:tblLayout w:type="fixed"/>
        <w:tblCellMar>
          <w:left w:w="36" w:type="dxa"/>
          <w:right w:w="36" w:type="dxa"/>
        </w:tblCellMar>
        <w:tblLook w:val="0000" w:firstRow="0" w:lastRow="0" w:firstColumn="0" w:lastColumn="0" w:noHBand="0" w:noVBand="0"/>
      </w:tblPr>
      <w:tblGrid>
        <w:gridCol w:w="1947"/>
        <w:gridCol w:w="1063"/>
        <w:gridCol w:w="2034"/>
        <w:gridCol w:w="1062"/>
        <w:gridCol w:w="1062"/>
        <w:gridCol w:w="2211"/>
        <w:gridCol w:w="1062"/>
        <w:gridCol w:w="1151"/>
        <w:gridCol w:w="2034"/>
        <w:gridCol w:w="1062"/>
      </w:tblGrid>
      <w:tr w:rsidR="00B33B8C" w14:paraId="381D5042" w14:textId="77777777" w:rsidTr="004614C1">
        <w:trPr>
          <w:cantSplit/>
          <w:trHeight w:val="320"/>
          <w:jc w:val="center"/>
        </w:trPr>
        <w:tc>
          <w:tcPr>
            <w:tcW w:w="1980" w:type="dxa"/>
            <w:tcBorders>
              <w:top w:val="single" w:sz="12" w:space="0" w:color="auto"/>
              <w:left w:val="single" w:sz="12" w:space="0" w:color="auto"/>
              <w:bottom w:val="single" w:sz="12" w:space="0" w:color="auto"/>
              <w:right w:val="single" w:sz="12" w:space="0" w:color="auto"/>
            </w:tcBorders>
            <w:shd w:val="pct10" w:color="000000" w:fill="FFFFFF"/>
            <w:vAlign w:val="center"/>
          </w:tcPr>
          <w:p w14:paraId="064F74BC" w14:textId="77777777" w:rsidR="00B33B8C" w:rsidRDefault="00B33B8C" w:rsidP="00FD42AD">
            <w:pPr>
              <w:pStyle w:val="Heading1"/>
            </w:pPr>
            <w:r w:rsidRPr="00D75496">
              <w:t>Type</w:t>
            </w:r>
            <w:r>
              <w:t xml:space="preserve"> </w:t>
            </w:r>
            <w:r w:rsidRPr="003A1766">
              <w:rPr>
                <w:sz w:val="18"/>
                <w:szCs w:val="18"/>
              </w:rPr>
              <w:t>(Select 1)</w:t>
            </w:r>
          </w:p>
        </w:tc>
        <w:tc>
          <w:tcPr>
            <w:tcW w:w="4230" w:type="dxa"/>
            <w:gridSpan w:val="3"/>
            <w:tcBorders>
              <w:top w:val="single" w:sz="12" w:space="0" w:color="auto"/>
              <w:left w:val="single" w:sz="12" w:space="0" w:color="auto"/>
              <w:right w:val="single" w:sz="12" w:space="0" w:color="auto"/>
            </w:tcBorders>
            <w:shd w:val="pct10" w:color="000000" w:fill="FFFFFF"/>
            <w:vAlign w:val="center"/>
          </w:tcPr>
          <w:p w14:paraId="313DF89C" w14:textId="77777777" w:rsidR="00B33B8C" w:rsidRDefault="003B62D6" w:rsidP="00FD42AD">
            <w:pPr>
              <w:pStyle w:val="Heading1"/>
            </w:pPr>
            <w:r>
              <w:t>Requirements</w:t>
            </w:r>
            <w:r w:rsidR="00B33B8C">
              <w:t xml:space="preserve"> Spec Status</w:t>
            </w:r>
          </w:p>
        </w:tc>
        <w:tc>
          <w:tcPr>
            <w:tcW w:w="4410" w:type="dxa"/>
            <w:gridSpan w:val="3"/>
            <w:tcBorders>
              <w:top w:val="single" w:sz="12" w:space="0" w:color="auto"/>
              <w:left w:val="single" w:sz="12" w:space="0" w:color="auto"/>
              <w:right w:val="single" w:sz="12" w:space="0" w:color="auto"/>
            </w:tcBorders>
            <w:shd w:val="pct10" w:color="000000" w:fill="FFFFFF"/>
            <w:vAlign w:val="center"/>
          </w:tcPr>
          <w:p w14:paraId="317747DF" w14:textId="77777777" w:rsidR="00B33B8C" w:rsidRDefault="003B62D6" w:rsidP="00FD42AD">
            <w:pPr>
              <w:pStyle w:val="Heading1"/>
            </w:pPr>
            <w:r>
              <w:t>Design Spec Status</w:t>
            </w:r>
          </w:p>
        </w:tc>
        <w:tc>
          <w:tcPr>
            <w:tcW w:w="4320" w:type="dxa"/>
            <w:gridSpan w:val="3"/>
            <w:tcBorders>
              <w:top w:val="single" w:sz="12" w:space="0" w:color="auto"/>
              <w:left w:val="single" w:sz="12" w:space="0" w:color="auto"/>
              <w:right w:val="single" w:sz="12" w:space="0" w:color="auto"/>
            </w:tcBorders>
            <w:shd w:val="pct10" w:color="000000" w:fill="FFFFFF"/>
            <w:vAlign w:val="center"/>
          </w:tcPr>
          <w:p w14:paraId="480D0FA0" w14:textId="77777777" w:rsidR="00B33B8C" w:rsidRDefault="003B62D6" w:rsidP="00FD42AD">
            <w:pPr>
              <w:pStyle w:val="Heading1"/>
            </w:pPr>
            <w:r>
              <w:t>Code Inspection Status</w:t>
            </w:r>
          </w:p>
        </w:tc>
      </w:tr>
      <w:tr w:rsidR="00B33B8C" w14:paraId="54FE7425" w14:textId="77777777" w:rsidTr="004614C1">
        <w:trPr>
          <w:cantSplit/>
          <w:trHeight w:val="360"/>
          <w:jc w:val="center"/>
        </w:trPr>
        <w:tc>
          <w:tcPr>
            <w:tcW w:w="1980" w:type="dxa"/>
            <w:tcBorders>
              <w:top w:val="single" w:sz="12" w:space="0" w:color="auto"/>
              <w:left w:val="single" w:sz="12" w:space="0" w:color="auto"/>
            </w:tcBorders>
            <w:vAlign w:val="center"/>
          </w:tcPr>
          <w:p w14:paraId="579CB35D" w14:textId="77777777" w:rsidR="00B33B8C" w:rsidRDefault="00462C03" w:rsidP="002B3238">
            <w:pPr>
              <w:pStyle w:val="CheckboxText"/>
            </w:pPr>
            <w:r>
              <w:fldChar w:fldCharType="begin">
                <w:ffData>
                  <w:name w:val="Check2"/>
                  <w:enabled/>
                  <w:calcOnExit w:val="0"/>
                  <w:checkBox>
                    <w:sizeAuto/>
                    <w:default w:val="0"/>
                    <w:checked w:val="0"/>
                  </w:checkBox>
                </w:ffData>
              </w:fldChar>
            </w:r>
            <w:r w:rsidR="00B33B8C">
              <w:instrText xml:space="preserve"> FORMCHECKBOX </w:instrText>
            </w:r>
            <w:r w:rsidR="00C01EDE">
              <w:fldChar w:fldCharType="separate"/>
            </w:r>
            <w:r>
              <w:fldChar w:fldCharType="end"/>
            </w:r>
            <w:r w:rsidR="00B33B8C">
              <w:tab/>
              <w:t>Enhancement</w:t>
            </w:r>
            <w:r w:rsidR="00B33B8C">
              <w:tab/>
            </w:r>
          </w:p>
        </w:tc>
        <w:tc>
          <w:tcPr>
            <w:tcW w:w="4230" w:type="dxa"/>
            <w:gridSpan w:val="3"/>
            <w:tcBorders>
              <w:top w:val="single" w:sz="12" w:space="0" w:color="auto"/>
              <w:left w:val="single" w:sz="4" w:space="0" w:color="auto"/>
              <w:right w:val="single" w:sz="4" w:space="0" w:color="auto"/>
            </w:tcBorders>
            <w:vAlign w:val="center"/>
          </w:tcPr>
          <w:p w14:paraId="3199EA40" w14:textId="77777777" w:rsidR="00B33B8C" w:rsidRDefault="00462C03" w:rsidP="002B3238">
            <w:pPr>
              <w:pStyle w:val="CheckboxText"/>
              <w:rPr>
                <w:sz w:val="16"/>
              </w:rPr>
            </w:pPr>
            <w:r>
              <w:fldChar w:fldCharType="begin">
                <w:ffData>
                  <w:name w:val="Check7"/>
                  <w:enabled/>
                  <w:calcOnExit w:val="0"/>
                  <w:checkBox>
                    <w:sizeAuto/>
                    <w:default w:val="0"/>
                  </w:checkBox>
                </w:ffData>
              </w:fldChar>
            </w:r>
            <w:r w:rsidR="00B33B8C">
              <w:instrText xml:space="preserve"> FORMCHECKBOX </w:instrText>
            </w:r>
            <w:r w:rsidR="00C01EDE">
              <w:fldChar w:fldCharType="separate"/>
            </w:r>
            <w:r>
              <w:fldChar w:fldCharType="end"/>
            </w:r>
            <w:r w:rsidR="00B33B8C">
              <w:t xml:space="preserve"> For Review</w:t>
            </w:r>
            <w:r w:rsidR="00B33B8C">
              <w:tab/>
            </w:r>
            <w:r>
              <w:fldChar w:fldCharType="begin">
                <w:ffData>
                  <w:name w:val="Check8"/>
                  <w:enabled/>
                  <w:calcOnExit w:val="0"/>
                  <w:checkBox>
                    <w:sizeAuto/>
                    <w:default w:val="0"/>
                    <w:checked w:val="0"/>
                  </w:checkBox>
                </w:ffData>
              </w:fldChar>
            </w:r>
            <w:r w:rsidR="00B33B8C">
              <w:instrText xml:space="preserve"> FORMCHECKBOX </w:instrText>
            </w:r>
            <w:r w:rsidR="00C01EDE">
              <w:fldChar w:fldCharType="separate"/>
            </w:r>
            <w:r>
              <w:fldChar w:fldCharType="end"/>
            </w:r>
            <w:r w:rsidR="00B33B8C">
              <w:t xml:space="preserve"> Accepted </w:t>
            </w:r>
            <w:r w:rsidR="00B33B8C">
              <w:tab/>
            </w:r>
            <w:r>
              <w:fldChar w:fldCharType="begin">
                <w:ffData>
                  <w:name w:val="Check8"/>
                  <w:enabled/>
                  <w:calcOnExit w:val="0"/>
                  <w:checkBox>
                    <w:sizeAuto/>
                    <w:default w:val="0"/>
                  </w:checkBox>
                </w:ffData>
              </w:fldChar>
            </w:r>
            <w:r w:rsidR="00B33B8C">
              <w:instrText xml:space="preserve"> FORMCHECKBOX </w:instrText>
            </w:r>
            <w:r w:rsidR="00C01EDE">
              <w:fldChar w:fldCharType="separate"/>
            </w:r>
            <w:r>
              <w:fldChar w:fldCharType="end"/>
            </w:r>
            <w:r w:rsidR="00B33B8C">
              <w:t xml:space="preserve"> Rejected</w:t>
            </w:r>
          </w:p>
        </w:tc>
        <w:tc>
          <w:tcPr>
            <w:tcW w:w="4410" w:type="dxa"/>
            <w:gridSpan w:val="3"/>
            <w:tcBorders>
              <w:top w:val="single" w:sz="12" w:space="0" w:color="auto"/>
              <w:left w:val="single" w:sz="4" w:space="0" w:color="auto"/>
              <w:right w:val="single" w:sz="4" w:space="0" w:color="auto"/>
            </w:tcBorders>
            <w:vAlign w:val="center"/>
          </w:tcPr>
          <w:p w14:paraId="78BC6F90" w14:textId="77777777" w:rsidR="00B33B8C" w:rsidRDefault="00462C03" w:rsidP="002B3238">
            <w:pPr>
              <w:pStyle w:val="CheckboxText"/>
              <w:rPr>
                <w:sz w:val="16"/>
              </w:rPr>
            </w:pPr>
            <w:r>
              <w:fldChar w:fldCharType="begin">
                <w:ffData>
                  <w:name w:val="Check7"/>
                  <w:enabled/>
                  <w:calcOnExit w:val="0"/>
                  <w:checkBox>
                    <w:sizeAuto/>
                    <w:default w:val="0"/>
                  </w:checkBox>
                </w:ffData>
              </w:fldChar>
            </w:r>
            <w:r w:rsidR="00B33B8C">
              <w:instrText xml:space="preserve"> FORMCHECKBOX </w:instrText>
            </w:r>
            <w:r w:rsidR="00C01EDE">
              <w:fldChar w:fldCharType="separate"/>
            </w:r>
            <w:r>
              <w:fldChar w:fldCharType="end"/>
            </w:r>
            <w:r w:rsidR="00B33B8C">
              <w:t xml:space="preserve"> For Review</w:t>
            </w:r>
            <w:r w:rsidR="00B33B8C">
              <w:tab/>
            </w:r>
            <w:r>
              <w:fldChar w:fldCharType="begin">
                <w:ffData>
                  <w:name w:val="Check8"/>
                  <w:enabled/>
                  <w:calcOnExit w:val="0"/>
                  <w:checkBox>
                    <w:sizeAuto/>
                    <w:default w:val="0"/>
                  </w:checkBox>
                </w:ffData>
              </w:fldChar>
            </w:r>
            <w:r w:rsidR="00B33B8C">
              <w:instrText xml:space="preserve"> FORMCHECKBOX </w:instrText>
            </w:r>
            <w:r w:rsidR="00C01EDE">
              <w:fldChar w:fldCharType="separate"/>
            </w:r>
            <w:r>
              <w:fldChar w:fldCharType="end"/>
            </w:r>
            <w:r w:rsidR="00B33B8C">
              <w:t xml:space="preserve"> Accepted </w:t>
            </w:r>
            <w:r w:rsidR="00B33B8C">
              <w:tab/>
            </w:r>
            <w:r>
              <w:fldChar w:fldCharType="begin">
                <w:ffData>
                  <w:name w:val="Check8"/>
                  <w:enabled/>
                  <w:calcOnExit w:val="0"/>
                  <w:checkBox>
                    <w:sizeAuto/>
                    <w:default w:val="0"/>
                  </w:checkBox>
                </w:ffData>
              </w:fldChar>
            </w:r>
            <w:r w:rsidR="00B33B8C">
              <w:instrText xml:space="preserve"> FORMCHECKBOX </w:instrText>
            </w:r>
            <w:r w:rsidR="00C01EDE">
              <w:fldChar w:fldCharType="separate"/>
            </w:r>
            <w:r>
              <w:fldChar w:fldCharType="end"/>
            </w:r>
            <w:r w:rsidR="00B33B8C">
              <w:t xml:space="preserve"> Rejected</w:t>
            </w:r>
          </w:p>
        </w:tc>
        <w:tc>
          <w:tcPr>
            <w:tcW w:w="4320" w:type="dxa"/>
            <w:gridSpan w:val="3"/>
            <w:tcBorders>
              <w:top w:val="single" w:sz="12" w:space="0" w:color="auto"/>
              <w:left w:val="single" w:sz="4" w:space="0" w:color="auto"/>
              <w:right w:val="single" w:sz="12" w:space="0" w:color="auto"/>
            </w:tcBorders>
            <w:vAlign w:val="center"/>
          </w:tcPr>
          <w:p w14:paraId="7010F11A" w14:textId="7307FB47" w:rsidR="00B33B8C" w:rsidRDefault="00C01EDE" w:rsidP="002B3238">
            <w:pPr>
              <w:pStyle w:val="CheckboxText"/>
              <w:rPr>
                <w:sz w:val="16"/>
              </w:rPr>
            </w:pPr>
            <w:r>
              <w:fldChar w:fldCharType="begin">
                <w:ffData>
                  <w:name w:val="Check7"/>
                  <w:enabled/>
                  <w:calcOnExit w:val="0"/>
                  <w:checkBox>
                    <w:sizeAuto/>
                    <w:default w:val="1"/>
                  </w:checkBox>
                </w:ffData>
              </w:fldChar>
            </w:r>
            <w:bookmarkStart w:id="1" w:name="Check7"/>
            <w:r>
              <w:instrText xml:space="preserve"> FORMCHECKBOX </w:instrText>
            </w:r>
            <w:r>
              <w:fldChar w:fldCharType="end"/>
            </w:r>
            <w:bookmarkEnd w:id="1"/>
            <w:r w:rsidR="00B33B8C">
              <w:t xml:space="preserve"> For Review</w:t>
            </w:r>
            <w:r w:rsidR="00B33B8C">
              <w:tab/>
            </w:r>
            <w:r w:rsidR="00462C03">
              <w:fldChar w:fldCharType="begin">
                <w:ffData>
                  <w:name w:val="Check8"/>
                  <w:enabled/>
                  <w:calcOnExit w:val="0"/>
                  <w:checkBox>
                    <w:sizeAuto/>
                    <w:default w:val="0"/>
                    <w:checked w:val="0"/>
                  </w:checkBox>
                </w:ffData>
              </w:fldChar>
            </w:r>
            <w:r w:rsidR="00B33B8C">
              <w:instrText xml:space="preserve"> FORMCHECKBOX </w:instrText>
            </w:r>
            <w:r>
              <w:fldChar w:fldCharType="separate"/>
            </w:r>
            <w:r w:rsidR="00462C03">
              <w:fldChar w:fldCharType="end"/>
            </w:r>
            <w:r w:rsidR="00B33B8C">
              <w:t xml:space="preserve"> Accepted </w:t>
            </w:r>
            <w:r w:rsidR="00B33B8C">
              <w:tab/>
            </w:r>
            <w:bookmarkStart w:id="2" w:name="Check8"/>
            <w:r w:rsidR="00462C03">
              <w:fldChar w:fldCharType="begin">
                <w:ffData>
                  <w:name w:val="Check8"/>
                  <w:enabled/>
                  <w:calcOnExit w:val="0"/>
                  <w:checkBox>
                    <w:sizeAuto/>
                    <w:default w:val="0"/>
                  </w:checkBox>
                </w:ffData>
              </w:fldChar>
            </w:r>
            <w:r w:rsidR="004F0F47">
              <w:instrText xml:space="preserve"> FORMCHECKBOX </w:instrText>
            </w:r>
            <w:r>
              <w:fldChar w:fldCharType="separate"/>
            </w:r>
            <w:r w:rsidR="00462C03">
              <w:fldChar w:fldCharType="end"/>
            </w:r>
            <w:bookmarkEnd w:id="2"/>
            <w:r w:rsidR="00B33B8C">
              <w:t xml:space="preserve"> Rejected</w:t>
            </w:r>
          </w:p>
        </w:tc>
      </w:tr>
      <w:tr w:rsidR="00B33B8C" w14:paraId="0AD45AE7" w14:textId="77777777" w:rsidTr="004614C1">
        <w:trPr>
          <w:cantSplit/>
          <w:trHeight w:val="288"/>
          <w:jc w:val="center"/>
        </w:trPr>
        <w:tc>
          <w:tcPr>
            <w:tcW w:w="1980" w:type="dxa"/>
            <w:tcBorders>
              <w:left w:val="single" w:sz="12" w:space="0" w:color="auto"/>
            </w:tcBorders>
            <w:vAlign w:val="center"/>
          </w:tcPr>
          <w:p w14:paraId="40BA9977" w14:textId="77777777" w:rsidR="00B33B8C" w:rsidRDefault="00462C03" w:rsidP="002B3238">
            <w:pPr>
              <w:pStyle w:val="CheckboxText"/>
            </w:pPr>
            <w:r>
              <w:fldChar w:fldCharType="begin">
                <w:ffData>
                  <w:name w:val="Check2"/>
                  <w:enabled/>
                  <w:calcOnExit w:val="0"/>
                  <w:checkBox>
                    <w:sizeAuto/>
                    <w:default w:val="0"/>
                  </w:checkBox>
                </w:ffData>
              </w:fldChar>
            </w:r>
            <w:r w:rsidR="00B33B8C">
              <w:instrText xml:space="preserve"> FORMCHECKBOX </w:instrText>
            </w:r>
            <w:r w:rsidR="00C01EDE">
              <w:fldChar w:fldCharType="separate"/>
            </w:r>
            <w:r>
              <w:fldChar w:fldCharType="end"/>
            </w:r>
            <w:r w:rsidR="00B33B8C">
              <w:tab/>
              <w:t>New Feature</w:t>
            </w:r>
          </w:p>
        </w:tc>
        <w:tc>
          <w:tcPr>
            <w:tcW w:w="1080" w:type="dxa"/>
            <w:tcBorders>
              <w:top w:val="single" w:sz="4" w:space="0" w:color="auto"/>
              <w:left w:val="single" w:sz="4" w:space="0" w:color="auto"/>
              <w:bottom w:val="single" w:sz="4" w:space="0" w:color="auto"/>
              <w:right w:val="single" w:sz="4" w:space="0" w:color="auto"/>
            </w:tcBorders>
            <w:shd w:val="pct10" w:color="000000" w:fill="FFFFFF"/>
            <w:vAlign w:val="center"/>
          </w:tcPr>
          <w:p w14:paraId="519E44E5" w14:textId="77777777" w:rsidR="00B33B8C" w:rsidRDefault="00B33B8C" w:rsidP="00E00ACA">
            <w:pPr>
              <w:pStyle w:val="TableHdr2Centered"/>
            </w:pPr>
            <w:r>
              <w:t>Process</w:t>
            </w:r>
          </w:p>
        </w:tc>
        <w:tc>
          <w:tcPr>
            <w:tcW w:w="2070" w:type="dxa"/>
            <w:tcBorders>
              <w:top w:val="single" w:sz="4" w:space="0" w:color="auto"/>
              <w:left w:val="single" w:sz="4" w:space="0" w:color="auto"/>
              <w:bottom w:val="single" w:sz="4" w:space="0" w:color="auto"/>
              <w:right w:val="single" w:sz="4" w:space="0" w:color="auto"/>
            </w:tcBorders>
            <w:shd w:val="pct10" w:color="000000" w:fill="FFFFFF"/>
            <w:vAlign w:val="center"/>
          </w:tcPr>
          <w:p w14:paraId="3FC5D6CA" w14:textId="77777777" w:rsidR="00B33B8C" w:rsidRDefault="00B33B8C" w:rsidP="00E00ACA">
            <w:pPr>
              <w:pStyle w:val="TableHdr2Centered"/>
            </w:pPr>
            <w:r>
              <w:t>Name</w:t>
            </w:r>
          </w:p>
        </w:tc>
        <w:tc>
          <w:tcPr>
            <w:tcW w:w="1080" w:type="dxa"/>
            <w:tcBorders>
              <w:top w:val="single" w:sz="4" w:space="0" w:color="auto"/>
              <w:left w:val="single" w:sz="4" w:space="0" w:color="auto"/>
              <w:bottom w:val="single" w:sz="4" w:space="0" w:color="auto"/>
            </w:tcBorders>
            <w:shd w:val="pct10" w:color="000000" w:fill="FFFFFF"/>
            <w:vAlign w:val="center"/>
          </w:tcPr>
          <w:p w14:paraId="23CDD5CE" w14:textId="77777777" w:rsidR="00B33B8C" w:rsidRDefault="00B33B8C" w:rsidP="00E00ACA">
            <w:pPr>
              <w:pStyle w:val="TableHdr2Centered"/>
            </w:pPr>
            <w:r>
              <w:t>Date</w:t>
            </w:r>
          </w:p>
        </w:tc>
        <w:tc>
          <w:tcPr>
            <w:tcW w:w="1080" w:type="dxa"/>
            <w:tcBorders>
              <w:top w:val="single" w:sz="4" w:space="0" w:color="auto"/>
              <w:left w:val="single" w:sz="4" w:space="0" w:color="auto"/>
              <w:bottom w:val="single" w:sz="4" w:space="0" w:color="auto"/>
              <w:right w:val="single" w:sz="4" w:space="0" w:color="auto"/>
            </w:tcBorders>
            <w:shd w:val="pct10" w:color="000000" w:fill="FFFFFF"/>
            <w:vAlign w:val="center"/>
          </w:tcPr>
          <w:p w14:paraId="2A90122F" w14:textId="77777777" w:rsidR="00B33B8C" w:rsidRDefault="00B33B8C" w:rsidP="00E00ACA">
            <w:pPr>
              <w:pStyle w:val="TableHdr2Centered"/>
            </w:pPr>
            <w:r>
              <w:t>Process</w:t>
            </w:r>
          </w:p>
        </w:tc>
        <w:tc>
          <w:tcPr>
            <w:tcW w:w="2250" w:type="dxa"/>
            <w:tcBorders>
              <w:top w:val="single" w:sz="4" w:space="0" w:color="auto"/>
              <w:left w:val="single" w:sz="4" w:space="0" w:color="auto"/>
              <w:bottom w:val="single" w:sz="4" w:space="0" w:color="auto"/>
              <w:right w:val="single" w:sz="4" w:space="0" w:color="auto"/>
            </w:tcBorders>
            <w:shd w:val="pct10" w:color="000000" w:fill="FFFFFF"/>
            <w:vAlign w:val="center"/>
          </w:tcPr>
          <w:p w14:paraId="74166073" w14:textId="77777777" w:rsidR="00B33B8C" w:rsidRDefault="00B33B8C" w:rsidP="00E00ACA">
            <w:pPr>
              <w:pStyle w:val="TableHdr2Centered"/>
            </w:pPr>
            <w:r>
              <w:t>Name</w:t>
            </w:r>
          </w:p>
        </w:tc>
        <w:tc>
          <w:tcPr>
            <w:tcW w:w="1080" w:type="dxa"/>
            <w:tcBorders>
              <w:top w:val="single" w:sz="4" w:space="0" w:color="auto"/>
              <w:left w:val="single" w:sz="4" w:space="0" w:color="auto"/>
              <w:bottom w:val="single" w:sz="4" w:space="0" w:color="auto"/>
              <w:right w:val="single" w:sz="4" w:space="0" w:color="auto"/>
            </w:tcBorders>
            <w:shd w:val="pct10" w:color="000000" w:fill="FFFFFF"/>
            <w:vAlign w:val="center"/>
          </w:tcPr>
          <w:p w14:paraId="197F11A4" w14:textId="77777777" w:rsidR="00B33B8C" w:rsidRDefault="00B33B8C" w:rsidP="00E00ACA">
            <w:pPr>
              <w:pStyle w:val="TableHdr2Centered"/>
            </w:pPr>
            <w:r>
              <w:t>Date</w:t>
            </w:r>
          </w:p>
        </w:tc>
        <w:tc>
          <w:tcPr>
            <w:tcW w:w="1170" w:type="dxa"/>
            <w:tcBorders>
              <w:top w:val="single" w:sz="4" w:space="0" w:color="auto"/>
              <w:left w:val="nil"/>
              <w:bottom w:val="single" w:sz="4" w:space="0" w:color="auto"/>
              <w:right w:val="single" w:sz="4" w:space="0" w:color="auto"/>
            </w:tcBorders>
            <w:shd w:val="pct10" w:color="000000" w:fill="FFFFFF"/>
            <w:vAlign w:val="center"/>
          </w:tcPr>
          <w:p w14:paraId="3AD48FC7" w14:textId="77777777" w:rsidR="00B33B8C" w:rsidRDefault="00B33B8C" w:rsidP="00E00ACA">
            <w:pPr>
              <w:pStyle w:val="TableHdr2Centered"/>
            </w:pPr>
            <w:r>
              <w:t>Process</w:t>
            </w:r>
          </w:p>
        </w:tc>
        <w:tc>
          <w:tcPr>
            <w:tcW w:w="2070" w:type="dxa"/>
            <w:tcBorders>
              <w:top w:val="single" w:sz="4" w:space="0" w:color="auto"/>
              <w:left w:val="single" w:sz="4" w:space="0" w:color="auto"/>
              <w:bottom w:val="single" w:sz="4" w:space="0" w:color="auto"/>
              <w:right w:val="single" w:sz="4" w:space="0" w:color="auto"/>
            </w:tcBorders>
            <w:shd w:val="pct10" w:color="000000" w:fill="FFFFFF"/>
            <w:vAlign w:val="center"/>
          </w:tcPr>
          <w:p w14:paraId="079C9EE9" w14:textId="77777777" w:rsidR="00B33B8C" w:rsidRDefault="00B33B8C" w:rsidP="00E00ACA">
            <w:pPr>
              <w:pStyle w:val="TableHdr2Centered"/>
            </w:pPr>
            <w:r>
              <w:t>Name</w:t>
            </w:r>
          </w:p>
        </w:tc>
        <w:tc>
          <w:tcPr>
            <w:tcW w:w="1080" w:type="dxa"/>
            <w:tcBorders>
              <w:top w:val="single" w:sz="4" w:space="0" w:color="auto"/>
              <w:left w:val="single" w:sz="4" w:space="0" w:color="auto"/>
              <w:bottom w:val="single" w:sz="4" w:space="0" w:color="auto"/>
              <w:right w:val="single" w:sz="12" w:space="0" w:color="auto"/>
            </w:tcBorders>
            <w:shd w:val="pct10" w:color="000000" w:fill="FFFFFF"/>
            <w:vAlign w:val="center"/>
          </w:tcPr>
          <w:p w14:paraId="1E890D6A" w14:textId="77777777" w:rsidR="00B33B8C" w:rsidRDefault="00B33B8C" w:rsidP="00E00ACA">
            <w:pPr>
              <w:pStyle w:val="TableHdr2Centered"/>
            </w:pPr>
            <w:r>
              <w:t>Date</w:t>
            </w:r>
          </w:p>
        </w:tc>
      </w:tr>
      <w:tr w:rsidR="00B33B8C" w14:paraId="73B5CD86" w14:textId="77777777" w:rsidTr="004614C1">
        <w:trPr>
          <w:cantSplit/>
          <w:trHeight w:val="360"/>
          <w:jc w:val="center"/>
        </w:trPr>
        <w:tc>
          <w:tcPr>
            <w:tcW w:w="1980" w:type="dxa"/>
            <w:tcBorders>
              <w:left w:val="single" w:sz="12" w:space="0" w:color="auto"/>
            </w:tcBorders>
            <w:vAlign w:val="center"/>
          </w:tcPr>
          <w:p w14:paraId="0FAFF6A9" w14:textId="77777777" w:rsidR="00B33B8C" w:rsidRDefault="00462C03" w:rsidP="002B3238">
            <w:pPr>
              <w:pStyle w:val="CheckboxText"/>
              <w:rPr>
                <w:b/>
              </w:rPr>
            </w:pPr>
            <w:r>
              <w:fldChar w:fldCharType="begin">
                <w:ffData>
                  <w:name w:val="Check2"/>
                  <w:enabled/>
                  <w:calcOnExit w:val="0"/>
                  <w:checkBox>
                    <w:sizeAuto/>
                    <w:default w:val="0"/>
                  </w:checkBox>
                </w:ffData>
              </w:fldChar>
            </w:r>
            <w:r w:rsidR="00B33B8C">
              <w:instrText xml:space="preserve"> FORMCHECKBOX </w:instrText>
            </w:r>
            <w:r w:rsidR="00C01EDE">
              <w:fldChar w:fldCharType="separate"/>
            </w:r>
            <w:r>
              <w:fldChar w:fldCharType="end"/>
            </w:r>
            <w:r w:rsidR="00B33B8C">
              <w:rPr>
                <w:b/>
              </w:rPr>
              <w:tab/>
            </w:r>
            <w:r w:rsidR="00B33B8C" w:rsidRPr="002239FD">
              <w:t>Bug Fix</w:t>
            </w:r>
          </w:p>
        </w:tc>
        <w:tc>
          <w:tcPr>
            <w:tcW w:w="1080" w:type="dxa"/>
            <w:tcBorders>
              <w:top w:val="single" w:sz="4" w:space="0" w:color="auto"/>
              <w:left w:val="single" w:sz="4" w:space="0" w:color="auto"/>
              <w:right w:val="single" w:sz="4" w:space="0" w:color="auto"/>
            </w:tcBorders>
            <w:vAlign w:val="center"/>
          </w:tcPr>
          <w:p w14:paraId="6C966159" w14:textId="77777777" w:rsidR="00B33B8C" w:rsidRDefault="00B33B8C" w:rsidP="006F73E7">
            <w:pPr>
              <w:pStyle w:val="TableTextCentered"/>
            </w:pPr>
            <w:r>
              <w:t>Originator</w:t>
            </w:r>
          </w:p>
        </w:tc>
        <w:tc>
          <w:tcPr>
            <w:tcW w:w="2070" w:type="dxa"/>
            <w:tcBorders>
              <w:top w:val="single" w:sz="4" w:space="0" w:color="auto"/>
              <w:left w:val="single" w:sz="4" w:space="0" w:color="auto"/>
              <w:right w:val="single" w:sz="4" w:space="0" w:color="auto"/>
            </w:tcBorders>
            <w:vAlign w:val="center"/>
          </w:tcPr>
          <w:p w14:paraId="602176C3" w14:textId="77777777" w:rsidR="00B33B8C" w:rsidRDefault="00462C03" w:rsidP="00C33D0A">
            <w:pPr>
              <w:pStyle w:val="TableTextLeft11"/>
            </w:pPr>
            <w:r>
              <w:fldChar w:fldCharType="begin">
                <w:ffData>
                  <w:name w:val="Text14"/>
                  <w:enabled/>
                  <w:calcOnExit w:val="0"/>
                  <w:textInput>
                    <w:maxLength w:val="30"/>
                  </w:textInput>
                </w:ffData>
              </w:fldChar>
            </w:r>
            <w:r w:rsidR="00B33B8C">
              <w:instrText xml:space="preserve"> FORMTEXT </w:instrText>
            </w:r>
            <w:r>
              <w:fldChar w:fldCharType="separate"/>
            </w:r>
            <w:r w:rsidR="00CB0BC7">
              <w:rPr>
                <w:noProof/>
              </w:rPr>
              <w:t> </w:t>
            </w:r>
            <w:r w:rsidR="00CB0BC7">
              <w:rPr>
                <w:noProof/>
              </w:rPr>
              <w:t> </w:t>
            </w:r>
            <w:r w:rsidR="00CB0BC7">
              <w:rPr>
                <w:noProof/>
              </w:rPr>
              <w:t> </w:t>
            </w:r>
            <w:r w:rsidR="00CB0BC7">
              <w:rPr>
                <w:noProof/>
              </w:rPr>
              <w:t> </w:t>
            </w:r>
            <w:r w:rsidR="00CB0BC7">
              <w:rPr>
                <w:noProof/>
              </w:rPr>
              <w:t> </w:t>
            </w:r>
            <w:r>
              <w:fldChar w:fldCharType="end"/>
            </w:r>
          </w:p>
        </w:tc>
        <w:tc>
          <w:tcPr>
            <w:tcW w:w="1080" w:type="dxa"/>
            <w:tcBorders>
              <w:top w:val="single" w:sz="4" w:space="0" w:color="auto"/>
              <w:left w:val="single" w:sz="4" w:space="0" w:color="auto"/>
            </w:tcBorders>
            <w:vAlign w:val="center"/>
          </w:tcPr>
          <w:p w14:paraId="7ED5F22D" w14:textId="77777777" w:rsidR="00B33B8C" w:rsidRDefault="00462C03" w:rsidP="00C33D0A">
            <w:pPr>
              <w:pStyle w:val="TableTextCenter11"/>
            </w:pPr>
            <w:r>
              <w:fldChar w:fldCharType="begin">
                <w:ffData>
                  <w:name w:val="Text13"/>
                  <w:enabled/>
                  <w:calcOnExit w:val="0"/>
                  <w:textInput>
                    <w:type w:val="date"/>
                    <w:format w:val="M/d/yy"/>
                  </w:textInput>
                </w:ffData>
              </w:fldChar>
            </w:r>
            <w:r w:rsidR="00B33B8C">
              <w:instrText xml:space="preserve"> FORMTEXT </w:instrText>
            </w:r>
            <w:r>
              <w:fldChar w:fldCharType="separate"/>
            </w:r>
            <w:r w:rsidR="00CB0BC7">
              <w:rPr>
                <w:noProof/>
              </w:rPr>
              <w:t> </w:t>
            </w:r>
            <w:r w:rsidR="00CB0BC7">
              <w:rPr>
                <w:noProof/>
              </w:rPr>
              <w:t> </w:t>
            </w:r>
            <w:r w:rsidR="00CB0BC7">
              <w:rPr>
                <w:noProof/>
              </w:rPr>
              <w:t> </w:t>
            </w:r>
            <w:r w:rsidR="00CB0BC7">
              <w:rPr>
                <w:noProof/>
              </w:rPr>
              <w:t> </w:t>
            </w:r>
            <w:r w:rsidR="00CB0BC7">
              <w:rPr>
                <w:noProof/>
              </w:rPr>
              <w:t> </w:t>
            </w:r>
            <w:r>
              <w:fldChar w:fldCharType="end"/>
            </w:r>
          </w:p>
        </w:tc>
        <w:tc>
          <w:tcPr>
            <w:tcW w:w="1080" w:type="dxa"/>
            <w:tcBorders>
              <w:top w:val="single" w:sz="4" w:space="0" w:color="auto"/>
              <w:left w:val="single" w:sz="4" w:space="0" w:color="auto"/>
              <w:right w:val="single" w:sz="4" w:space="0" w:color="auto"/>
            </w:tcBorders>
            <w:vAlign w:val="center"/>
          </w:tcPr>
          <w:p w14:paraId="70B8924B" w14:textId="77777777" w:rsidR="00B33B8C" w:rsidRDefault="00821DDA" w:rsidP="006F73E7">
            <w:pPr>
              <w:pStyle w:val="TableTextCentered"/>
            </w:pPr>
            <w:r>
              <w:t>Originator</w:t>
            </w:r>
          </w:p>
        </w:tc>
        <w:tc>
          <w:tcPr>
            <w:tcW w:w="2250" w:type="dxa"/>
            <w:tcBorders>
              <w:top w:val="single" w:sz="4" w:space="0" w:color="auto"/>
              <w:left w:val="single" w:sz="4" w:space="0" w:color="auto"/>
              <w:right w:val="single" w:sz="4" w:space="0" w:color="auto"/>
            </w:tcBorders>
            <w:vAlign w:val="center"/>
          </w:tcPr>
          <w:p w14:paraId="73D14174" w14:textId="77777777" w:rsidR="00B33B8C" w:rsidRDefault="00462C03" w:rsidP="00C33D0A">
            <w:pPr>
              <w:pStyle w:val="TableTextLeft11"/>
            </w:pPr>
            <w:r>
              <w:fldChar w:fldCharType="begin">
                <w:ffData>
                  <w:name w:val="Text14"/>
                  <w:enabled/>
                  <w:calcOnExit w:val="0"/>
                  <w:textInput>
                    <w:maxLength w:val="30"/>
                  </w:textInput>
                </w:ffData>
              </w:fldChar>
            </w:r>
            <w:r w:rsidR="00B33B8C">
              <w:instrText xml:space="preserve"> FORMTEXT </w:instrText>
            </w:r>
            <w:r>
              <w:fldChar w:fldCharType="separate"/>
            </w:r>
            <w:r w:rsidR="00CB0BC7">
              <w:rPr>
                <w:noProof/>
              </w:rPr>
              <w:t> </w:t>
            </w:r>
            <w:r w:rsidR="00CB0BC7">
              <w:rPr>
                <w:noProof/>
              </w:rPr>
              <w:t> </w:t>
            </w:r>
            <w:r w:rsidR="00CB0BC7">
              <w:rPr>
                <w:noProof/>
              </w:rPr>
              <w:t> </w:t>
            </w:r>
            <w:r w:rsidR="00CB0BC7">
              <w:rPr>
                <w:noProof/>
              </w:rPr>
              <w:t> </w:t>
            </w:r>
            <w:r w:rsidR="00CB0BC7">
              <w:rPr>
                <w:noProof/>
              </w:rPr>
              <w:t> </w:t>
            </w:r>
            <w:r>
              <w:fldChar w:fldCharType="end"/>
            </w:r>
          </w:p>
        </w:tc>
        <w:tc>
          <w:tcPr>
            <w:tcW w:w="1080" w:type="dxa"/>
            <w:tcBorders>
              <w:top w:val="single" w:sz="4" w:space="0" w:color="auto"/>
              <w:left w:val="single" w:sz="4" w:space="0" w:color="auto"/>
              <w:right w:val="single" w:sz="4" w:space="0" w:color="auto"/>
            </w:tcBorders>
            <w:vAlign w:val="center"/>
          </w:tcPr>
          <w:p w14:paraId="3DC8E2DF" w14:textId="77777777" w:rsidR="00B33B8C" w:rsidRDefault="00462C03" w:rsidP="00C33D0A">
            <w:pPr>
              <w:pStyle w:val="TableTextCenter11"/>
            </w:pPr>
            <w:r>
              <w:fldChar w:fldCharType="begin">
                <w:ffData>
                  <w:name w:val="Text13"/>
                  <w:enabled/>
                  <w:calcOnExit w:val="0"/>
                  <w:textInput>
                    <w:type w:val="date"/>
                    <w:format w:val="M/d/yy"/>
                  </w:textInput>
                </w:ffData>
              </w:fldChar>
            </w:r>
            <w:r w:rsidR="00B33B8C">
              <w:instrText xml:space="preserve"> FORMTEXT </w:instrText>
            </w:r>
            <w:r>
              <w:fldChar w:fldCharType="separate"/>
            </w:r>
            <w:r w:rsidR="00CB0BC7">
              <w:rPr>
                <w:noProof/>
              </w:rPr>
              <w:t> </w:t>
            </w:r>
            <w:r w:rsidR="00CB0BC7">
              <w:rPr>
                <w:noProof/>
              </w:rPr>
              <w:t> </w:t>
            </w:r>
            <w:r w:rsidR="00CB0BC7">
              <w:rPr>
                <w:noProof/>
              </w:rPr>
              <w:t> </w:t>
            </w:r>
            <w:r w:rsidR="00CB0BC7">
              <w:rPr>
                <w:noProof/>
              </w:rPr>
              <w:t> </w:t>
            </w:r>
            <w:r w:rsidR="00CB0BC7">
              <w:rPr>
                <w:noProof/>
              </w:rPr>
              <w:t> </w:t>
            </w:r>
            <w:r>
              <w:fldChar w:fldCharType="end"/>
            </w:r>
          </w:p>
        </w:tc>
        <w:tc>
          <w:tcPr>
            <w:tcW w:w="1170" w:type="dxa"/>
            <w:tcBorders>
              <w:top w:val="single" w:sz="4" w:space="0" w:color="auto"/>
              <w:left w:val="nil"/>
              <w:bottom w:val="single" w:sz="4" w:space="0" w:color="auto"/>
              <w:right w:val="single" w:sz="4" w:space="0" w:color="auto"/>
            </w:tcBorders>
            <w:vAlign w:val="center"/>
          </w:tcPr>
          <w:p w14:paraId="5EB455DC" w14:textId="77777777" w:rsidR="00B33B8C" w:rsidRDefault="00D32327" w:rsidP="006F73E7">
            <w:pPr>
              <w:pStyle w:val="TableTextCentered"/>
            </w:pPr>
            <w:r>
              <w:t>Originator</w:t>
            </w:r>
          </w:p>
        </w:tc>
        <w:tc>
          <w:tcPr>
            <w:tcW w:w="2070" w:type="dxa"/>
            <w:tcBorders>
              <w:top w:val="single" w:sz="4" w:space="0" w:color="auto"/>
              <w:left w:val="single" w:sz="4" w:space="0" w:color="auto"/>
              <w:bottom w:val="single" w:sz="4" w:space="0" w:color="auto"/>
              <w:right w:val="single" w:sz="4" w:space="0" w:color="auto"/>
            </w:tcBorders>
            <w:vAlign w:val="center"/>
          </w:tcPr>
          <w:p w14:paraId="474EB263" w14:textId="22F3971B" w:rsidR="00B33B8C" w:rsidRDefault="00C01EDE" w:rsidP="00C33D0A">
            <w:pPr>
              <w:pStyle w:val="TableTextLeft11"/>
            </w:pPr>
            <w:r>
              <w:t>Mark Colvin</w:t>
            </w:r>
          </w:p>
        </w:tc>
        <w:tc>
          <w:tcPr>
            <w:tcW w:w="1080" w:type="dxa"/>
            <w:tcBorders>
              <w:top w:val="single" w:sz="4" w:space="0" w:color="auto"/>
              <w:left w:val="single" w:sz="4" w:space="0" w:color="auto"/>
              <w:bottom w:val="single" w:sz="4" w:space="0" w:color="auto"/>
              <w:right w:val="single" w:sz="12" w:space="0" w:color="auto"/>
            </w:tcBorders>
            <w:vAlign w:val="center"/>
          </w:tcPr>
          <w:p w14:paraId="311E5529" w14:textId="2E1502D5" w:rsidR="00B33B8C" w:rsidRDefault="00C01EDE" w:rsidP="00C33D0A">
            <w:pPr>
              <w:pStyle w:val="TableTextCenter11"/>
            </w:pPr>
            <w:r>
              <w:t>9/25/20</w:t>
            </w:r>
          </w:p>
        </w:tc>
      </w:tr>
      <w:tr w:rsidR="00B33B8C" w14:paraId="45854433" w14:textId="77777777" w:rsidTr="004614C1">
        <w:trPr>
          <w:cantSplit/>
          <w:trHeight w:val="360"/>
          <w:jc w:val="center"/>
        </w:trPr>
        <w:tc>
          <w:tcPr>
            <w:tcW w:w="1980" w:type="dxa"/>
            <w:tcBorders>
              <w:left w:val="single" w:sz="12" w:space="0" w:color="auto"/>
              <w:bottom w:val="single" w:sz="12" w:space="0" w:color="auto"/>
            </w:tcBorders>
            <w:vAlign w:val="center"/>
          </w:tcPr>
          <w:p w14:paraId="209A8066" w14:textId="77777777" w:rsidR="00B33B8C" w:rsidRDefault="00B33B8C" w:rsidP="00703F7E"/>
        </w:tc>
        <w:tc>
          <w:tcPr>
            <w:tcW w:w="1080" w:type="dxa"/>
            <w:tcBorders>
              <w:top w:val="single" w:sz="4" w:space="0" w:color="auto"/>
              <w:left w:val="single" w:sz="4" w:space="0" w:color="auto"/>
              <w:bottom w:val="single" w:sz="12" w:space="0" w:color="auto"/>
              <w:right w:val="single" w:sz="4" w:space="0" w:color="auto"/>
            </w:tcBorders>
            <w:vAlign w:val="center"/>
          </w:tcPr>
          <w:p w14:paraId="623C8020" w14:textId="77777777" w:rsidR="00B33B8C" w:rsidRDefault="00B33B8C" w:rsidP="006F73E7">
            <w:pPr>
              <w:pStyle w:val="TableTextCentered"/>
            </w:pPr>
            <w:r>
              <w:t>Reviewed</w:t>
            </w:r>
          </w:p>
        </w:tc>
        <w:tc>
          <w:tcPr>
            <w:tcW w:w="2070" w:type="dxa"/>
            <w:tcBorders>
              <w:top w:val="single" w:sz="4" w:space="0" w:color="auto"/>
              <w:left w:val="single" w:sz="4" w:space="0" w:color="auto"/>
              <w:bottom w:val="single" w:sz="12" w:space="0" w:color="auto"/>
              <w:right w:val="single" w:sz="4" w:space="0" w:color="auto"/>
            </w:tcBorders>
            <w:vAlign w:val="center"/>
          </w:tcPr>
          <w:p w14:paraId="460C38DF" w14:textId="77777777" w:rsidR="00B33B8C" w:rsidRDefault="00462C03" w:rsidP="00C33D0A">
            <w:pPr>
              <w:pStyle w:val="TableTextLeft11"/>
            </w:pPr>
            <w:r>
              <w:fldChar w:fldCharType="begin">
                <w:ffData>
                  <w:name w:val=""/>
                  <w:enabled/>
                  <w:calcOnExit w:val="0"/>
                  <w:textInput>
                    <w:maxLength w:val="60"/>
                  </w:textInput>
                </w:ffData>
              </w:fldChar>
            </w:r>
            <w:r w:rsidR="00B33B8C">
              <w:instrText xml:space="preserve"> FORMTEXT </w:instrText>
            </w:r>
            <w:r>
              <w:fldChar w:fldCharType="separate"/>
            </w:r>
            <w:r w:rsidR="00CB0BC7">
              <w:rPr>
                <w:noProof/>
              </w:rPr>
              <w:t> </w:t>
            </w:r>
            <w:r w:rsidR="00CB0BC7">
              <w:rPr>
                <w:noProof/>
              </w:rPr>
              <w:t> </w:t>
            </w:r>
            <w:r w:rsidR="00CB0BC7">
              <w:rPr>
                <w:noProof/>
              </w:rPr>
              <w:t> </w:t>
            </w:r>
            <w:r w:rsidR="00CB0BC7">
              <w:rPr>
                <w:noProof/>
              </w:rPr>
              <w:t> </w:t>
            </w:r>
            <w:r w:rsidR="00CB0BC7">
              <w:rPr>
                <w:noProof/>
              </w:rPr>
              <w:t> </w:t>
            </w:r>
            <w:r>
              <w:fldChar w:fldCharType="end"/>
            </w:r>
          </w:p>
        </w:tc>
        <w:tc>
          <w:tcPr>
            <w:tcW w:w="1080" w:type="dxa"/>
            <w:tcBorders>
              <w:top w:val="single" w:sz="4" w:space="0" w:color="auto"/>
              <w:left w:val="single" w:sz="4" w:space="0" w:color="auto"/>
              <w:bottom w:val="single" w:sz="12" w:space="0" w:color="auto"/>
            </w:tcBorders>
            <w:vAlign w:val="center"/>
          </w:tcPr>
          <w:p w14:paraId="5DEE9668" w14:textId="77777777" w:rsidR="00B33B8C" w:rsidRDefault="00462C03" w:rsidP="00C33D0A">
            <w:pPr>
              <w:pStyle w:val="TableTextCenter11"/>
            </w:pPr>
            <w:r>
              <w:fldChar w:fldCharType="begin">
                <w:ffData>
                  <w:name w:val="Text13"/>
                  <w:enabled/>
                  <w:calcOnExit w:val="0"/>
                  <w:textInput>
                    <w:type w:val="date"/>
                    <w:format w:val="M/d/yy"/>
                  </w:textInput>
                </w:ffData>
              </w:fldChar>
            </w:r>
            <w:r w:rsidR="00B33B8C">
              <w:instrText xml:space="preserve"> FORMTEXT </w:instrText>
            </w:r>
            <w:r>
              <w:fldChar w:fldCharType="separate"/>
            </w:r>
            <w:r w:rsidR="00CB0BC7">
              <w:rPr>
                <w:noProof/>
              </w:rPr>
              <w:t> </w:t>
            </w:r>
            <w:r w:rsidR="00CB0BC7">
              <w:rPr>
                <w:noProof/>
              </w:rPr>
              <w:t> </w:t>
            </w:r>
            <w:r w:rsidR="00CB0BC7">
              <w:rPr>
                <w:noProof/>
              </w:rPr>
              <w:t> </w:t>
            </w:r>
            <w:r w:rsidR="00CB0BC7">
              <w:rPr>
                <w:noProof/>
              </w:rPr>
              <w:t> </w:t>
            </w:r>
            <w:r w:rsidR="00CB0BC7">
              <w:rPr>
                <w:noProof/>
              </w:rPr>
              <w:t> </w:t>
            </w:r>
            <w:r>
              <w:fldChar w:fldCharType="end"/>
            </w:r>
          </w:p>
        </w:tc>
        <w:tc>
          <w:tcPr>
            <w:tcW w:w="1080" w:type="dxa"/>
            <w:tcBorders>
              <w:top w:val="single" w:sz="4" w:space="0" w:color="auto"/>
              <w:left w:val="single" w:sz="4" w:space="0" w:color="auto"/>
              <w:bottom w:val="single" w:sz="12" w:space="0" w:color="auto"/>
              <w:right w:val="single" w:sz="4" w:space="0" w:color="auto"/>
            </w:tcBorders>
            <w:vAlign w:val="center"/>
          </w:tcPr>
          <w:p w14:paraId="250CF3FE" w14:textId="77777777" w:rsidR="00B33B8C" w:rsidRDefault="00821DDA" w:rsidP="006F73E7">
            <w:pPr>
              <w:pStyle w:val="TableTextCentered"/>
            </w:pPr>
            <w:r>
              <w:t>Reviewed</w:t>
            </w:r>
          </w:p>
        </w:tc>
        <w:tc>
          <w:tcPr>
            <w:tcW w:w="2250" w:type="dxa"/>
            <w:tcBorders>
              <w:top w:val="single" w:sz="4" w:space="0" w:color="auto"/>
              <w:left w:val="single" w:sz="4" w:space="0" w:color="auto"/>
              <w:bottom w:val="single" w:sz="12" w:space="0" w:color="auto"/>
              <w:right w:val="single" w:sz="4" w:space="0" w:color="auto"/>
            </w:tcBorders>
            <w:vAlign w:val="center"/>
          </w:tcPr>
          <w:p w14:paraId="7CF91370" w14:textId="77777777" w:rsidR="00B33B8C" w:rsidRDefault="00462C03" w:rsidP="00C33D0A">
            <w:pPr>
              <w:pStyle w:val="TableTextLeft11"/>
            </w:pPr>
            <w:r>
              <w:fldChar w:fldCharType="begin">
                <w:ffData>
                  <w:name w:val=""/>
                  <w:enabled/>
                  <w:calcOnExit w:val="0"/>
                  <w:textInput>
                    <w:maxLength w:val="60"/>
                  </w:textInput>
                </w:ffData>
              </w:fldChar>
            </w:r>
            <w:r w:rsidR="00B33B8C">
              <w:instrText xml:space="preserve"> FORMTEXT </w:instrText>
            </w:r>
            <w:r>
              <w:fldChar w:fldCharType="separate"/>
            </w:r>
            <w:r w:rsidR="00CB0BC7">
              <w:rPr>
                <w:noProof/>
              </w:rPr>
              <w:t> </w:t>
            </w:r>
            <w:r w:rsidR="00CB0BC7">
              <w:rPr>
                <w:noProof/>
              </w:rPr>
              <w:t> </w:t>
            </w:r>
            <w:r w:rsidR="00CB0BC7">
              <w:rPr>
                <w:noProof/>
              </w:rPr>
              <w:t> </w:t>
            </w:r>
            <w:r w:rsidR="00CB0BC7">
              <w:rPr>
                <w:noProof/>
              </w:rPr>
              <w:t> </w:t>
            </w:r>
            <w:r w:rsidR="00CB0BC7">
              <w:rPr>
                <w:noProof/>
              </w:rPr>
              <w:t> </w:t>
            </w:r>
            <w:r>
              <w:fldChar w:fldCharType="end"/>
            </w:r>
          </w:p>
        </w:tc>
        <w:tc>
          <w:tcPr>
            <w:tcW w:w="1080" w:type="dxa"/>
            <w:tcBorders>
              <w:top w:val="single" w:sz="4" w:space="0" w:color="auto"/>
              <w:left w:val="single" w:sz="4" w:space="0" w:color="auto"/>
              <w:bottom w:val="single" w:sz="12" w:space="0" w:color="auto"/>
              <w:right w:val="single" w:sz="4" w:space="0" w:color="auto"/>
            </w:tcBorders>
            <w:vAlign w:val="center"/>
          </w:tcPr>
          <w:p w14:paraId="7A6BAA6B" w14:textId="77777777" w:rsidR="00B33B8C" w:rsidRDefault="00462C03" w:rsidP="00C33D0A">
            <w:pPr>
              <w:pStyle w:val="TableTextCenter11"/>
            </w:pPr>
            <w:r>
              <w:fldChar w:fldCharType="begin">
                <w:ffData>
                  <w:name w:val="Text13"/>
                  <w:enabled/>
                  <w:calcOnExit w:val="0"/>
                  <w:textInput>
                    <w:type w:val="date"/>
                    <w:format w:val="M/d/yy"/>
                  </w:textInput>
                </w:ffData>
              </w:fldChar>
            </w:r>
            <w:r w:rsidR="00B33B8C">
              <w:instrText xml:space="preserve"> FORMTEXT </w:instrText>
            </w:r>
            <w:r>
              <w:fldChar w:fldCharType="separate"/>
            </w:r>
            <w:r w:rsidR="00CB0BC7">
              <w:rPr>
                <w:noProof/>
              </w:rPr>
              <w:t> </w:t>
            </w:r>
            <w:r w:rsidR="00CB0BC7">
              <w:rPr>
                <w:noProof/>
              </w:rPr>
              <w:t> </w:t>
            </w:r>
            <w:r w:rsidR="00CB0BC7">
              <w:rPr>
                <w:noProof/>
              </w:rPr>
              <w:t> </w:t>
            </w:r>
            <w:r w:rsidR="00CB0BC7">
              <w:rPr>
                <w:noProof/>
              </w:rPr>
              <w:t> </w:t>
            </w:r>
            <w:r w:rsidR="00CB0BC7">
              <w:rPr>
                <w:noProof/>
              </w:rPr>
              <w:t> </w:t>
            </w:r>
            <w:r>
              <w:fldChar w:fldCharType="end"/>
            </w:r>
          </w:p>
        </w:tc>
        <w:tc>
          <w:tcPr>
            <w:tcW w:w="1170" w:type="dxa"/>
            <w:tcBorders>
              <w:top w:val="single" w:sz="4" w:space="0" w:color="auto"/>
              <w:left w:val="nil"/>
              <w:bottom w:val="single" w:sz="12" w:space="0" w:color="auto"/>
              <w:right w:val="single" w:sz="4" w:space="0" w:color="auto"/>
            </w:tcBorders>
            <w:vAlign w:val="center"/>
          </w:tcPr>
          <w:p w14:paraId="0F75B918" w14:textId="77777777" w:rsidR="00B33B8C" w:rsidRDefault="00D32327" w:rsidP="006F73E7">
            <w:pPr>
              <w:pStyle w:val="TableTextCentered"/>
            </w:pPr>
            <w:r>
              <w:t>Reviewed</w:t>
            </w:r>
          </w:p>
        </w:tc>
        <w:tc>
          <w:tcPr>
            <w:tcW w:w="2070" w:type="dxa"/>
            <w:tcBorders>
              <w:top w:val="single" w:sz="4" w:space="0" w:color="auto"/>
              <w:left w:val="single" w:sz="4" w:space="0" w:color="auto"/>
              <w:bottom w:val="single" w:sz="12" w:space="0" w:color="auto"/>
              <w:right w:val="single" w:sz="4" w:space="0" w:color="auto"/>
            </w:tcBorders>
            <w:vAlign w:val="center"/>
          </w:tcPr>
          <w:p w14:paraId="324A88B0" w14:textId="77777777" w:rsidR="00B33B8C" w:rsidRDefault="00462C03" w:rsidP="00C33D0A">
            <w:pPr>
              <w:pStyle w:val="TableTextLeft11"/>
            </w:pPr>
            <w:r>
              <w:fldChar w:fldCharType="begin">
                <w:ffData>
                  <w:name w:val=""/>
                  <w:enabled/>
                  <w:calcOnExit w:val="0"/>
                  <w:textInput>
                    <w:maxLength w:val="60"/>
                  </w:textInput>
                </w:ffData>
              </w:fldChar>
            </w:r>
            <w:r w:rsidR="00B33B8C">
              <w:instrText xml:space="preserve"> FORMTEXT </w:instrText>
            </w:r>
            <w:r>
              <w:fldChar w:fldCharType="separate"/>
            </w:r>
            <w:r w:rsidR="00CB0BC7">
              <w:rPr>
                <w:noProof/>
              </w:rPr>
              <w:t> </w:t>
            </w:r>
            <w:r w:rsidR="00CB0BC7">
              <w:rPr>
                <w:noProof/>
              </w:rPr>
              <w:t> </w:t>
            </w:r>
            <w:r w:rsidR="00CB0BC7">
              <w:rPr>
                <w:noProof/>
              </w:rPr>
              <w:t> </w:t>
            </w:r>
            <w:r w:rsidR="00CB0BC7">
              <w:rPr>
                <w:noProof/>
              </w:rPr>
              <w:t> </w:t>
            </w:r>
            <w:r w:rsidR="00CB0BC7">
              <w:rPr>
                <w:noProof/>
              </w:rPr>
              <w:t> </w:t>
            </w:r>
            <w:r>
              <w:fldChar w:fldCharType="end"/>
            </w:r>
          </w:p>
        </w:tc>
        <w:tc>
          <w:tcPr>
            <w:tcW w:w="1080" w:type="dxa"/>
            <w:tcBorders>
              <w:top w:val="single" w:sz="4" w:space="0" w:color="auto"/>
              <w:left w:val="single" w:sz="4" w:space="0" w:color="auto"/>
              <w:bottom w:val="single" w:sz="12" w:space="0" w:color="auto"/>
              <w:right w:val="single" w:sz="12" w:space="0" w:color="auto"/>
            </w:tcBorders>
            <w:vAlign w:val="center"/>
          </w:tcPr>
          <w:p w14:paraId="706A9FE7" w14:textId="77777777" w:rsidR="00B33B8C" w:rsidRDefault="00462C03" w:rsidP="00C33D0A">
            <w:pPr>
              <w:pStyle w:val="TableTextCenter11"/>
            </w:pPr>
            <w:r>
              <w:fldChar w:fldCharType="begin">
                <w:ffData>
                  <w:name w:val="Text13"/>
                  <w:enabled/>
                  <w:calcOnExit w:val="0"/>
                  <w:textInput>
                    <w:type w:val="date"/>
                    <w:format w:val="M/d/yy"/>
                  </w:textInput>
                </w:ffData>
              </w:fldChar>
            </w:r>
            <w:r w:rsidR="00B33B8C">
              <w:instrText xml:space="preserve"> FORMTEXT </w:instrText>
            </w:r>
            <w:r>
              <w:fldChar w:fldCharType="separate"/>
            </w:r>
            <w:r w:rsidR="00CB0BC7">
              <w:rPr>
                <w:noProof/>
              </w:rPr>
              <w:t> </w:t>
            </w:r>
            <w:r w:rsidR="00CB0BC7">
              <w:rPr>
                <w:noProof/>
              </w:rPr>
              <w:t> </w:t>
            </w:r>
            <w:r w:rsidR="00CB0BC7">
              <w:rPr>
                <w:noProof/>
              </w:rPr>
              <w:t> </w:t>
            </w:r>
            <w:r w:rsidR="00CB0BC7">
              <w:rPr>
                <w:noProof/>
              </w:rPr>
              <w:t> </w:t>
            </w:r>
            <w:r w:rsidR="00CB0BC7">
              <w:rPr>
                <w:noProof/>
              </w:rPr>
              <w:t> </w:t>
            </w:r>
            <w:r>
              <w:fldChar w:fldCharType="end"/>
            </w:r>
          </w:p>
        </w:tc>
      </w:tr>
    </w:tbl>
    <w:p w14:paraId="249625EE" w14:textId="77777777" w:rsidR="00B33B8C" w:rsidRDefault="00B33B8C">
      <w:pPr>
        <w:spacing w:line="120" w:lineRule="exact"/>
      </w:pPr>
    </w:p>
    <w:tbl>
      <w:tblPr>
        <w:tblW w:w="1468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36" w:type="dxa"/>
          <w:right w:w="36" w:type="dxa"/>
        </w:tblCellMar>
        <w:tblLook w:val="0000" w:firstRow="0" w:lastRow="0" w:firstColumn="0" w:lastColumn="0" w:noHBand="0" w:noVBand="0"/>
      </w:tblPr>
      <w:tblGrid>
        <w:gridCol w:w="4985"/>
        <w:gridCol w:w="3204"/>
        <w:gridCol w:w="1336"/>
        <w:gridCol w:w="3916"/>
        <w:gridCol w:w="1247"/>
      </w:tblGrid>
      <w:tr w:rsidR="00B33B8C" w14:paraId="6BAB982F" w14:textId="77777777" w:rsidTr="004614C1">
        <w:trPr>
          <w:cantSplit/>
          <w:trHeight w:val="300"/>
          <w:jc w:val="center"/>
        </w:trPr>
        <w:tc>
          <w:tcPr>
            <w:tcW w:w="5042" w:type="dxa"/>
            <w:tcBorders>
              <w:right w:val="single" w:sz="4" w:space="0" w:color="auto"/>
            </w:tcBorders>
            <w:shd w:val="pct12" w:color="000000" w:fill="FFFFFF"/>
            <w:vAlign w:val="center"/>
          </w:tcPr>
          <w:p w14:paraId="2F39E74A" w14:textId="77777777" w:rsidR="00B33B8C" w:rsidRDefault="00B33B8C" w:rsidP="00FD42AD">
            <w:pPr>
              <w:pStyle w:val="Heading1"/>
            </w:pPr>
            <w:r>
              <w:t>Impact</w:t>
            </w:r>
          </w:p>
        </w:tc>
        <w:tc>
          <w:tcPr>
            <w:tcW w:w="4590" w:type="dxa"/>
            <w:gridSpan w:val="2"/>
            <w:tcBorders>
              <w:left w:val="nil"/>
              <w:right w:val="single" w:sz="4" w:space="0" w:color="auto"/>
            </w:tcBorders>
            <w:shd w:val="pct12" w:color="000000" w:fill="FFFFFF"/>
            <w:vAlign w:val="center"/>
          </w:tcPr>
          <w:p w14:paraId="5B6AD4D4" w14:textId="77777777" w:rsidR="00B33B8C" w:rsidRDefault="003D7C4D" w:rsidP="00FD42AD">
            <w:pPr>
              <w:pStyle w:val="Heading1"/>
            </w:pPr>
            <w:r>
              <w:t>Check-In</w:t>
            </w:r>
          </w:p>
        </w:tc>
        <w:tc>
          <w:tcPr>
            <w:tcW w:w="5220" w:type="dxa"/>
            <w:gridSpan w:val="2"/>
            <w:tcBorders>
              <w:left w:val="nil"/>
            </w:tcBorders>
            <w:shd w:val="pct12" w:color="000000" w:fill="FFFFFF"/>
            <w:vAlign w:val="center"/>
          </w:tcPr>
          <w:p w14:paraId="2C73A5C7" w14:textId="77777777" w:rsidR="00B33B8C" w:rsidRDefault="00B33B8C" w:rsidP="00FD42AD">
            <w:pPr>
              <w:pStyle w:val="Heading1"/>
            </w:pPr>
            <w:r>
              <w:t>C</w:t>
            </w:r>
            <w:r w:rsidR="003D7C4D">
              <w:t>arry back/over</w:t>
            </w:r>
          </w:p>
        </w:tc>
      </w:tr>
      <w:tr w:rsidR="00B33B8C" w14:paraId="6B211160" w14:textId="77777777" w:rsidTr="004614C1">
        <w:trPr>
          <w:cantSplit/>
          <w:jc w:val="center"/>
        </w:trPr>
        <w:tc>
          <w:tcPr>
            <w:tcW w:w="5042" w:type="dxa"/>
            <w:tcBorders>
              <w:right w:val="single" w:sz="4" w:space="0" w:color="auto"/>
            </w:tcBorders>
            <w:vAlign w:val="center"/>
          </w:tcPr>
          <w:p w14:paraId="30FA3B8F" w14:textId="77777777" w:rsidR="00B33B8C" w:rsidRDefault="00462C03" w:rsidP="002B3238">
            <w:pPr>
              <w:pStyle w:val="CheckboxText"/>
            </w:pPr>
            <w:r>
              <w:fldChar w:fldCharType="begin">
                <w:ffData>
                  <w:name w:val="Check5"/>
                  <w:enabled/>
                  <w:calcOnExit w:val="0"/>
                  <w:checkBox>
                    <w:sizeAuto/>
                    <w:default w:val="0"/>
                  </w:checkBox>
                </w:ffData>
              </w:fldChar>
            </w:r>
            <w:r w:rsidR="00B33B8C">
              <w:instrText xml:space="preserve"> FORMCHECKBOX </w:instrText>
            </w:r>
            <w:r w:rsidR="00C01EDE">
              <w:fldChar w:fldCharType="separate"/>
            </w:r>
            <w:r>
              <w:fldChar w:fldCharType="end"/>
            </w:r>
            <w:r w:rsidR="00B33B8C">
              <w:t xml:space="preserve">  High Risk</w:t>
            </w:r>
            <w:r w:rsidR="00D32327">
              <w:t xml:space="preserve">     </w:t>
            </w:r>
            <w:r>
              <w:fldChar w:fldCharType="begin">
                <w:ffData>
                  <w:name w:val="Check5"/>
                  <w:enabled/>
                  <w:calcOnExit w:val="0"/>
                  <w:checkBox>
                    <w:sizeAuto/>
                    <w:default w:val="0"/>
                  </w:checkBox>
                </w:ffData>
              </w:fldChar>
            </w:r>
            <w:r w:rsidR="00B33B8C">
              <w:instrText xml:space="preserve"> FORMCHECKBOX </w:instrText>
            </w:r>
            <w:r w:rsidR="00C01EDE">
              <w:fldChar w:fldCharType="separate"/>
            </w:r>
            <w:r>
              <w:fldChar w:fldCharType="end"/>
            </w:r>
            <w:r w:rsidR="00B33B8C">
              <w:t xml:space="preserve">  Medium Risk</w:t>
            </w:r>
            <w:r w:rsidR="00D32327">
              <w:t xml:space="preserve">     </w:t>
            </w:r>
            <w:r>
              <w:fldChar w:fldCharType="begin">
                <w:ffData>
                  <w:name w:val="Check5"/>
                  <w:enabled/>
                  <w:calcOnExit w:val="0"/>
                  <w:checkBox>
                    <w:sizeAuto/>
                    <w:default w:val="0"/>
                  </w:checkBox>
                </w:ffData>
              </w:fldChar>
            </w:r>
            <w:r w:rsidR="00B33B8C">
              <w:instrText xml:space="preserve"> FORMCHECKBOX </w:instrText>
            </w:r>
            <w:r w:rsidR="00C01EDE">
              <w:fldChar w:fldCharType="separate"/>
            </w:r>
            <w:r>
              <w:fldChar w:fldCharType="end"/>
            </w:r>
            <w:r w:rsidR="00B33B8C">
              <w:t xml:space="preserve">  Low Risk</w:t>
            </w:r>
          </w:p>
        </w:tc>
        <w:tc>
          <w:tcPr>
            <w:tcW w:w="3240" w:type="dxa"/>
            <w:tcBorders>
              <w:left w:val="nil"/>
              <w:right w:val="single" w:sz="4" w:space="0" w:color="auto"/>
            </w:tcBorders>
            <w:vAlign w:val="center"/>
          </w:tcPr>
          <w:p w14:paraId="0ACBB9CA" w14:textId="77777777" w:rsidR="00B33B8C" w:rsidRDefault="00462C03" w:rsidP="00C33D0A">
            <w:pPr>
              <w:pStyle w:val="TableTextLeft11"/>
            </w:pPr>
            <w:r>
              <w:fldChar w:fldCharType="begin">
                <w:ffData>
                  <w:name w:val="Check12"/>
                  <w:enabled/>
                  <w:calcOnExit w:val="0"/>
                  <w:checkBox>
                    <w:sizeAuto/>
                    <w:default w:val="0"/>
                  </w:checkBox>
                </w:ffData>
              </w:fldChar>
            </w:r>
            <w:bookmarkStart w:id="3" w:name="Check12"/>
            <w:r w:rsidR="00B33B8C">
              <w:instrText xml:space="preserve"> FORMCHECKBOX </w:instrText>
            </w:r>
            <w:r w:rsidR="00C01EDE">
              <w:fldChar w:fldCharType="separate"/>
            </w:r>
            <w:r>
              <w:fldChar w:fldCharType="end"/>
            </w:r>
            <w:bookmarkEnd w:id="3"/>
            <w:r w:rsidR="00E771CF">
              <w:t xml:space="preserve"> </w:t>
            </w:r>
            <w:r w:rsidR="003D7C4D">
              <w:t>Checked into PVCS</w:t>
            </w:r>
          </w:p>
          <w:p w14:paraId="44A32FE2" w14:textId="77777777" w:rsidR="00B33B8C" w:rsidRDefault="003D7C4D" w:rsidP="00C33D0A">
            <w:pPr>
              <w:pStyle w:val="TableTextLeft11"/>
            </w:pPr>
            <w:r>
              <w:tab/>
              <w:t>Baseline</w:t>
            </w:r>
            <w:r w:rsidR="00B33B8C">
              <w:t xml:space="preserve">: </w:t>
            </w:r>
            <w:r w:rsidR="00462C03">
              <w:fldChar w:fldCharType="begin">
                <w:ffData>
                  <w:name w:val="Text25"/>
                  <w:enabled/>
                  <w:calcOnExit w:val="0"/>
                  <w:textInput/>
                </w:ffData>
              </w:fldChar>
            </w:r>
            <w:bookmarkStart w:id="4" w:name="Text25"/>
            <w:r w:rsidR="00B33B8C">
              <w:instrText xml:space="preserve"> FORMTEXT </w:instrText>
            </w:r>
            <w:r w:rsidR="00462C03">
              <w:fldChar w:fldCharType="separate"/>
            </w:r>
            <w:r w:rsidR="00CB0BC7">
              <w:rPr>
                <w:noProof/>
              </w:rPr>
              <w:t> </w:t>
            </w:r>
            <w:r w:rsidR="00CB0BC7">
              <w:rPr>
                <w:noProof/>
              </w:rPr>
              <w:t> </w:t>
            </w:r>
            <w:r w:rsidR="00CB0BC7">
              <w:rPr>
                <w:noProof/>
              </w:rPr>
              <w:t> </w:t>
            </w:r>
            <w:r w:rsidR="00CB0BC7">
              <w:rPr>
                <w:noProof/>
              </w:rPr>
              <w:t> </w:t>
            </w:r>
            <w:r w:rsidR="00CB0BC7">
              <w:rPr>
                <w:noProof/>
              </w:rPr>
              <w:t> </w:t>
            </w:r>
            <w:r w:rsidR="00462C03">
              <w:fldChar w:fldCharType="end"/>
            </w:r>
            <w:bookmarkEnd w:id="4"/>
          </w:p>
        </w:tc>
        <w:tc>
          <w:tcPr>
            <w:tcW w:w="1350" w:type="dxa"/>
            <w:tcBorders>
              <w:left w:val="nil"/>
              <w:right w:val="single" w:sz="4" w:space="0" w:color="auto"/>
            </w:tcBorders>
            <w:vAlign w:val="center"/>
          </w:tcPr>
          <w:p w14:paraId="4370BF1A" w14:textId="77777777" w:rsidR="00B33B8C" w:rsidRDefault="00B33B8C" w:rsidP="00C33D0A">
            <w:pPr>
              <w:pStyle w:val="TableTextCenter11"/>
            </w:pPr>
            <w:r>
              <w:t>Date</w:t>
            </w:r>
          </w:p>
          <w:p w14:paraId="576025A8" w14:textId="77777777" w:rsidR="00B33B8C" w:rsidRDefault="00462C03" w:rsidP="00C33D0A">
            <w:pPr>
              <w:pStyle w:val="TableTextCenter11"/>
            </w:pPr>
            <w:r>
              <w:fldChar w:fldCharType="begin">
                <w:ffData>
                  <w:name w:val="Text13"/>
                  <w:enabled/>
                  <w:calcOnExit w:val="0"/>
                  <w:textInput>
                    <w:type w:val="date"/>
                    <w:format w:val="M/d/yy"/>
                  </w:textInput>
                </w:ffData>
              </w:fldChar>
            </w:r>
            <w:r w:rsidR="00B33B8C">
              <w:instrText xml:space="preserve"> FORMTEXT </w:instrText>
            </w:r>
            <w:r>
              <w:fldChar w:fldCharType="separate"/>
            </w:r>
            <w:r w:rsidR="00CB0BC7">
              <w:rPr>
                <w:noProof/>
              </w:rPr>
              <w:t> </w:t>
            </w:r>
            <w:r w:rsidR="00CB0BC7">
              <w:rPr>
                <w:noProof/>
              </w:rPr>
              <w:t> </w:t>
            </w:r>
            <w:r w:rsidR="00CB0BC7">
              <w:rPr>
                <w:noProof/>
              </w:rPr>
              <w:t> </w:t>
            </w:r>
            <w:r w:rsidR="00CB0BC7">
              <w:rPr>
                <w:noProof/>
              </w:rPr>
              <w:t> </w:t>
            </w:r>
            <w:r w:rsidR="00CB0BC7">
              <w:rPr>
                <w:noProof/>
              </w:rPr>
              <w:t> </w:t>
            </w:r>
            <w:r>
              <w:fldChar w:fldCharType="end"/>
            </w:r>
          </w:p>
        </w:tc>
        <w:tc>
          <w:tcPr>
            <w:tcW w:w="3960" w:type="dxa"/>
            <w:tcBorders>
              <w:left w:val="nil"/>
              <w:right w:val="single" w:sz="4" w:space="0" w:color="auto"/>
            </w:tcBorders>
            <w:vAlign w:val="center"/>
          </w:tcPr>
          <w:p w14:paraId="1E917660" w14:textId="77777777" w:rsidR="00B33B8C" w:rsidRDefault="00462C03" w:rsidP="00C33D0A">
            <w:pPr>
              <w:pStyle w:val="TableTextLeft11"/>
            </w:pPr>
            <w:r>
              <w:fldChar w:fldCharType="begin">
                <w:ffData>
                  <w:name w:val="Check11"/>
                  <w:enabled/>
                  <w:calcOnExit w:val="0"/>
                  <w:checkBox>
                    <w:sizeAuto/>
                    <w:default w:val="0"/>
                  </w:checkBox>
                </w:ffData>
              </w:fldChar>
            </w:r>
            <w:bookmarkStart w:id="5" w:name="Check11"/>
            <w:r w:rsidR="00B33B8C">
              <w:instrText xml:space="preserve"> FORMCHECKBOX </w:instrText>
            </w:r>
            <w:r w:rsidR="00C01EDE">
              <w:fldChar w:fldCharType="separate"/>
            </w:r>
            <w:r>
              <w:fldChar w:fldCharType="end"/>
            </w:r>
            <w:bookmarkEnd w:id="5"/>
            <w:r w:rsidR="003D7C4D">
              <w:tab/>
              <w:t>Carry back</w:t>
            </w:r>
            <w:r w:rsidR="00B33B8C">
              <w:t xml:space="preserve"> </w:t>
            </w:r>
            <w:r w:rsidR="003D7C4D">
              <w:t xml:space="preserve">              </w:t>
            </w:r>
            <w:r>
              <w:fldChar w:fldCharType="begin">
                <w:ffData>
                  <w:name w:val="Check11"/>
                  <w:enabled/>
                  <w:calcOnExit w:val="0"/>
                  <w:checkBox>
                    <w:sizeAuto/>
                    <w:default w:val="0"/>
                  </w:checkBox>
                </w:ffData>
              </w:fldChar>
            </w:r>
            <w:r w:rsidR="003D7C4D">
              <w:instrText xml:space="preserve"> FORMCHECKBOX </w:instrText>
            </w:r>
            <w:r w:rsidR="00C01EDE">
              <w:fldChar w:fldCharType="separate"/>
            </w:r>
            <w:r>
              <w:fldChar w:fldCharType="end"/>
            </w:r>
            <w:r w:rsidR="003D7C4D">
              <w:t xml:space="preserve"> Carry over </w:t>
            </w:r>
          </w:p>
          <w:p w14:paraId="4D76FA45" w14:textId="77777777" w:rsidR="00B33B8C" w:rsidRDefault="001D7B0A" w:rsidP="00C33D0A">
            <w:pPr>
              <w:pStyle w:val="TableTextLeft11"/>
            </w:pPr>
            <w:r>
              <w:t>Branch</w:t>
            </w:r>
            <w:r w:rsidR="00B33B8C">
              <w:t xml:space="preserve">:  </w:t>
            </w:r>
            <w:r w:rsidR="00462C03">
              <w:fldChar w:fldCharType="begin">
                <w:ffData>
                  <w:name w:val="Text24"/>
                  <w:enabled/>
                  <w:calcOnExit w:val="0"/>
                  <w:textInput/>
                </w:ffData>
              </w:fldChar>
            </w:r>
            <w:bookmarkStart w:id="6" w:name="Text24"/>
            <w:r w:rsidR="00B33B8C">
              <w:instrText xml:space="preserve"> FORMTEXT </w:instrText>
            </w:r>
            <w:r w:rsidR="00462C03">
              <w:fldChar w:fldCharType="separate"/>
            </w:r>
            <w:r w:rsidR="00CB0BC7">
              <w:rPr>
                <w:noProof/>
              </w:rPr>
              <w:t> </w:t>
            </w:r>
            <w:r w:rsidR="00CB0BC7">
              <w:rPr>
                <w:noProof/>
              </w:rPr>
              <w:t> </w:t>
            </w:r>
            <w:r w:rsidR="00CB0BC7">
              <w:rPr>
                <w:noProof/>
              </w:rPr>
              <w:t> </w:t>
            </w:r>
            <w:r w:rsidR="00CB0BC7">
              <w:rPr>
                <w:noProof/>
              </w:rPr>
              <w:t> </w:t>
            </w:r>
            <w:r w:rsidR="00CB0BC7">
              <w:rPr>
                <w:noProof/>
              </w:rPr>
              <w:t> </w:t>
            </w:r>
            <w:r w:rsidR="00462C03">
              <w:fldChar w:fldCharType="end"/>
            </w:r>
            <w:r w:rsidR="003B62D6">
              <w:t xml:space="preserve">            </w:t>
            </w:r>
            <w:r>
              <w:t>Branch</w:t>
            </w:r>
            <w:r w:rsidR="003D7C4D">
              <w:t xml:space="preserve">:  </w:t>
            </w:r>
            <w:r w:rsidR="00462C03">
              <w:fldChar w:fldCharType="begin">
                <w:ffData>
                  <w:name w:val="Text24"/>
                  <w:enabled/>
                  <w:calcOnExit w:val="0"/>
                  <w:textInput/>
                </w:ffData>
              </w:fldChar>
            </w:r>
            <w:r w:rsidR="003D7C4D">
              <w:instrText xml:space="preserve"> FORMTEXT </w:instrText>
            </w:r>
            <w:r w:rsidR="00462C03">
              <w:fldChar w:fldCharType="separate"/>
            </w:r>
            <w:r w:rsidR="00CB0BC7">
              <w:rPr>
                <w:noProof/>
              </w:rPr>
              <w:t> </w:t>
            </w:r>
            <w:r w:rsidR="00CB0BC7">
              <w:rPr>
                <w:noProof/>
              </w:rPr>
              <w:t> </w:t>
            </w:r>
            <w:r w:rsidR="00CB0BC7">
              <w:rPr>
                <w:noProof/>
              </w:rPr>
              <w:t> </w:t>
            </w:r>
            <w:r w:rsidR="00CB0BC7">
              <w:rPr>
                <w:noProof/>
              </w:rPr>
              <w:t> </w:t>
            </w:r>
            <w:r w:rsidR="00CB0BC7">
              <w:rPr>
                <w:noProof/>
              </w:rPr>
              <w:t> </w:t>
            </w:r>
            <w:r w:rsidR="00462C03">
              <w:fldChar w:fldCharType="end"/>
            </w:r>
          </w:p>
        </w:tc>
        <w:bookmarkEnd w:id="6"/>
        <w:tc>
          <w:tcPr>
            <w:tcW w:w="1260" w:type="dxa"/>
            <w:tcBorders>
              <w:left w:val="nil"/>
            </w:tcBorders>
            <w:vAlign w:val="center"/>
          </w:tcPr>
          <w:p w14:paraId="686C0826" w14:textId="77777777" w:rsidR="00B33B8C" w:rsidRDefault="00B33B8C" w:rsidP="00C33D0A">
            <w:pPr>
              <w:pStyle w:val="TableTextCenter11"/>
            </w:pPr>
            <w:r>
              <w:t>Date</w:t>
            </w:r>
          </w:p>
          <w:p w14:paraId="138186E7" w14:textId="77777777" w:rsidR="00B33B8C" w:rsidRDefault="00462C03" w:rsidP="00C33D0A">
            <w:pPr>
              <w:pStyle w:val="TableTextCenter11"/>
            </w:pPr>
            <w:r>
              <w:fldChar w:fldCharType="begin">
                <w:ffData>
                  <w:name w:val="Text13"/>
                  <w:enabled/>
                  <w:calcOnExit w:val="0"/>
                  <w:textInput>
                    <w:type w:val="date"/>
                    <w:format w:val="M/d/yy"/>
                  </w:textInput>
                </w:ffData>
              </w:fldChar>
            </w:r>
            <w:r w:rsidR="00B33B8C">
              <w:instrText xml:space="preserve"> FORMTEXT </w:instrText>
            </w:r>
            <w:r>
              <w:fldChar w:fldCharType="separate"/>
            </w:r>
            <w:r w:rsidR="00CB0BC7">
              <w:rPr>
                <w:noProof/>
              </w:rPr>
              <w:t> </w:t>
            </w:r>
            <w:r w:rsidR="00CB0BC7">
              <w:rPr>
                <w:noProof/>
              </w:rPr>
              <w:t> </w:t>
            </w:r>
            <w:r w:rsidR="00CB0BC7">
              <w:rPr>
                <w:noProof/>
              </w:rPr>
              <w:t> </w:t>
            </w:r>
            <w:r w:rsidR="00CB0BC7">
              <w:rPr>
                <w:noProof/>
              </w:rPr>
              <w:t> </w:t>
            </w:r>
            <w:r w:rsidR="00CB0BC7">
              <w:rPr>
                <w:noProof/>
              </w:rPr>
              <w:t> </w:t>
            </w:r>
            <w:r>
              <w:fldChar w:fldCharType="end"/>
            </w:r>
          </w:p>
        </w:tc>
      </w:tr>
    </w:tbl>
    <w:p w14:paraId="6EA47853" w14:textId="77777777" w:rsidR="00026086" w:rsidRDefault="00026086">
      <w:pPr>
        <w:spacing w:line="120" w:lineRule="exact"/>
      </w:pPr>
    </w:p>
    <w:p w14:paraId="36A8EA16" w14:textId="77777777" w:rsidR="002A52BB" w:rsidRDefault="002A52BB">
      <w:r>
        <w:br w:type="page"/>
      </w:r>
    </w:p>
    <w:p w14:paraId="0929110F" w14:textId="77777777" w:rsidR="00B33B8C" w:rsidRDefault="00B33B8C">
      <w:pPr>
        <w:spacing w:line="120" w:lineRule="exact"/>
      </w:pPr>
    </w:p>
    <w:tbl>
      <w:tblPr>
        <w:tblW w:w="14612" w:type="dxa"/>
        <w:jc w:val="center"/>
        <w:tblBorders>
          <w:top w:val="single" w:sz="12" w:space="0" w:color="auto"/>
          <w:left w:val="single" w:sz="12" w:space="0" w:color="auto"/>
          <w:bottom w:val="single" w:sz="12" w:space="0" w:color="auto"/>
          <w:right w:val="single" w:sz="12" w:space="0" w:color="auto"/>
        </w:tblBorders>
        <w:tblLayout w:type="fixed"/>
        <w:tblCellMar>
          <w:left w:w="36" w:type="dxa"/>
          <w:right w:w="36" w:type="dxa"/>
        </w:tblCellMar>
        <w:tblLook w:val="0000" w:firstRow="0" w:lastRow="0" w:firstColumn="0" w:lastColumn="0" w:noHBand="0" w:noVBand="0"/>
      </w:tblPr>
      <w:tblGrid>
        <w:gridCol w:w="3131"/>
        <w:gridCol w:w="3130"/>
        <w:gridCol w:w="3130"/>
        <w:gridCol w:w="2696"/>
        <w:gridCol w:w="2525"/>
      </w:tblGrid>
      <w:tr w:rsidR="00B33B8C" w14:paraId="56DA5559" w14:textId="77777777" w:rsidTr="00E83D34">
        <w:trPr>
          <w:cantSplit/>
          <w:trHeight w:val="359"/>
          <w:jc w:val="center"/>
        </w:trPr>
        <w:tc>
          <w:tcPr>
            <w:tcW w:w="14612" w:type="dxa"/>
            <w:gridSpan w:val="5"/>
            <w:tcBorders>
              <w:top w:val="single" w:sz="12" w:space="0" w:color="auto"/>
              <w:bottom w:val="single" w:sz="12" w:space="0" w:color="auto"/>
              <w:right w:val="single" w:sz="12" w:space="0" w:color="auto"/>
            </w:tcBorders>
            <w:shd w:val="clear" w:color="auto" w:fill="E0E0E0"/>
            <w:vAlign w:val="center"/>
          </w:tcPr>
          <w:p w14:paraId="07800F5F" w14:textId="77777777" w:rsidR="00B33B8C" w:rsidRDefault="00B33B8C" w:rsidP="00FD42AD">
            <w:pPr>
              <w:pStyle w:val="Heading1"/>
            </w:pPr>
            <w:r>
              <w:t>Systems Affected (Select all that apply)</w:t>
            </w:r>
          </w:p>
        </w:tc>
      </w:tr>
      <w:tr w:rsidR="00AC5BC9" w14:paraId="2044A6D8" w14:textId="77777777" w:rsidTr="00E83D34">
        <w:trPr>
          <w:cantSplit/>
          <w:trHeight w:val="323"/>
          <w:jc w:val="center"/>
        </w:trPr>
        <w:tc>
          <w:tcPr>
            <w:tcW w:w="3131" w:type="dxa"/>
            <w:tcBorders>
              <w:top w:val="single" w:sz="12" w:space="0" w:color="auto"/>
              <w:bottom w:val="single" w:sz="12" w:space="0" w:color="auto"/>
              <w:right w:val="single" w:sz="12" w:space="0" w:color="auto"/>
            </w:tcBorders>
            <w:shd w:val="clear" w:color="auto" w:fill="E0E0E0"/>
            <w:vAlign w:val="center"/>
          </w:tcPr>
          <w:p w14:paraId="11092D1F" w14:textId="77777777" w:rsidR="00B33B8C" w:rsidRPr="002C7D42" w:rsidRDefault="00B33B8C" w:rsidP="001C5E4B">
            <w:pPr>
              <w:pStyle w:val="TableHdr2Centered"/>
            </w:pPr>
            <w:r w:rsidRPr="002C7D42">
              <w:t>Host/Console</w:t>
            </w:r>
          </w:p>
        </w:tc>
        <w:tc>
          <w:tcPr>
            <w:tcW w:w="3130" w:type="dxa"/>
            <w:tcBorders>
              <w:top w:val="single" w:sz="12" w:space="0" w:color="auto"/>
              <w:left w:val="single" w:sz="12" w:space="0" w:color="auto"/>
              <w:bottom w:val="single" w:sz="12" w:space="0" w:color="auto"/>
              <w:right w:val="single" w:sz="12" w:space="0" w:color="auto"/>
            </w:tcBorders>
            <w:shd w:val="clear" w:color="auto" w:fill="E0E0E0"/>
            <w:vAlign w:val="center"/>
          </w:tcPr>
          <w:p w14:paraId="2814C66B" w14:textId="77777777" w:rsidR="00B33B8C" w:rsidRPr="002C7D42" w:rsidRDefault="005D1A12" w:rsidP="001C5E4B">
            <w:pPr>
              <w:pStyle w:val="TableHdr2Centered"/>
            </w:pPr>
            <w:r>
              <w:t>Subsystems</w:t>
            </w:r>
          </w:p>
        </w:tc>
        <w:tc>
          <w:tcPr>
            <w:tcW w:w="3130" w:type="dxa"/>
            <w:tcBorders>
              <w:top w:val="single" w:sz="12" w:space="0" w:color="auto"/>
              <w:left w:val="single" w:sz="12" w:space="0" w:color="auto"/>
              <w:bottom w:val="single" w:sz="12" w:space="0" w:color="auto"/>
              <w:right w:val="single" w:sz="12" w:space="0" w:color="auto"/>
            </w:tcBorders>
            <w:shd w:val="clear" w:color="auto" w:fill="E0E0E0"/>
            <w:vAlign w:val="center"/>
          </w:tcPr>
          <w:p w14:paraId="400CCDA3" w14:textId="77777777" w:rsidR="00B33B8C" w:rsidRPr="002C7D42" w:rsidRDefault="005D1A12" w:rsidP="001C5E4B">
            <w:pPr>
              <w:pStyle w:val="TableHdr2Centered"/>
            </w:pPr>
            <w:r>
              <w:t>Peripherals</w:t>
            </w:r>
          </w:p>
        </w:tc>
        <w:tc>
          <w:tcPr>
            <w:tcW w:w="2696" w:type="dxa"/>
            <w:tcBorders>
              <w:top w:val="single" w:sz="12" w:space="0" w:color="auto"/>
              <w:left w:val="single" w:sz="12" w:space="0" w:color="auto"/>
              <w:bottom w:val="single" w:sz="12" w:space="0" w:color="auto"/>
              <w:right w:val="single" w:sz="12" w:space="0" w:color="auto"/>
            </w:tcBorders>
            <w:shd w:val="clear" w:color="auto" w:fill="E0E0E0"/>
            <w:vAlign w:val="center"/>
          </w:tcPr>
          <w:p w14:paraId="4639CD17" w14:textId="77777777" w:rsidR="00B33B8C" w:rsidRDefault="00B33B8C" w:rsidP="001C5E4B">
            <w:pPr>
              <w:pStyle w:val="TableHdr2Centered"/>
            </w:pPr>
            <w:r>
              <w:t xml:space="preserve">OEM </w:t>
            </w:r>
            <w:r w:rsidRPr="001C5E4B">
              <w:rPr>
                <w:sz w:val="16"/>
                <w:szCs w:val="16"/>
              </w:rPr>
              <w:t>(must also select Host)</w:t>
            </w:r>
          </w:p>
        </w:tc>
        <w:tc>
          <w:tcPr>
            <w:tcW w:w="2525" w:type="dxa"/>
            <w:tcBorders>
              <w:top w:val="single" w:sz="12" w:space="0" w:color="auto"/>
              <w:left w:val="single" w:sz="12" w:space="0" w:color="auto"/>
              <w:bottom w:val="single" w:sz="12" w:space="0" w:color="auto"/>
              <w:right w:val="single" w:sz="12" w:space="0" w:color="auto"/>
            </w:tcBorders>
            <w:shd w:val="clear" w:color="auto" w:fill="E0E0E0"/>
            <w:vAlign w:val="center"/>
          </w:tcPr>
          <w:p w14:paraId="327DD442" w14:textId="77777777" w:rsidR="00B33B8C" w:rsidRPr="00AC5BC9" w:rsidRDefault="00AC5BC9" w:rsidP="001C5E4B">
            <w:pPr>
              <w:pStyle w:val="TableHdr2Centered"/>
              <w:rPr>
                <w:sz w:val="18"/>
                <w:szCs w:val="18"/>
              </w:rPr>
            </w:pPr>
            <w:r w:rsidRPr="00AC5BC9">
              <w:t>*OEM Type</w:t>
            </w:r>
          </w:p>
        </w:tc>
      </w:tr>
      <w:tr w:rsidR="009C0108" w14:paraId="586A8E0D" w14:textId="77777777" w:rsidTr="00E83D34">
        <w:trPr>
          <w:trHeight w:val="359"/>
          <w:jc w:val="center"/>
        </w:trPr>
        <w:tc>
          <w:tcPr>
            <w:tcW w:w="3131" w:type="dxa"/>
            <w:tcBorders>
              <w:top w:val="single" w:sz="12" w:space="0" w:color="auto"/>
              <w:bottom w:val="nil"/>
              <w:right w:val="single" w:sz="12" w:space="0" w:color="auto"/>
            </w:tcBorders>
            <w:shd w:val="clear" w:color="auto" w:fill="auto"/>
            <w:vAlign w:val="center"/>
          </w:tcPr>
          <w:p w14:paraId="04C16F29" w14:textId="77777777" w:rsidR="009C0108" w:rsidRDefault="00462C03" w:rsidP="0002632F">
            <w:pPr>
              <w:pStyle w:val="CheckboxText"/>
            </w:pPr>
            <w:r>
              <w:fldChar w:fldCharType="begin">
                <w:ffData>
                  <w:name w:val="Check2"/>
                  <w:enabled/>
                  <w:calcOnExit w:val="0"/>
                  <w:checkBox>
                    <w:sizeAuto/>
                    <w:default w:val="0"/>
                  </w:checkBox>
                </w:ffData>
              </w:fldChar>
            </w:r>
            <w:r w:rsidR="009C0108">
              <w:instrText xml:space="preserve"> FORMCHECKBOX </w:instrText>
            </w:r>
            <w:r w:rsidR="00C01EDE">
              <w:fldChar w:fldCharType="separate"/>
            </w:r>
            <w:r>
              <w:fldChar w:fldCharType="end"/>
            </w:r>
            <w:r w:rsidR="009C0108">
              <w:tab/>
              <w:t>Autosmart</w:t>
            </w:r>
          </w:p>
        </w:tc>
        <w:tc>
          <w:tcPr>
            <w:tcW w:w="3130" w:type="dxa"/>
            <w:tcBorders>
              <w:top w:val="single" w:sz="12" w:space="0" w:color="auto"/>
              <w:left w:val="single" w:sz="12" w:space="0" w:color="auto"/>
              <w:bottom w:val="nil"/>
              <w:right w:val="single" w:sz="12" w:space="0" w:color="auto"/>
            </w:tcBorders>
            <w:shd w:val="clear" w:color="auto" w:fill="auto"/>
            <w:vAlign w:val="center"/>
          </w:tcPr>
          <w:p w14:paraId="0BD21E56" w14:textId="77777777" w:rsidR="009C0108" w:rsidRPr="00F874B2" w:rsidRDefault="00462C03" w:rsidP="00F874B2">
            <w:pPr>
              <w:pStyle w:val="CheckboxText"/>
            </w:pPr>
            <w:r w:rsidRPr="00F874B2">
              <w:fldChar w:fldCharType="begin">
                <w:ffData>
                  <w:name w:val="Check2"/>
                  <w:enabled/>
                  <w:calcOnExit w:val="0"/>
                  <w:checkBox>
                    <w:sizeAuto/>
                    <w:default w:val="0"/>
                  </w:checkBox>
                </w:ffData>
              </w:fldChar>
            </w:r>
            <w:r w:rsidR="009C0108" w:rsidRPr="00F874B2">
              <w:instrText xml:space="preserve"> FORMCHECKBOX </w:instrText>
            </w:r>
            <w:r w:rsidR="00C01EDE">
              <w:fldChar w:fldCharType="separate"/>
            </w:r>
            <w:r w:rsidRPr="00F874B2">
              <w:fldChar w:fldCharType="end"/>
            </w:r>
            <w:r w:rsidR="009C0108" w:rsidRPr="00F874B2">
              <w:tab/>
            </w:r>
            <w:r w:rsidR="00F874B2">
              <w:t>CCU</w:t>
            </w:r>
            <w:r w:rsidR="009C0108" w:rsidRPr="00F874B2">
              <w:t>– PQ Camera Ctrl Unit</w:t>
            </w:r>
          </w:p>
        </w:tc>
        <w:tc>
          <w:tcPr>
            <w:tcW w:w="3130" w:type="dxa"/>
            <w:tcBorders>
              <w:top w:val="single" w:sz="12" w:space="0" w:color="auto"/>
              <w:left w:val="single" w:sz="12" w:space="0" w:color="auto"/>
              <w:right w:val="single" w:sz="12" w:space="0" w:color="auto"/>
            </w:tcBorders>
            <w:shd w:val="clear" w:color="auto" w:fill="auto"/>
            <w:vAlign w:val="center"/>
          </w:tcPr>
          <w:p w14:paraId="16E283B0" w14:textId="77777777" w:rsidR="009C0108" w:rsidRDefault="00462C03" w:rsidP="0002632F">
            <w:pPr>
              <w:pStyle w:val="CheckboxText"/>
            </w:pPr>
            <w:r>
              <w:fldChar w:fldCharType="begin">
                <w:ffData>
                  <w:name w:val="Check2"/>
                  <w:enabled/>
                  <w:calcOnExit w:val="0"/>
                  <w:checkBox>
                    <w:sizeAuto/>
                    <w:default w:val="0"/>
                  </w:checkBox>
                </w:ffData>
              </w:fldChar>
            </w:r>
            <w:r w:rsidR="009C0108">
              <w:instrText xml:space="preserve"> FORMCHECKBOX </w:instrText>
            </w:r>
            <w:r w:rsidR="00C01EDE">
              <w:fldChar w:fldCharType="separate"/>
            </w:r>
            <w:r>
              <w:fldChar w:fldCharType="end"/>
            </w:r>
            <w:r w:rsidR="009C0108">
              <w:tab/>
              <w:t>Autosmart Cmgr</w:t>
            </w:r>
          </w:p>
        </w:tc>
        <w:tc>
          <w:tcPr>
            <w:tcW w:w="2696" w:type="dxa"/>
            <w:tcBorders>
              <w:top w:val="single" w:sz="12" w:space="0" w:color="auto"/>
              <w:left w:val="single" w:sz="12" w:space="0" w:color="auto"/>
              <w:bottom w:val="nil"/>
              <w:right w:val="single" w:sz="12" w:space="0" w:color="auto"/>
            </w:tcBorders>
            <w:shd w:val="clear" w:color="auto" w:fill="auto"/>
            <w:vAlign w:val="center"/>
          </w:tcPr>
          <w:p w14:paraId="0AE2C47E" w14:textId="77777777" w:rsidR="009C0108" w:rsidRDefault="00462C03" w:rsidP="0002632F">
            <w:pPr>
              <w:pStyle w:val="CheckboxText"/>
            </w:pPr>
            <w:r>
              <w:fldChar w:fldCharType="begin">
                <w:ffData>
                  <w:name w:val="Check5"/>
                  <w:enabled/>
                  <w:calcOnExit w:val="0"/>
                  <w:checkBox>
                    <w:sizeAuto/>
                    <w:default w:val="0"/>
                  </w:checkBox>
                </w:ffData>
              </w:fldChar>
            </w:r>
            <w:r w:rsidR="009C0108">
              <w:instrText xml:space="preserve"> FORMCHECKBOX </w:instrText>
            </w:r>
            <w:r w:rsidR="00C01EDE">
              <w:fldChar w:fldCharType="separate"/>
            </w:r>
            <w:r>
              <w:fldChar w:fldCharType="end"/>
            </w:r>
            <w:r w:rsidR="009C0108">
              <w:tab/>
              <w:t>ABB</w:t>
            </w:r>
          </w:p>
        </w:tc>
        <w:tc>
          <w:tcPr>
            <w:tcW w:w="2525" w:type="dxa"/>
            <w:tcBorders>
              <w:top w:val="single" w:sz="12" w:space="0" w:color="auto"/>
              <w:left w:val="single" w:sz="12" w:space="0" w:color="auto"/>
              <w:right w:val="single" w:sz="12" w:space="0" w:color="auto"/>
            </w:tcBorders>
            <w:shd w:val="clear" w:color="auto" w:fill="auto"/>
            <w:vAlign w:val="center"/>
          </w:tcPr>
          <w:p w14:paraId="3898C92D" w14:textId="77777777" w:rsidR="009C0108" w:rsidRDefault="00462C03" w:rsidP="00696E18">
            <w:pPr>
              <w:pStyle w:val="CheckboxText"/>
            </w:pPr>
            <w:r>
              <w:fldChar w:fldCharType="begin">
                <w:ffData>
                  <w:name w:val="Check2"/>
                  <w:enabled/>
                  <w:calcOnExit w:val="0"/>
                  <w:checkBox>
                    <w:sizeAuto/>
                    <w:default w:val="0"/>
                  </w:checkBox>
                </w:ffData>
              </w:fldChar>
            </w:r>
            <w:r w:rsidR="009C0108">
              <w:instrText xml:space="preserve"> FORMCHECKBOX </w:instrText>
            </w:r>
            <w:r w:rsidR="00C01EDE">
              <w:fldChar w:fldCharType="separate"/>
            </w:r>
            <w:r>
              <w:fldChar w:fldCharType="end"/>
            </w:r>
            <w:r w:rsidR="009C0108">
              <w:tab/>
              <w:t>Standard</w:t>
            </w:r>
          </w:p>
        </w:tc>
      </w:tr>
      <w:tr w:rsidR="009C0108" w14:paraId="3983C2BC" w14:textId="77777777" w:rsidTr="00E83D34">
        <w:trPr>
          <w:trHeight w:val="359"/>
          <w:jc w:val="center"/>
        </w:trPr>
        <w:tc>
          <w:tcPr>
            <w:tcW w:w="3131" w:type="dxa"/>
            <w:tcBorders>
              <w:top w:val="nil"/>
              <w:bottom w:val="nil"/>
              <w:right w:val="single" w:sz="12" w:space="0" w:color="auto"/>
            </w:tcBorders>
            <w:shd w:val="clear" w:color="auto" w:fill="auto"/>
            <w:vAlign w:val="center"/>
          </w:tcPr>
          <w:p w14:paraId="0AD8663D" w14:textId="77777777" w:rsidR="009C0108" w:rsidRDefault="00696E18" w:rsidP="0002632F">
            <w:pPr>
              <w:pStyle w:val="CheckboxText"/>
            </w:pPr>
            <w:r>
              <w:fldChar w:fldCharType="begin">
                <w:ffData>
                  <w:name w:val="Check2"/>
                  <w:enabled/>
                  <w:calcOnExit w:val="0"/>
                  <w:checkBox>
                    <w:sizeAuto/>
                    <w:default w:val="0"/>
                  </w:checkBox>
                </w:ffData>
              </w:fldChar>
            </w:r>
            <w:r>
              <w:instrText xml:space="preserve"> FORMCHECKBOX </w:instrText>
            </w:r>
            <w:r w:rsidR="00C01EDE">
              <w:fldChar w:fldCharType="separate"/>
            </w:r>
            <w:r>
              <w:fldChar w:fldCharType="end"/>
            </w:r>
            <w:r>
              <w:tab/>
              <w:t>Clarios</w:t>
            </w:r>
          </w:p>
        </w:tc>
        <w:tc>
          <w:tcPr>
            <w:tcW w:w="3130" w:type="dxa"/>
            <w:tcBorders>
              <w:top w:val="nil"/>
              <w:left w:val="single" w:sz="12" w:space="0" w:color="auto"/>
              <w:bottom w:val="nil"/>
              <w:right w:val="single" w:sz="12" w:space="0" w:color="auto"/>
            </w:tcBorders>
            <w:shd w:val="clear" w:color="auto" w:fill="auto"/>
            <w:vAlign w:val="center"/>
          </w:tcPr>
          <w:p w14:paraId="2AD6D9A6" w14:textId="77777777" w:rsidR="009C0108" w:rsidRPr="00F874B2" w:rsidRDefault="00462C03" w:rsidP="00F874B2">
            <w:pPr>
              <w:pStyle w:val="CheckboxText"/>
            </w:pPr>
            <w:r w:rsidRPr="00F874B2">
              <w:fldChar w:fldCharType="begin">
                <w:ffData>
                  <w:name w:val="Check2"/>
                  <w:enabled/>
                  <w:calcOnExit w:val="0"/>
                  <w:checkBox>
                    <w:sizeAuto/>
                    <w:default w:val="0"/>
                  </w:checkBox>
                </w:ffData>
              </w:fldChar>
            </w:r>
            <w:r w:rsidR="009C0108" w:rsidRPr="00F874B2">
              <w:instrText xml:space="preserve"> FORMCHECKBOX </w:instrText>
            </w:r>
            <w:r w:rsidR="00C01EDE">
              <w:fldChar w:fldCharType="separate"/>
            </w:r>
            <w:r w:rsidRPr="00F874B2">
              <w:fldChar w:fldCharType="end"/>
            </w:r>
            <w:r w:rsidR="009C0108" w:rsidRPr="00F874B2">
              <w:tab/>
              <w:t>Clarios</w:t>
            </w:r>
            <w:r w:rsidR="00A70073" w:rsidRPr="00F874B2">
              <w:t>/CQD</w:t>
            </w:r>
            <w:r w:rsidR="009C0108" w:rsidRPr="00F874B2">
              <w:t xml:space="preserve"> On-Press</w:t>
            </w:r>
          </w:p>
        </w:tc>
        <w:tc>
          <w:tcPr>
            <w:tcW w:w="3130" w:type="dxa"/>
            <w:tcBorders>
              <w:left w:val="single" w:sz="12" w:space="0" w:color="auto"/>
              <w:right w:val="single" w:sz="12" w:space="0" w:color="auto"/>
            </w:tcBorders>
            <w:shd w:val="clear" w:color="auto" w:fill="auto"/>
            <w:vAlign w:val="center"/>
          </w:tcPr>
          <w:p w14:paraId="0F688495" w14:textId="77777777" w:rsidR="009C0108" w:rsidRPr="00F874B2" w:rsidRDefault="00462C03" w:rsidP="00F874B2">
            <w:pPr>
              <w:pStyle w:val="CheckboxText"/>
            </w:pPr>
            <w:r w:rsidRPr="00F874B2">
              <w:fldChar w:fldCharType="begin">
                <w:ffData>
                  <w:name w:val="Check2"/>
                  <w:enabled/>
                  <w:calcOnExit w:val="0"/>
                  <w:checkBox>
                    <w:sizeAuto/>
                    <w:default w:val="0"/>
                  </w:checkBox>
                </w:ffData>
              </w:fldChar>
            </w:r>
            <w:r w:rsidR="009C0108" w:rsidRPr="00F874B2">
              <w:instrText xml:space="preserve"> FORMCHECKBOX </w:instrText>
            </w:r>
            <w:r w:rsidR="00C01EDE">
              <w:fldChar w:fldCharType="separate"/>
            </w:r>
            <w:r w:rsidRPr="00F874B2">
              <w:fldChar w:fldCharType="end"/>
            </w:r>
            <w:r w:rsidR="00567D46" w:rsidRPr="00F874B2">
              <w:tab/>
              <w:t>CIP</w:t>
            </w:r>
            <w:r w:rsidR="009C0108" w:rsidRPr="00F874B2">
              <w:t>– CIP Interpreter</w:t>
            </w:r>
          </w:p>
        </w:tc>
        <w:tc>
          <w:tcPr>
            <w:tcW w:w="2696" w:type="dxa"/>
            <w:tcBorders>
              <w:top w:val="nil"/>
              <w:left w:val="single" w:sz="12" w:space="0" w:color="auto"/>
              <w:bottom w:val="nil"/>
              <w:right w:val="single" w:sz="12" w:space="0" w:color="auto"/>
            </w:tcBorders>
            <w:shd w:val="clear" w:color="auto" w:fill="auto"/>
            <w:vAlign w:val="center"/>
          </w:tcPr>
          <w:p w14:paraId="37B30259" w14:textId="77777777" w:rsidR="009C0108" w:rsidRDefault="00462C03" w:rsidP="0002632F">
            <w:pPr>
              <w:pStyle w:val="CheckboxText"/>
            </w:pPr>
            <w:r>
              <w:fldChar w:fldCharType="begin">
                <w:ffData>
                  <w:name w:val="Check5"/>
                  <w:enabled/>
                  <w:calcOnExit w:val="0"/>
                  <w:checkBox>
                    <w:sizeAuto/>
                    <w:default w:val="0"/>
                  </w:checkBox>
                </w:ffData>
              </w:fldChar>
            </w:r>
            <w:r w:rsidR="009C0108">
              <w:instrText xml:space="preserve"> FORMCHECKBOX </w:instrText>
            </w:r>
            <w:r w:rsidR="00C01EDE">
              <w:fldChar w:fldCharType="separate"/>
            </w:r>
            <w:r>
              <w:fldChar w:fldCharType="end"/>
            </w:r>
            <w:r w:rsidR="009C0108">
              <w:tab/>
              <w:t>CANbus</w:t>
            </w:r>
          </w:p>
        </w:tc>
        <w:tc>
          <w:tcPr>
            <w:tcW w:w="2525" w:type="dxa"/>
            <w:tcBorders>
              <w:left w:val="single" w:sz="12" w:space="0" w:color="auto"/>
              <w:right w:val="single" w:sz="12" w:space="0" w:color="auto"/>
            </w:tcBorders>
            <w:shd w:val="clear" w:color="auto" w:fill="auto"/>
            <w:vAlign w:val="center"/>
          </w:tcPr>
          <w:p w14:paraId="696DEF57" w14:textId="77777777" w:rsidR="009C0108" w:rsidRDefault="00462C03" w:rsidP="00696E18">
            <w:pPr>
              <w:pStyle w:val="CheckboxText"/>
              <w:rPr>
                <w:b/>
              </w:rPr>
            </w:pPr>
            <w:r>
              <w:fldChar w:fldCharType="begin">
                <w:ffData>
                  <w:name w:val="Check2"/>
                  <w:enabled/>
                  <w:calcOnExit w:val="0"/>
                  <w:checkBox>
                    <w:sizeAuto/>
                    <w:default w:val="0"/>
                  </w:checkBox>
                </w:ffData>
              </w:fldChar>
            </w:r>
            <w:r w:rsidR="009C0108">
              <w:instrText xml:space="preserve"> FORMCHECKBOX </w:instrText>
            </w:r>
            <w:r w:rsidR="00C01EDE">
              <w:fldChar w:fldCharType="separate"/>
            </w:r>
            <w:r>
              <w:fldChar w:fldCharType="end"/>
            </w:r>
            <w:r w:rsidR="009C0108">
              <w:tab/>
            </w:r>
            <w:r w:rsidR="009C0108" w:rsidRPr="00696E18">
              <w:t>Master</w:t>
            </w:r>
          </w:p>
        </w:tc>
      </w:tr>
      <w:tr w:rsidR="009C0108" w14:paraId="487192B6" w14:textId="77777777" w:rsidTr="00E83D34">
        <w:trPr>
          <w:trHeight w:val="359"/>
          <w:jc w:val="center"/>
        </w:trPr>
        <w:tc>
          <w:tcPr>
            <w:tcW w:w="3131" w:type="dxa"/>
            <w:tcBorders>
              <w:top w:val="nil"/>
              <w:bottom w:val="nil"/>
              <w:right w:val="single" w:sz="12" w:space="0" w:color="auto"/>
            </w:tcBorders>
            <w:shd w:val="clear" w:color="auto" w:fill="auto"/>
            <w:vAlign w:val="center"/>
          </w:tcPr>
          <w:p w14:paraId="0ED26FE1" w14:textId="77777777" w:rsidR="009C0108" w:rsidRDefault="00696E18" w:rsidP="0002632F">
            <w:pPr>
              <w:pStyle w:val="CheckboxText"/>
            </w:pPr>
            <w:r>
              <w:fldChar w:fldCharType="begin">
                <w:ffData>
                  <w:name w:val="Check2"/>
                  <w:enabled/>
                  <w:calcOnExit w:val="0"/>
                  <w:checkBox>
                    <w:sizeAuto/>
                    <w:default w:val="0"/>
                  </w:checkBox>
                </w:ffData>
              </w:fldChar>
            </w:r>
            <w:r>
              <w:instrText xml:space="preserve"> FORMCHECKBOX </w:instrText>
            </w:r>
            <w:r w:rsidR="00C01EDE">
              <w:fldChar w:fldCharType="separate"/>
            </w:r>
            <w:r>
              <w:fldChar w:fldCharType="end"/>
            </w:r>
            <w:r>
              <w:tab/>
              <w:t>Microcolor II</w:t>
            </w:r>
          </w:p>
        </w:tc>
        <w:tc>
          <w:tcPr>
            <w:tcW w:w="3130" w:type="dxa"/>
            <w:tcBorders>
              <w:top w:val="nil"/>
              <w:left w:val="single" w:sz="12" w:space="0" w:color="auto"/>
              <w:bottom w:val="nil"/>
              <w:right w:val="single" w:sz="12" w:space="0" w:color="auto"/>
            </w:tcBorders>
            <w:shd w:val="clear" w:color="auto" w:fill="auto"/>
            <w:vAlign w:val="center"/>
          </w:tcPr>
          <w:p w14:paraId="3A1ACC73" w14:textId="77777777" w:rsidR="009C0108" w:rsidRDefault="00462C03" w:rsidP="007E09BE">
            <w:pPr>
              <w:pStyle w:val="CheckboxText"/>
            </w:pPr>
            <w:r>
              <w:fldChar w:fldCharType="begin">
                <w:ffData>
                  <w:name w:val="Check2"/>
                  <w:enabled/>
                  <w:calcOnExit w:val="0"/>
                  <w:checkBox>
                    <w:sizeAuto/>
                    <w:default w:val="0"/>
                  </w:checkBox>
                </w:ffData>
              </w:fldChar>
            </w:r>
            <w:r w:rsidR="009C0108">
              <w:instrText xml:space="preserve"> FORMCHECKBOX </w:instrText>
            </w:r>
            <w:r w:rsidR="00C01EDE">
              <w:fldChar w:fldCharType="separate"/>
            </w:r>
            <w:r>
              <w:fldChar w:fldCharType="end"/>
            </w:r>
            <w:r w:rsidR="009C0108">
              <w:tab/>
            </w:r>
            <w:r w:rsidR="00CF3107" w:rsidRPr="007E09BE">
              <w:t>Client</w:t>
            </w:r>
          </w:p>
        </w:tc>
        <w:tc>
          <w:tcPr>
            <w:tcW w:w="3130" w:type="dxa"/>
            <w:tcBorders>
              <w:left w:val="single" w:sz="12" w:space="0" w:color="auto"/>
              <w:right w:val="single" w:sz="12" w:space="0" w:color="auto"/>
            </w:tcBorders>
            <w:shd w:val="clear" w:color="auto" w:fill="auto"/>
            <w:vAlign w:val="center"/>
          </w:tcPr>
          <w:p w14:paraId="31223D15" w14:textId="77777777" w:rsidR="009C0108" w:rsidRDefault="00462C03" w:rsidP="0002632F">
            <w:pPr>
              <w:pStyle w:val="CheckboxText"/>
            </w:pPr>
            <w:r>
              <w:fldChar w:fldCharType="begin">
                <w:ffData>
                  <w:name w:val="Check2"/>
                  <w:enabled/>
                  <w:calcOnExit w:val="0"/>
                  <w:checkBox>
                    <w:sizeAuto/>
                    <w:default w:val="0"/>
                  </w:checkBox>
                </w:ffData>
              </w:fldChar>
            </w:r>
            <w:r w:rsidR="009C0108">
              <w:instrText xml:space="preserve"> FORMCHECKBOX </w:instrText>
            </w:r>
            <w:r w:rsidR="00C01EDE">
              <w:fldChar w:fldCharType="separate"/>
            </w:r>
            <w:r>
              <w:fldChar w:fldCharType="end"/>
            </w:r>
            <w:r w:rsidR="009C0108">
              <w:tab/>
              <w:t>CN2 – Colornet II</w:t>
            </w:r>
          </w:p>
        </w:tc>
        <w:tc>
          <w:tcPr>
            <w:tcW w:w="2696" w:type="dxa"/>
            <w:tcBorders>
              <w:top w:val="nil"/>
              <w:left w:val="single" w:sz="12" w:space="0" w:color="auto"/>
              <w:bottom w:val="nil"/>
              <w:right w:val="single" w:sz="12" w:space="0" w:color="auto"/>
            </w:tcBorders>
            <w:shd w:val="clear" w:color="auto" w:fill="auto"/>
            <w:vAlign w:val="center"/>
          </w:tcPr>
          <w:p w14:paraId="098E1849" w14:textId="77777777" w:rsidR="009C0108" w:rsidRDefault="00462C03" w:rsidP="0002632F">
            <w:pPr>
              <w:pStyle w:val="CheckboxText"/>
            </w:pPr>
            <w:r>
              <w:fldChar w:fldCharType="begin">
                <w:ffData>
                  <w:name w:val="Check5"/>
                  <w:enabled/>
                  <w:calcOnExit w:val="0"/>
                  <w:checkBox>
                    <w:sizeAuto/>
                    <w:default w:val="0"/>
                  </w:checkBox>
                </w:ffData>
              </w:fldChar>
            </w:r>
            <w:r w:rsidR="009C0108">
              <w:instrText xml:space="preserve"> FORMCHECKBOX </w:instrText>
            </w:r>
            <w:r w:rsidR="00C01EDE">
              <w:fldChar w:fldCharType="separate"/>
            </w:r>
            <w:r>
              <w:fldChar w:fldCharType="end"/>
            </w:r>
            <w:r w:rsidR="009C0108">
              <w:tab/>
              <w:t>Goss Colortrol</w:t>
            </w:r>
          </w:p>
        </w:tc>
        <w:tc>
          <w:tcPr>
            <w:tcW w:w="2525" w:type="dxa"/>
            <w:tcBorders>
              <w:left w:val="single" w:sz="12" w:space="0" w:color="auto"/>
              <w:right w:val="single" w:sz="12" w:space="0" w:color="auto"/>
            </w:tcBorders>
            <w:shd w:val="clear" w:color="auto" w:fill="auto"/>
            <w:vAlign w:val="center"/>
          </w:tcPr>
          <w:p w14:paraId="2B467134" w14:textId="77777777" w:rsidR="009C0108" w:rsidRDefault="00462C03" w:rsidP="00696E18">
            <w:pPr>
              <w:pStyle w:val="CheckboxText"/>
              <w:rPr>
                <w:b/>
              </w:rPr>
            </w:pPr>
            <w:r>
              <w:fldChar w:fldCharType="begin">
                <w:ffData>
                  <w:name w:val="Check2"/>
                  <w:enabled/>
                  <w:calcOnExit w:val="0"/>
                  <w:checkBox>
                    <w:sizeAuto/>
                    <w:default w:val="0"/>
                  </w:checkBox>
                </w:ffData>
              </w:fldChar>
            </w:r>
            <w:r w:rsidR="009C0108">
              <w:instrText xml:space="preserve"> FORMCHECKBOX </w:instrText>
            </w:r>
            <w:r w:rsidR="00C01EDE">
              <w:fldChar w:fldCharType="separate"/>
            </w:r>
            <w:r>
              <w:fldChar w:fldCharType="end"/>
            </w:r>
            <w:r w:rsidR="009C0108">
              <w:tab/>
            </w:r>
            <w:r w:rsidR="009C0108" w:rsidRPr="00696E18">
              <w:t>Slave</w:t>
            </w:r>
          </w:p>
        </w:tc>
      </w:tr>
      <w:tr w:rsidR="009C0108" w14:paraId="6DF0736E" w14:textId="77777777" w:rsidTr="00E83D34">
        <w:trPr>
          <w:trHeight w:val="359"/>
          <w:jc w:val="center"/>
        </w:trPr>
        <w:tc>
          <w:tcPr>
            <w:tcW w:w="3131" w:type="dxa"/>
            <w:tcBorders>
              <w:top w:val="nil"/>
              <w:bottom w:val="nil"/>
              <w:right w:val="single" w:sz="12" w:space="0" w:color="auto"/>
            </w:tcBorders>
            <w:shd w:val="clear" w:color="auto" w:fill="auto"/>
            <w:vAlign w:val="center"/>
          </w:tcPr>
          <w:p w14:paraId="48161A25" w14:textId="77777777" w:rsidR="009C0108" w:rsidRDefault="00696E18" w:rsidP="0002632F">
            <w:pPr>
              <w:pStyle w:val="CheckboxText"/>
            </w:pPr>
            <w:r>
              <w:fldChar w:fldCharType="begin">
                <w:ffData>
                  <w:name w:val="Check2"/>
                  <w:enabled/>
                  <w:calcOnExit w:val="0"/>
                  <w:checkBox>
                    <w:sizeAuto/>
                    <w:default w:val="0"/>
                  </w:checkBox>
                </w:ffData>
              </w:fldChar>
            </w:r>
            <w:r>
              <w:instrText xml:space="preserve"> FORMCHECKBOX </w:instrText>
            </w:r>
            <w:r w:rsidR="00C01EDE">
              <w:fldChar w:fldCharType="separate"/>
            </w:r>
            <w:r>
              <w:fldChar w:fldCharType="end"/>
            </w:r>
            <w:r>
              <w:tab/>
              <w:t>Mercury</w:t>
            </w:r>
          </w:p>
        </w:tc>
        <w:tc>
          <w:tcPr>
            <w:tcW w:w="3130" w:type="dxa"/>
            <w:tcBorders>
              <w:top w:val="nil"/>
              <w:left w:val="single" w:sz="12" w:space="0" w:color="auto"/>
              <w:bottom w:val="nil"/>
              <w:right w:val="single" w:sz="12" w:space="0" w:color="auto"/>
            </w:tcBorders>
            <w:shd w:val="clear" w:color="auto" w:fill="auto"/>
            <w:vAlign w:val="center"/>
          </w:tcPr>
          <w:p w14:paraId="12F5E8F7" w14:textId="77777777" w:rsidR="009C0108" w:rsidRDefault="00567D46" w:rsidP="007E09BE">
            <w:pPr>
              <w:pStyle w:val="CheckboxText"/>
            </w:pPr>
            <w:r>
              <w:fldChar w:fldCharType="begin">
                <w:ffData>
                  <w:name w:val="Check2"/>
                  <w:enabled/>
                  <w:calcOnExit w:val="0"/>
                  <w:checkBox>
                    <w:sizeAuto/>
                    <w:default w:val="0"/>
                  </w:checkBox>
                </w:ffData>
              </w:fldChar>
            </w:r>
            <w:r>
              <w:instrText xml:space="preserve"> FORMCHECKBOX </w:instrText>
            </w:r>
            <w:r w:rsidR="00C01EDE">
              <w:fldChar w:fldCharType="separate"/>
            </w:r>
            <w:r>
              <w:fldChar w:fldCharType="end"/>
            </w:r>
            <w:r>
              <w:tab/>
            </w:r>
            <w:r w:rsidRPr="007E09BE">
              <w:t>Configuration</w:t>
            </w:r>
          </w:p>
        </w:tc>
        <w:tc>
          <w:tcPr>
            <w:tcW w:w="3130" w:type="dxa"/>
            <w:tcBorders>
              <w:left w:val="single" w:sz="12" w:space="0" w:color="auto"/>
              <w:right w:val="single" w:sz="12" w:space="0" w:color="auto"/>
            </w:tcBorders>
            <w:shd w:val="clear" w:color="auto" w:fill="auto"/>
            <w:vAlign w:val="center"/>
          </w:tcPr>
          <w:p w14:paraId="7EF7184E" w14:textId="77777777" w:rsidR="009C0108" w:rsidRDefault="00462C03" w:rsidP="0002632F">
            <w:pPr>
              <w:pStyle w:val="CheckboxText"/>
            </w:pPr>
            <w:r>
              <w:fldChar w:fldCharType="begin">
                <w:ffData>
                  <w:name w:val="Check2"/>
                  <w:enabled/>
                  <w:calcOnExit w:val="0"/>
                  <w:checkBox>
                    <w:sizeAuto/>
                    <w:default w:val="0"/>
                  </w:checkBox>
                </w:ffData>
              </w:fldChar>
            </w:r>
            <w:r w:rsidR="009C0108">
              <w:instrText xml:space="preserve"> FORMCHECKBOX </w:instrText>
            </w:r>
            <w:r w:rsidR="00C01EDE">
              <w:fldChar w:fldCharType="separate"/>
            </w:r>
            <w:r>
              <w:fldChar w:fldCharType="end"/>
            </w:r>
            <w:r w:rsidR="009C0108">
              <w:tab/>
              <w:t>CQCM – CQ Cmgr</w:t>
            </w:r>
          </w:p>
        </w:tc>
        <w:tc>
          <w:tcPr>
            <w:tcW w:w="2696" w:type="dxa"/>
            <w:tcBorders>
              <w:top w:val="nil"/>
              <w:left w:val="single" w:sz="12" w:space="0" w:color="auto"/>
              <w:bottom w:val="nil"/>
              <w:right w:val="single" w:sz="12" w:space="0" w:color="auto"/>
            </w:tcBorders>
            <w:shd w:val="clear" w:color="auto" w:fill="auto"/>
            <w:vAlign w:val="center"/>
          </w:tcPr>
          <w:p w14:paraId="686C5A99" w14:textId="77777777" w:rsidR="009C0108" w:rsidRDefault="00462C03" w:rsidP="0002632F">
            <w:pPr>
              <w:pStyle w:val="CheckboxText"/>
              <w:rPr>
                <w:b/>
              </w:rPr>
            </w:pPr>
            <w:r>
              <w:fldChar w:fldCharType="begin">
                <w:ffData>
                  <w:name w:val="Check5"/>
                  <w:enabled/>
                  <w:calcOnExit w:val="0"/>
                  <w:checkBox>
                    <w:sizeAuto/>
                    <w:default w:val="0"/>
                  </w:checkBox>
                </w:ffData>
              </w:fldChar>
            </w:r>
            <w:r w:rsidR="009C0108">
              <w:instrText xml:space="preserve"> FORMCHECKBOX </w:instrText>
            </w:r>
            <w:r w:rsidR="00C01EDE">
              <w:fldChar w:fldCharType="separate"/>
            </w:r>
            <w:r>
              <w:fldChar w:fldCharType="end"/>
            </w:r>
            <w:r w:rsidR="009C0108">
              <w:tab/>
              <w:t>Goss Nantes</w:t>
            </w:r>
          </w:p>
        </w:tc>
        <w:tc>
          <w:tcPr>
            <w:tcW w:w="2525" w:type="dxa"/>
            <w:tcBorders>
              <w:left w:val="single" w:sz="12" w:space="0" w:color="auto"/>
              <w:right w:val="single" w:sz="12" w:space="0" w:color="auto"/>
            </w:tcBorders>
            <w:shd w:val="clear" w:color="auto" w:fill="auto"/>
            <w:vAlign w:val="center"/>
          </w:tcPr>
          <w:p w14:paraId="1FDC9FF0" w14:textId="77777777" w:rsidR="009C0108" w:rsidRPr="001A34CF" w:rsidRDefault="009C0108" w:rsidP="00AC5BC9">
            <w:pPr>
              <w:pStyle w:val="TableHdr2Centered"/>
            </w:pPr>
          </w:p>
        </w:tc>
      </w:tr>
      <w:tr w:rsidR="009C0108" w14:paraId="1B2554E5" w14:textId="77777777" w:rsidTr="00E83D34">
        <w:trPr>
          <w:trHeight w:val="359"/>
          <w:jc w:val="center"/>
        </w:trPr>
        <w:tc>
          <w:tcPr>
            <w:tcW w:w="3131" w:type="dxa"/>
            <w:tcBorders>
              <w:top w:val="nil"/>
              <w:bottom w:val="nil"/>
              <w:right w:val="single" w:sz="12" w:space="0" w:color="auto"/>
            </w:tcBorders>
            <w:shd w:val="clear" w:color="auto" w:fill="auto"/>
            <w:vAlign w:val="center"/>
          </w:tcPr>
          <w:p w14:paraId="3C893A79" w14:textId="77777777" w:rsidR="009C0108" w:rsidRDefault="00696E18" w:rsidP="0002632F">
            <w:pPr>
              <w:pStyle w:val="CheckboxText"/>
            </w:pPr>
            <w:r>
              <w:fldChar w:fldCharType="begin">
                <w:ffData>
                  <w:name w:val="Check2"/>
                  <w:enabled/>
                  <w:calcOnExit w:val="0"/>
                  <w:checkBox>
                    <w:sizeAuto/>
                    <w:default w:val="0"/>
                    <w:checked w:val="0"/>
                  </w:checkBox>
                </w:ffData>
              </w:fldChar>
            </w:r>
            <w:r>
              <w:instrText xml:space="preserve"> FORMCHECKBOX </w:instrText>
            </w:r>
            <w:r w:rsidR="00C01EDE">
              <w:fldChar w:fldCharType="separate"/>
            </w:r>
            <w:r>
              <w:fldChar w:fldCharType="end"/>
            </w:r>
            <w:r>
              <w:tab/>
              <w:t>PressAnalysis</w:t>
            </w:r>
          </w:p>
        </w:tc>
        <w:tc>
          <w:tcPr>
            <w:tcW w:w="3130" w:type="dxa"/>
            <w:tcBorders>
              <w:top w:val="nil"/>
              <w:left w:val="single" w:sz="12" w:space="0" w:color="auto"/>
              <w:bottom w:val="nil"/>
              <w:right w:val="single" w:sz="12" w:space="0" w:color="auto"/>
            </w:tcBorders>
            <w:shd w:val="clear" w:color="auto" w:fill="auto"/>
            <w:vAlign w:val="center"/>
          </w:tcPr>
          <w:p w14:paraId="77950301" w14:textId="77777777" w:rsidR="009C0108" w:rsidRPr="00F874B2" w:rsidRDefault="00567D46" w:rsidP="00F874B2">
            <w:pPr>
              <w:pStyle w:val="CheckboxText"/>
            </w:pPr>
            <w:r w:rsidRPr="00F874B2">
              <w:fldChar w:fldCharType="begin">
                <w:ffData>
                  <w:name w:val="Check2"/>
                  <w:enabled/>
                  <w:calcOnExit w:val="0"/>
                  <w:checkBox>
                    <w:sizeAuto/>
                    <w:default w:val="0"/>
                  </w:checkBox>
                </w:ffData>
              </w:fldChar>
            </w:r>
            <w:r w:rsidRPr="00F874B2">
              <w:instrText xml:space="preserve"> FORMCHECKBOX </w:instrText>
            </w:r>
            <w:r w:rsidR="00C01EDE">
              <w:fldChar w:fldCharType="separate"/>
            </w:r>
            <w:r w:rsidRPr="00F874B2">
              <w:fldChar w:fldCharType="end"/>
            </w:r>
            <w:r w:rsidRPr="00F874B2">
              <w:tab/>
              <w:t>CQFG</w:t>
            </w:r>
            <w:r w:rsidRPr="00F874B2">
              <w:tab/>
              <w:t>– CQ Frame Grabber</w:t>
            </w:r>
          </w:p>
        </w:tc>
        <w:tc>
          <w:tcPr>
            <w:tcW w:w="3130" w:type="dxa"/>
            <w:tcBorders>
              <w:left w:val="single" w:sz="12" w:space="0" w:color="auto"/>
              <w:right w:val="single" w:sz="12" w:space="0" w:color="auto"/>
            </w:tcBorders>
            <w:shd w:val="clear" w:color="auto" w:fill="auto"/>
            <w:vAlign w:val="center"/>
          </w:tcPr>
          <w:p w14:paraId="2AA12F68" w14:textId="77777777" w:rsidR="009C0108" w:rsidRDefault="00462C03" w:rsidP="0002632F">
            <w:pPr>
              <w:pStyle w:val="CheckboxText"/>
            </w:pPr>
            <w:r>
              <w:fldChar w:fldCharType="begin">
                <w:ffData>
                  <w:name w:val="Check2"/>
                  <w:enabled/>
                  <w:calcOnExit w:val="0"/>
                  <w:checkBox>
                    <w:sizeAuto/>
                    <w:default w:val="0"/>
                  </w:checkBox>
                </w:ffData>
              </w:fldChar>
            </w:r>
            <w:r w:rsidR="009C0108">
              <w:instrText xml:space="preserve"> FORMCHECKBOX </w:instrText>
            </w:r>
            <w:r w:rsidR="00C01EDE">
              <w:fldChar w:fldCharType="separate"/>
            </w:r>
            <w:r>
              <w:fldChar w:fldCharType="end"/>
            </w:r>
            <w:r w:rsidR="009C0108">
              <w:tab/>
              <w:t>PS – PlateServer</w:t>
            </w:r>
          </w:p>
        </w:tc>
        <w:tc>
          <w:tcPr>
            <w:tcW w:w="2696" w:type="dxa"/>
            <w:tcBorders>
              <w:top w:val="nil"/>
              <w:left w:val="single" w:sz="12" w:space="0" w:color="auto"/>
              <w:bottom w:val="nil"/>
              <w:right w:val="single" w:sz="12" w:space="0" w:color="auto"/>
            </w:tcBorders>
            <w:shd w:val="clear" w:color="auto" w:fill="auto"/>
            <w:vAlign w:val="center"/>
          </w:tcPr>
          <w:p w14:paraId="04A46DF2" w14:textId="77777777" w:rsidR="009C0108" w:rsidRDefault="00462C03" w:rsidP="0002632F">
            <w:pPr>
              <w:pStyle w:val="CheckboxText"/>
              <w:rPr>
                <w:b/>
              </w:rPr>
            </w:pPr>
            <w:r>
              <w:fldChar w:fldCharType="begin">
                <w:ffData>
                  <w:name w:val="Check5"/>
                  <w:enabled/>
                  <w:calcOnExit w:val="0"/>
                  <w:checkBox>
                    <w:sizeAuto/>
                    <w:default w:val="0"/>
                  </w:checkBox>
                </w:ffData>
              </w:fldChar>
            </w:r>
            <w:r w:rsidR="009C0108">
              <w:instrText xml:space="preserve"> FORMCHECKBOX </w:instrText>
            </w:r>
            <w:r w:rsidR="00C01EDE">
              <w:fldChar w:fldCharType="separate"/>
            </w:r>
            <w:r>
              <w:fldChar w:fldCharType="end"/>
            </w:r>
            <w:r w:rsidR="009C0108">
              <w:tab/>
              <w:t>Goss OV3 *</w:t>
            </w:r>
          </w:p>
        </w:tc>
        <w:tc>
          <w:tcPr>
            <w:tcW w:w="2525" w:type="dxa"/>
            <w:tcBorders>
              <w:left w:val="single" w:sz="12" w:space="0" w:color="auto"/>
              <w:right w:val="single" w:sz="12" w:space="0" w:color="auto"/>
            </w:tcBorders>
            <w:shd w:val="clear" w:color="auto" w:fill="auto"/>
            <w:vAlign w:val="center"/>
          </w:tcPr>
          <w:p w14:paraId="331A8321" w14:textId="77777777" w:rsidR="009C0108" w:rsidRDefault="009C0108" w:rsidP="0002632F">
            <w:pPr>
              <w:pStyle w:val="CheckboxText"/>
            </w:pPr>
          </w:p>
        </w:tc>
      </w:tr>
      <w:tr w:rsidR="009C0108" w14:paraId="43A9D9E6" w14:textId="77777777" w:rsidTr="00E83D34">
        <w:trPr>
          <w:trHeight w:val="359"/>
          <w:jc w:val="center"/>
        </w:trPr>
        <w:tc>
          <w:tcPr>
            <w:tcW w:w="3131" w:type="dxa"/>
            <w:tcBorders>
              <w:top w:val="nil"/>
              <w:bottom w:val="nil"/>
              <w:right w:val="single" w:sz="12" w:space="0" w:color="auto"/>
            </w:tcBorders>
            <w:shd w:val="clear" w:color="auto" w:fill="auto"/>
            <w:vAlign w:val="center"/>
          </w:tcPr>
          <w:p w14:paraId="023688BF" w14:textId="77777777" w:rsidR="009C0108" w:rsidRDefault="00696E18" w:rsidP="0002632F">
            <w:pPr>
              <w:pStyle w:val="CheckboxText"/>
            </w:pPr>
            <w:r>
              <w:fldChar w:fldCharType="begin">
                <w:ffData>
                  <w:name w:val="Check2"/>
                  <w:enabled/>
                  <w:calcOnExit w:val="0"/>
                  <w:checkBox>
                    <w:sizeAuto/>
                    <w:default w:val="0"/>
                    <w:checked w:val="0"/>
                  </w:checkBox>
                </w:ffData>
              </w:fldChar>
            </w:r>
            <w:r>
              <w:instrText xml:space="preserve"> FORMCHECKBOX </w:instrText>
            </w:r>
            <w:r w:rsidR="00C01EDE">
              <w:fldChar w:fldCharType="separate"/>
            </w:r>
            <w:r>
              <w:fldChar w:fldCharType="end"/>
            </w:r>
            <w:r>
              <w:tab/>
              <w:t>PrintQuick</w:t>
            </w:r>
          </w:p>
        </w:tc>
        <w:tc>
          <w:tcPr>
            <w:tcW w:w="3130" w:type="dxa"/>
            <w:tcBorders>
              <w:top w:val="nil"/>
              <w:left w:val="single" w:sz="12" w:space="0" w:color="auto"/>
              <w:bottom w:val="nil"/>
              <w:right w:val="single" w:sz="12" w:space="0" w:color="auto"/>
            </w:tcBorders>
            <w:shd w:val="clear" w:color="auto" w:fill="auto"/>
            <w:vAlign w:val="center"/>
          </w:tcPr>
          <w:p w14:paraId="0128B9AB" w14:textId="77777777" w:rsidR="009C0108" w:rsidRPr="00F874B2" w:rsidRDefault="00567D46" w:rsidP="00F874B2">
            <w:pPr>
              <w:pStyle w:val="CheckboxText"/>
            </w:pPr>
            <w:r w:rsidRPr="00F874B2">
              <w:fldChar w:fldCharType="begin">
                <w:ffData>
                  <w:name w:val="Check2"/>
                  <w:enabled/>
                  <w:calcOnExit w:val="0"/>
                  <w:checkBox>
                    <w:sizeAuto/>
                    <w:default w:val="0"/>
                  </w:checkBox>
                </w:ffData>
              </w:fldChar>
            </w:r>
            <w:r w:rsidRPr="00F874B2">
              <w:instrText xml:space="preserve"> FORMCHECKBOX </w:instrText>
            </w:r>
            <w:r w:rsidR="00C01EDE">
              <w:fldChar w:fldCharType="separate"/>
            </w:r>
            <w:r w:rsidRPr="00F874B2">
              <w:fldChar w:fldCharType="end"/>
            </w:r>
            <w:r w:rsidRPr="00F874B2">
              <w:tab/>
              <w:t>L&amp;A – Lights &amp; Alarms</w:t>
            </w:r>
          </w:p>
        </w:tc>
        <w:tc>
          <w:tcPr>
            <w:tcW w:w="3130" w:type="dxa"/>
            <w:tcBorders>
              <w:left w:val="single" w:sz="12" w:space="0" w:color="auto"/>
              <w:right w:val="single" w:sz="12" w:space="0" w:color="auto"/>
            </w:tcBorders>
            <w:shd w:val="clear" w:color="auto" w:fill="auto"/>
            <w:vAlign w:val="center"/>
          </w:tcPr>
          <w:p w14:paraId="12678408" w14:textId="77777777" w:rsidR="009C0108" w:rsidRDefault="00462C03" w:rsidP="0002632F">
            <w:pPr>
              <w:pStyle w:val="CheckboxText"/>
            </w:pPr>
            <w:r>
              <w:fldChar w:fldCharType="begin">
                <w:ffData>
                  <w:name w:val="Check2"/>
                  <w:enabled/>
                  <w:calcOnExit w:val="0"/>
                  <w:checkBox>
                    <w:sizeAuto/>
                    <w:default w:val="0"/>
                  </w:checkBox>
                </w:ffData>
              </w:fldChar>
            </w:r>
            <w:r w:rsidR="009C0108">
              <w:instrText xml:space="preserve"> FORMCHECKBOX </w:instrText>
            </w:r>
            <w:r w:rsidR="00C01EDE">
              <w:fldChar w:fldCharType="separate"/>
            </w:r>
            <w:r>
              <w:fldChar w:fldCharType="end"/>
            </w:r>
            <w:r w:rsidR="009C0108">
              <w:tab/>
              <w:t>PDE – Press Data Export</w:t>
            </w:r>
          </w:p>
        </w:tc>
        <w:tc>
          <w:tcPr>
            <w:tcW w:w="2696" w:type="dxa"/>
            <w:tcBorders>
              <w:top w:val="nil"/>
              <w:left w:val="single" w:sz="12" w:space="0" w:color="auto"/>
              <w:bottom w:val="nil"/>
              <w:right w:val="single" w:sz="12" w:space="0" w:color="auto"/>
            </w:tcBorders>
            <w:shd w:val="clear" w:color="auto" w:fill="auto"/>
            <w:vAlign w:val="center"/>
          </w:tcPr>
          <w:p w14:paraId="2840E624" w14:textId="77777777" w:rsidR="009C0108" w:rsidRDefault="00462C03" w:rsidP="0002632F">
            <w:pPr>
              <w:pStyle w:val="CheckboxText"/>
            </w:pPr>
            <w:r>
              <w:fldChar w:fldCharType="begin">
                <w:ffData>
                  <w:name w:val="Check5"/>
                  <w:enabled/>
                  <w:calcOnExit w:val="0"/>
                  <w:checkBox>
                    <w:sizeAuto/>
                    <w:default w:val="0"/>
                  </w:checkBox>
                </w:ffData>
              </w:fldChar>
            </w:r>
            <w:r w:rsidR="009C0108">
              <w:instrText xml:space="preserve"> FORMCHECKBOX </w:instrText>
            </w:r>
            <w:r w:rsidR="00C01EDE">
              <w:fldChar w:fldCharType="separate"/>
            </w:r>
            <w:r>
              <w:fldChar w:fldCharType="end"/>
            </w:r>
            <w:r w:rsidR="009C0108">
              <w:tab/>
              <w:t>Goss PCQ II PLC</w:t>
            </w:r>
          </w:p>
        </w:tc>
        <w:tc>
          <w:tcPr>
            <w:tcW w:w="2525" w:type="dxa"/>
            <w:tcBorders>
              <w:left w:val="single" w:sz="12" w:space="0" w:color="auto"/>
              <w:right w:val="single" w:sz="12" w:space="0" w:color="auto"/>
            </w:tcBorders>
            <w:shd w:val="clear" w:color="auto" w:fill="auto"/>
            <w:vAlign w:val="center"/>
          </w:tcPr>
          <w:p w14:paraId="5CC9C57B" w14:textId="77777777" w:rsidR="009C0108" w:rsidRDefault="009C0108" w:rsidP="0002632F">
            <w:pPr>
              <w:pStyle w:val="CheckboxText"/>
            </w:pPr>
          </w:p>
        </w:tc>
      </w:tr>
      <w:tr w:rsidR="00B70E4B" w14:paraId="687530DD" w14:textId="77777777" w:rsidTr="00E83D34">
        <w:trPr>
          <w:trHeight w:val="359"/>
          <w:jc w:val="center"/>
        </w:trPr>
        <w:tc>
          <w:tcPr>
            <w:tcW w:w="3131" w:type="dxa"/>
            <w:tcBorders>
              <w:top w:val="nil"/>
              <w:bottom w:val="nil"/>
              <w:right w:val="single" w:sz="12" w:space="0" w:color="auto"/>
            </w:tcBorders>
            <w:shd w:val="clear" w:color="auto" w:fill="auto"/>
            <w:vAlign w:val="center"/>
          </w:tcPr>
          <w:p w14:paraId="66191AB4" w14:textId="77777777" w:rsidR="00B70E4B" w:rsidRDefault="00696E18" w:rsidP="00B70E4B">
            <w:pPr>
              <w:pStyle w:val="CheckboxText"/>
              <w:rPr>
                <w:b/>
              </w:rPr>
            </w:pPr>
            <w:r>
              <w:fldChar w:fldCharType="begin">
                <w:ffData>
                  <w:name w:val="Check2"/>
                  <w:enabled/>
                  <w:calcOnExit w:val="0"/>
                  <w:checkBox>
                    <w:sizeAuto/>
                    <w:default w:val="0"/>
                  </w:checkBox>
                </w:ffData>
              </w:fldChar>
            </w:r>
            <w:r>
              <w:instrText xml:space="preserve"> FORMCHECKBOX </w:instrText>
            </w:r>
            <w:r w:rsidR="00C01EDE">
              <w:fldChar w:fldCharType="separate"/>
            </w:r>
            <w:r>
              <w:fldChar w:fldCharType="end"/>
            </w:r>
            <w:r>
              <w:tab/>
              <w:t>RibbonQuick</w:t>
            </w:r>
          </w:p>
        </w:tc>
        <w:tc>
          <w:tcPr>
            <w:tcW w:w="3130" w:type="dxa"/>
            <w:tcBorders>
              <w:top w:val="nil"/>
              <w:left w:val="single" w:sz="12" w:space="0" w:color="auto"/>
              <w:bottom w:val="nil"/>
              <w:right w:val="single" w:sz="12" w:space="0" w:color="auto"/>
            </w:tcBorders>
            <w:shd w:val="clear" w:color="auto" w:fill="auto"/>
            <w:vAlign w:val="center"/>
          </w:tcPr>
          <w:p w14:paraId="6C225689" w14:textId="77777777" w:rsidR="00B70E4B" w:rsidRDefault="00567D46" w:rsidP="007E09BE">
            <w:pPr>
              <w:pStyle w:val="CheckboxText"/>
              <w:rPr>
                <w:b/>
              </w:rPr>
            </w:pPr>
            <w:r>
              <w:fldChar w:fldCharType="begin">
                <w:ffData>
                  <w:name w:val="Check2"/>
                  <w:enabled/>
                  <w:calcOnExit w:val="0"/>
                  <w:checkBox>
                    <w:sizeAuto/>
                    <w:default w:val="0"/>
                  </w:checkBox>
                </w:ffData>
              </w:fldChar>
            </w:r>
            <w:r>
              <w:instrText xml:space="preserve"> FORMCHECKBOX </w:instrText>
            </w:r>
            <w:r w:rsidR="00C01EDE">
              <w:fldChar w:fldCharType="separate"/>
            </w:r>
            <w:r>
              <w:fldChar w:fldCharType="end"/>
            </w:r>
            <w:r>
              <w:tab/>
            </w:r>
            <w:r w:rsidRPr="007E09BE">
              <w:t>NGOP</w:t>
            </w:r>
            <w:r>
              <w:t xml:space="preserve"> (NGPH)</w:t>
            </w:r>
          </w:p>
        </w:tc>
        <w:tc>
          <w:tcPr>
            <w:tcW w:w="3130" w:type="dxa"/>
            <w:tcBorders>
              <w:left w:val="single" w:sz="12" w:space="0" w:color="auto"/>
              <w:right w:val="single" w:sz="12" w:space="0" w:color="auto"/>
            </w:tcBorders>
            <w:shd w:val="clear" w:color="auto" w:fill="auto"/>
            <w:vAlign w:val="center"/>
          </w:tcPr>
          <w:p w14:paraId="7C5EBC3A" w14:textId="77777777" w:rsidR="00B70E4B" w:rsidRDefault="00462C03" w:rsidP="000E17B7">
            <w:pPr>
              <w:pStyle w:val="CheckboxText"/>
            </w:pPr>
            <w:r>
              <w:fldChar w:fldCharType="begin">
                <w:ffData>
                  <w:name w:val="Check2"/>
                  <w:enabled/>
                  <w:calcOnExit w:val="0"/>
                  <w:checkBox>
                    <w:sizeAuto/>
                    <w:default w:val="0"/>
                  </w:checkBox>
                </w:ffData>
              </w:fldChar>
            </w:r>
            <w:r w:rsidR="00B70E4B">
              <w:instrText xml:space="preserve"> FORMCHECKBOX </w:instrText>
            </w:r>
            <w:r w:rsidR="00C01EDE">
              <w:fldChar w:fldCharType="separate"/>
            </w:r>
            <w:r>
              <w:fldChar w:fldCharType="end"/>
            </w:r>
            <w:r w:rsidR="00B70E4B">
              <w:tab/>
              <w:t>PQCM</w:t>
            </w:r>
            <w:r w:rsidR="00B70E4B">
              <w:tab/>
              <w:t>– PQ Cmgr</w:t>
            </w:r>
          </w:p>
        </w:tc>
        <w:tc>
          <w:tcPr>
            <w:tcW w:w="2696" w:type="dxa"/>
            <w:tcBorders>
              <w:top w:val="nil"/>
              <w:left w:val="single" w:sz="12" w:space="0" w:color="auto"/>
              <w:bottom w:val="nil"/>
              <w:right w:val="single" w:sz="12" w:space="0" w:color="auto"/>
            </w:tcBorders>
            <w:shd w:val="clear" w:color="auto" w:fill="auto"/>
            <w:vAlign w:val="center"/>
          </w:tcPr>
          <w:p w14:paraId="59680404" w14:textId="77777777" w:rsidR="00B70E4B" w:rsidRPr="00F874B2" w:rsidRDefault="00462C03" w:rsidP="00F874B2">
            <w:pPr>
              <w:pStyle w:val="CheckboxText"/>
            </w:pPr>
            <w:r w:rsidRPr="00F874B2">
              <w:fldChar w:fldCharType="begin">
                <w:ffData>
                  <w:name w:val="Check5"/>
                  <w:enabled/>
                  <w:calcOnExit w:val="0"/>
                  <w:checkBox>
                    <w:sizeAuto/>
                    <w:default w:val="0"/>
                  </w:checkBox>
                </w:ffData>
              </w:fldChar>
            </w:r>
            <w:r w:rsidR="00B70E4B" w:rsidRPr="00F874B2">
              <w:instrText xml:space="preserve"> FORMCHECKBOX </w:instrText>
            </w:r>
            <w:r w:rsidR="00C01EDE">
              <w:fldChar w:fldCharType="separate"/>
            </w:r>
            <w:r w:rsidRPr="00F874B2">
              <w:fldChar w:fldCharType="end"/>
            </w:r>
            <w:r w:rsidR="00B70E4B" w:rsidRPr="00F874B2">
              <w:tab/>
              <w:t>Goss TCS PCQ</w:t>
            </w:r>
          </w:p>
        </w:tc>
        <w:tc>
          <w:tcPr>
            <w:tcW w:w="2525" w:type="dxa"/>
            <w:tcBorders>
              <w:left w:val="single" w:sz="12" w:space="0" w:color="auto"/>
              <w:right w:val="single" w:sz="12" w:space="0" w:color="auto"/>
            </w:tcBorders>
            <w:shd w:val="clear" w:color="auto" w:fill="auto"/>
            <w:vAlign w:val="center"/>
          </w:tcPr>
          <w:p w14:paraId="066EEC8A" w14:textId="77777777" w:rsidR="00B70E4B" w:rsidRDefault="00B70E4B" w:rsidP="0002632F">
            <w:pPr>
              <w:pStyle w:val="CheckboxText"/>
            </w:pPr>
          </w:p>
        </w:tc>
      </w:tr>
      <w:tr w:rsidR="00B70E4B" w14:paraId="4FCB3495" w14:textId="77777777" w:rsidTr="00E83D34">
        <w:trPr>
          <w:trHeight w:val="323"/>
          <w:jc w:val="center"/>
        </w:trPr>
        <w:tc>
          <w:tcPr>
            <w:tcW w:w="3131" w:type="dxa"/>
            <w:tcBorders>
              <w:top w:val="nil"/>
              <w:bottom w:val="nil"/>
              <w:right w:val="single" w:sz="12" w:space="0" w:color="auto"/>
            </w:tcBorders>
            <w:shd w:val="clear" w:color="auto" w:fill="auto"/>
            <w:vAlign w:val="center"/>
          </w:tcPr>
          <w:p w14:paraId="72E07A1B" w14:textId="77777777" w:rsidR="00B70E4B" w:rsidRDefault="00696E18" w:rsidP="00EC1D7C">
            <w:pPr>
              <w:pStyle w:val="CheckboxText"/>
              <w:rPr>
                <w:b/>
              </w:rPr>
            </w:pPr>
            <w:r>
              <w:fldChar w:fldCharType="begin">
                <w:ffData>
                  <w:name w:val="Check2"/>
                  <w:enabled/>
                  <w:calcOnExit w:val="0"/>
                  <w:checkBox>
                    <w:sizeAuto/>
                    <w:default w:val="0"/>
                  </w:checkBox>
                </w:ffData>
              </w:fldChar>
            </w:r>
            <w:r>
              <w:instrText xml:space="preserve"> FORMCHECKBOX </w:instrText>
            </w:r>
            <w:r w:rsidR="00C01EDE">
              <w:fldChar w:fldCharType="separate"/>
            </w:r>
            <w:r>
              <w:fldChar w:fldCharType="end"/>
            </w:r>
            <w:r>
              <w:tab/>
              <w:t>Simulators</w:t>
            </w:r>
          </w:p>
        </w:tc>
        <w:tc>
          <w:tcPr>
            <w:tcW w:w="3130" w:type="dxa"/>
            <w:tcBorders>
              <w:top w:val="nil"/>
              <w:left w:val="single" w:sz="12" w:space="0" w:color="auto"/>
              <w:bottom w:val="nil"/>
              <w:right w:val="single" w:sz="12" w:space="0" w:color="auto"/>
            </w:tcBorders>
            <w:shd w:val="clear" w:color="auto" w:fill="auto"/>
            <w:vAlign w:val="center"/>
          </w:tcPr>
          <w:p w14:paraId="28B94643" w14:textId="77777777" w:rsidR="00B70E4B" w:rsidRDefault="00567D46" w:rsidP="007E09BE">
            <w:pPr>
              <w:pStyle w:val="CheckboxText"/>
            </w:pPr>
            <w:r>
              <w:fldChar w:fldCharType="begin">
                <w:ffData>
                  <w:name w:val="Check2"/>
                  <w:enabled/>
                  <w:calcOnExit w:val="0"/>
                  <w:checkBox>
                    <w:sizeAuto/>
                    <w:default w:val="0"/>
                  </w:checkBox>
                </w:ffData>
              </w:fldChar>
            </w:r>
            <w:r>
              <w:instrText xml:space="preserve"> FORMCHECKBOX </w:instrText>
            </w:r>
            <w:r w:rsidR="00C01EDE">
              <w:fldChar w:fldCharType="separate"/>
            </w:r>
            <w:r>
              <w:fldChar w:fldCharType="end"/>
            </w:r>
            <w:r>
              <w:tab/>
            </w:r>
            <w:r w:rsidRPr="007E09BE">
              <w:t>OCU3</w:t>
            </w:r>
          </w:p>
        </w:tc>
        <w:tc>
          <w:tcPr>
            <w:tcW w:w="3130" w:type="dxa"/>
            <w:tcBorders>
              <w:left w:val="single" w:sz="12" w:space="0" w:color="auto"/>
              <w:right w:val="single" w:sz="12" w:space="0" w:color="auto"/>
            </w:tcBorders>
            <w:shd w:val="clear" w:color="auto" w:fill="auto"/>
            <w:vAlign w:val="center"/>
          </w:tcPr>
          <w:p w14:paraId="66C933E8" w14:textId="77777777" w:rsidR="00B70E4B" w:rsidRDefault="00B70E4B" w:rsidP="000E17B7">
            <w:pPr>
              <w:pStyle w:val="CheckboxText"/>
            </w:pPr>
          </w:p>
        </w:tc>
        <w:tc>
          <w:tcPr>
            <w:tcW w:w="2696" w:type="dxa"/>
            <w:tcBorders>
              <w:top w:val="nil"/>
              <w:left w:val="single" w:sz="12" w:space="0" w:color="auto"/>
              <w:bottom w:val="nil"/>
              <w:right w:val="single" w:sz="12" w:space="0" w:color="auto"/>
            </w:tcBorders>
            <w:shd w:val="clear" w:color="auto" w:fill="auto"/>
            <w:vAlign w:val="center"/>
          </w:tcPr>
          <w:p w14:paraId="4FD934A1" w14:textId="77777777" w:rsidR="00B70E4B" w:rsidRPr="00F874B2" w:rsidRDefault="00462C03" w:rsidP="00F874B2">
            <w:pPr>
              <w:pStyle w:val="CheckboxText"/>
            </w:pPr>
            <w:r w:rsidRPr="00F874B2">
              <w:fldChar w:fldCharType="begin">
                <w:ffData>
                  <w:name w:val="Check5"/>
                  <w:enabled/>
                  <w:calcOnExit w:val="0"/>
                  <w:checkBox>
                    <w:sizeAuto/>
                    <w:default w:val="0"/>
                  </w:checkBox>
                </w:ffData>
              </w:fldChar>
            </w:r>
            <w:r w:rsidR="00B70E4B" w:rsidRPr="00F874B2">
              <w:instrText xml:space="preserve"> FORMCHECKBOX </w:instrText>
            </w:r>
            <w:r w:rsidR="00C01EDE">
              <w:fldChar w:fldCharType="separate"/>
            </w:r>
            <w:r w:rsidRPr="00F874B2">
              <w:fldChar w:fldCharType="end"/>
            </w:r>
            <w:r w:rsidR="00B70E4B" w:rsidRPr="00F874B2">
              <w:tab/>
              <w:t>Goss TCS/O2 *</w:t>
            </w:r>
          </w:p>
        </w:tc>
        <w:tc>
          <w:tcPr>
            <w:tcW w:w="2525" w:type="dxa"/>
            <w:tcBorders>
              <w:left w:val="single" w:sz="12" w:space="0" w:color="auto"/>
              <w:right w:val="single" w:sz="12" w:space="0" w:color="auto"/>
            </w:tcBorders>
            <w:shd w:val="clear" w:color="auto" w:fill="auto"/>
            <w:vAlign w:val="center"/>
          </w:tcPr>
          <w:p w14:paraId="5AC4ED29" w14:textId="77777777" w:rsidR="00B70E4B" w:rsidRPr="001A34CF" w:rsidRDefault="00B70E4B" w:rsidP="00AC5BC9">
            <w:pPr>
              <w:pStyle w:val="CheckboxText"/>
              <w:rPr>
                <w:b/>
              </w:rPr>
            </w:pPr>
          </w:p>
        </w:tc>
      </w:tr>
      <w:tr w:rsidR="00B70E4B" w14:paraId="38D21512" w14:textId="77777777" w:rsidTr="00E83D34">
        <w:trPr>
          <w:trHeight w:val="359"/>
          <w:jc w:val="center"/>
        </w:trPr>
        <w:tc>
          <w:tcPr>
            <w:tcW w:w="3131" w:type="dxa"/>
            <w:tcBorders>
              <w:top w:val="nil"/>
              <w:bottom w:val="nil"/>
              <w:right w:val="single" w:sz="12" w:space="0" w:color="auto"/>
            </w:tcBorders>
            <w:shd w:val="clear" w:color="auto" w:fill="auto"/>
            <w:vAlign w:val="center"/>
          </w:tcPr>
          <w:p w14:paraId="41AD072E" w14:textId="77777777" w:rsidR="00B70E4B" w:rsidRDefault="00696E18" w:rsidP="0002632F">
            <w:pPr>
              <w:pStyle w:val="CheckboxText"/>
            </w:pPr>
            <w:r>
              <w:fldChar w:fldCharType="begin">
                <w:ffData>
                  <w:name w:val="Check2"/>
                  <w:enabled/>
                  <w:calcOnExit w:val="0"/>
                  <w:checkBox>
                    <w:sizeAuto/>
                    <w:default w:val="0"/>
                    <w:checked w:val="0"/>
                  </w:checkBox>
                </w:ffData>
              </w:fldChar>
            </w:r>
            <w:r>
              <w:instrText xml:space="preserve"> FORMCHECKBOX </w:instrText>
            </w:r>
            <w:r w:rsidR="00C01EDE">
              <w:fldChar w:fldCharType="separate"/>
            </w:r>
            <w:r>
              <w:fldChar w:fldCharType="end"/>
            </w:r>
            <w:r>
              <w:tab/>
              <w:t>Internal Tools (</w:t>
            </w:r>
            <w:r>
              <w:fldChar w:fldCharType="begin">
                <w:ffData>
                  <w:name w:val="Text28"/>
                  <w:enabled/>
                  <w:calcOnExit w:val="0"/>
                  <w:textInput/>
                </w:ffData>
              </w:fldChar>
            </w:r>
            <w:r>
              <w:instrText xml:space="preserve"> FORMTEXT </w:instrText>
            </w:r>
            <w:r>
              <w:fldChar w:fldCharType="separate"/>
            </w:r>
            <w:r>
              <w:rPr>
                <w:rFonts w:cs="Arial"/>
              </w:rPr>
              <w:t> </w:t>
            </w:r>
            <w:r>
              <w:rPr>
                <w:rFonts w:cs="Arial"/>
              </w:rPr>
              <w:t> </w:t>
            </w:r>
            <w:r>
              <w:rPr>
                <w:rFonts w:cs="Arial"/>
              </w:rPr>
              <w:t> </w:t>
            </w:r>
            <w:r>
              <w:rPr>
                <w:rFonts w:cs="Arial"/>
              </w:rPr>
              <w:t> </w:t>
            </w:r>
            <w:r>
              <w:rPr>
                <w:rFonts w:cs="Arial"/>
              </w:rPr>
              <w:t> </w:t>
            </w:r>
            <w:r>
              <w:fldChar w:fldCharType="end"/>
            </w:r>
            <w:r>
              <w:t xml:space="preserve"> )</w:t>
            </w:r>
          </w:p>
        </w:tc>
        <w:tc>
          <w:tcPr>
            <w:tcW w:w="3130" w:type="dxa"/>
            <w:tcBorders>
              <w:top w:val="nil"/>
              <w:left w:val="single" w:sz="12" w:space="0" w:color="auto"/>
              <w:bottom w:val="nil"/>
              <w:right w:val="single" w:sz="12" w:space="0" w:color="auto"/>
            </w:tcBorders>
            <w:shd w:val="clear" w:color="auto" w:fill="auto"/>
            <w:vAlign w:val="center"/>
          </w:tcPr>
          <w:p w14:paraId="25F93B64" w14:textId="77777777" w:rsidR="00B70E4B" w:rsidRPr="005D1A12" w:rsidRDefault="00567D46" w:rsidP="00E9315F">
            <w:pPr>
              <w:pStyle w:val="CheckboxText"/>
              <w:rPr>
                <w:b/>
              </w:rPr>
            </w:pPr>
            <w:r>
              <w:fldChar w:fldCharType="begin">
                <w:ffData>
                  <w:name w:val="Check2"/>
                  <w:enabled/>
                  <w:calcOnExit w:val="0"/>
                  <w:checkBox>
                    <w:sizeAuto/>
                    <w:default w:val="0"/>
                  </w:checkBox>
                </w:ffData>
              </w:fldChar>
            </w:r>
            <w:r>
              <w:instrText xml:space="preserve"> FORMCHECKBOX </w:instrText>
            </w:r>
            <w:r w:rsidR="00C01EDE">
              <w:fldChar w:fldCharType="separate"/>
            </w:r>
            <w:r>
              <w:fldChar w:fldCharType="end"/>
            </w:r>
            <w:r>
              <w:tab/>
              <w:t>PCU</w:t>
            </w:r>
          </w:p>
        </w:tc>
        <w:tc>
          <w:tcPr>
            <w:tcW w:w="3130" w:type="dxa"/>
            <w:tcBorders>
              <w:left w:val="single" w:sz="12" w:space="0" w:color="auto"/>
              <w:right w:val="single" w:sz="12" w:space="0" w:color="auto"/>
            </w:tcBorders>
            <w:shd w:val="clear" w:color="auto" w:fill="auto"/>
            <w:vAlign w:val="center"/>
          </w:tcPr>
          <w:p w14:paraId="65683056" w14:textId="77777777" w:rsidR="00B70E4B" w:rsidRPr="00A86E28" w:rsidRDefault="00B70E4B" w:rsidP="00A86E28">
            <w:pPr>
              <w:pStyle w:val="CheckboxText"/>
            </w:pPr>
          </w:p>
        </w:tc>
        <w:tc>
          <w:tcPr>
            <w:tcW w:w="2696" w:type="dxa"/>
            <w:tcBorders>
              <w:top w:val="nil"/>
              <w:left w:val="single" w:sz="12" w:space="0" w:color="auto"/>
              <w:bottom w:val="nil"/>
              <w:right w:val="single" w:sz="12" w:space="0" w:color="auto"/>
            </w:tcBorders>
            <w:shd w:val="clear" w:color="auto" w:fill="auto"/>
            <w:vAlign w:val="center"/>
          </w:tcPr>
          <w:p w14:paraId="6913383E" w14:textId="77777777" w:rsidR="00B70E4B" w:rsidRDefault="00462C03" w:rsidP="0002632F">
            <w:pPr>
              <w:pStyle w:val="CheckboxText"/>
            </w:pPr>
            <w:r>
              <w:fldChar w:fldCharType="begin">
                <w:ffData>
                  <w:name w:val="Check6"/>
                  <w:enabled/>
                  <w:calcOnExit w:val="0"/>
                  <w:checkBox>
                    <w:sizeAuto/>
                    <w:default w:val="0"/>
                  </w:checkBox>
                </w:ffData>
              </w:fldChar>
            </w:r>
            <w:r w:rsidR="00B70E4B">
              <w:instrText xml:space="preserve"> FORMCHECKBOX </w:instrText>
            </w:r>
            <w:r w:rsidR="00C01EDE">
              <w:fldChar w:fldCharType="separate"/>
            </w:r>
            <w:r>
              <w:fldChar w:fldCharType="end"/>
            </w:r>
            <w:r w:rsidR="00B70E4B">
              <w:tab/>
              <w:t>HWS CPC</w:t>
            </w:r>
          </w:p>
        </w:tc>
        <w:tc>
          <w:tcPr>
            <w:tcW w:w="2525" w:type="dxa"/>
            <w:tcBorders>
              <w:left w:val="single" w:sz="12" w:space="0" w:color="auto"/>
              <w:right w:val="single" w:sz="12" w:space="0" w:color="auto"/>
            </w:tcBorders>
            <w:shd w:val="clear" w:color="auto" w:fill="auto"/>
            <w:vAlign w:val="center"/>
          </w:tcPr>
          <w:p w14:paraId="21619D09" w14:textId="77777777" w:rsidR="00B70E4B" w:rsidRDefault="00B70E4B" w:rsidP="0002632F">
            <w:pPr>
              <w:pStyle w:val="CheckboxText"/>
            </w:pPr>
          </w:p>
        </w:tc>
      </w:tr>
      <w:tr w:rsidR="00B70E4B" w14:paraId="16829683" w14:textId="77777777" w:rsidTr="00E83D34">
        <w:trPr>
          <w:trHeight w:val="432"/>
          <w:jc w:val="center"/>
        </w:trPr>
        <w:tc>
          <w:tcPr>
            <w:tcW w:w="3131" w:type="dxa"/>
            <w:tcBorders>
              <w:top w:val="nil"/>
              <w:bottom w:val="nil"/>
              <w:right w:val="single" w:sz="12" w:space="0" w:color="auto"/>
            </w:tcBorders>
            <w:shd w:val="clear" w:color="auto" w:fill="auto"/>
            <w:vAlign w:val="center"/>
          </w:tcPr>
          <w:p w14:paraId="6E7F3338" w14:textId="77777777" w:rsidR="00B70E4B" w:rsidRDefault="00B70E4B" w:rsidP="005A6581">
            <w:pPr>
              <w:pStyle w:val="CheckboxText"/>
            </w:pPr>
          </w:p>
        </w:tc>
        <w:tc>
          <w:tcPr>
            <w:tcW w:w="3130" w:type="dxa"/>
            <w:tcBorders>
              <w:top w:val="nil"/>
              <w:left w:val="single" w:sz="12" w:space="0" w:color="auto"/>
              <w:bottom w:val="nil"/>
              <w:right w:val="single" w:sz="12" w:space="0" w:color="auto"/>
            </w:tcBorders>
            <w:shd w:val="clear" w:color="auto" w:fill="auto"/>
            <w:vAlign w:val="center"/>
          </w:tcPr>
          <w:p w14:paraId="20DCE9D3" w14:textId="77777777" w:rsidR="00B70E4B" w:rsidRDefault="00567D46" w:rsidP="00E9315F">
            <w:pPr>
              <w:pStyle w:val="CheckboxText"/>
            </w:pPr>
            <w:r>
              <w:fldChar w:fldCharType="begin">
                <w:ffData>
                  <w:name w:val="Check2"/>
                  <w:enabled/>
                  <w:calcOnExit w:val="0"/>
                  <w:checkBox>
                    <w:sizeAuto/>
                    <w:default w:val="0"/>
                  </w:checkBox>
                </w:ffData>
              </w:fldChar>
            </w:r>
            <w:r>
              <w:instrText xml:space="preserve"> FORMCHECKBOX </w:instrText>
            </w:r>
            <w:r w:rsidR="00C01EDE">
              <w:fldChar w:fldCharType="separate"/>
            </w:r>
            <w:r>
              <w:fldChar w:fldCharType="end"/>
            </w:r>
            <w:r>
              <w:tab/>
              <w:t>PHCM</w:t>
            </w:r>
          </w:p>
        </w:tc>
        <w:tc>
          <w:tcPr>
            <w:tcW w:w="3130" w:type="dxa"/>
            <w:tcBorders>
              <w:left w:val="single" w:sz="12" w:space="0" w:color="auto"/>
              <w:right w:val="single" w:sz="12" w:space="0" w:color="auto"/>
            </w:tcBorders>
            <w:shd w:val="clear" w:color="auto" w:fill="auto"/>
            <w:vAlign w:val="center"/>
          </w:tcPr>
          <w:p w14:paraId="56030E81" w14:textId="77777777" w:rsidR="00B70E4B" w:rsidRDefault="00B70E4B" w:rsidP="0002632F">
            <w:pPr>
              <w:pStyle w:val="CheckboxText"/>
            </w:pPr>
          </w:p>
        </w:tc>
        <w:tc>
          <w:tcPr>
            <w:tcW w:w="2696" w:type="dxa"/>
            <w:tcBorders>
              <w:top w:val="nil"/>
              <w:left w:val="single" w:sz="12" w:space="0" w:color="auto"/>
              <w:bottom w:val="nil"/>
              <w:right w:val="single" w:sz="12" w:space="0" w:color="auto"/>
            </w:tcBorders>
            <w:shd w:val="clear" w:color="auto" w:fill="auto"/>
            <w:vAlign w:val="center"/>
          </w:tcPr>
          <w:p w14:paraId="4E50564F" w14:textId="77777777" w:rsidR="00B70E4B" w:rsidRDefault="00462C03" w:rsidP="0002632F">
            <w:pPr>
              <w:pStyle w:val="CheckboxText"/>
            </w:pPr>
            <w:r>
              <w:fldChar w:fldCharType="begin">
                <w:ffData>
                  <w:name w:val="Check6"/>
                  <w:enabled/>
                  <w:calcOnExit w:val="0"/>
                  <w:checkBox>
                    <w:sizeAuto/>
                    <w:default w:val="0"/>
                  </w:checkBox>
                </w:ffData>
              </w:fldChar>
            </w:r>
            <w:r w:rsidR="00B70E4B">
              <w:instrText xml:space="preserve"> FORMCHECKBOX </w:instrText>
            </w:r>
            <w:r w:rsidR="00C01EDE">
              <w:fldChar w:fldCharType="separate"/>
            </w:r>
            <w:r>
              <w:fldChar w:fldCharType="end"/>
            </w:r>
            <w:r w:rsidR="00B70E4B">
              <w:tab/>
              <w:t>KBA Colortronic *</w:t>
            </w:r>
          </w:p>
        </w:tc>
        <w:tc>
          <w:tcPr>
            <w:tcW w:w="2525" w:type="dxa"/>
            <w:tcBorders>
              <w:left w:val="single" w:sz="12" w:space="0" w:color="auto"/>
              <w:right w:val="single" w:sz="12" w:space="0" w:color="auto"/>
            </w:tcBorders>
            <w:shd w:val="clear" w:color="auto" w:fill="auto"/>
            <w:vAlign w:val="center"/>
          </w:tcPr>
          <w:p w14:paraId="7B0C00AB" w14:textId="77777777" w:rsidR="00B70E4B" w:rsidRDefault="00B70E4B" w:rsidP="0002632F">
            <w:pPr>
              <w:pStyle w:val="CheckboxText"/>
            </w:pPr>
          </w:p>
        </w:tc>
      </w:tr>
      <w:tr w:rsidR="00064453" w14:paraId="7458CC1D" w14:textId="77777777" w:rsidTr="00E83D34">
        <w:trPr>
          <w:trHeight w:val="359"/>
          <w:jc w:val="center"/>
        </w:trPr>
        <w:tc>
          <w:tcPr>
            <w:tcW w:w="3131" w:type="dxa"/>
            <w:tcBorders>
              <w:top w:val="nil"/>
              <w:bottom w:val="nil"/>
              <w:right w:val="single" w:sz="12" w:space="0" w:color="auto"/>
            </w:tcBorders>
            <w:shd w:val="clear" w:color="auto" w:fill="auto"/>
            <w:vAlign w:val="center"/>
          </w:tcPr>
          <w:p w14:paraId="2AD4D2C4" w14:textId="77777777" w:rsidR="00064453" w:rsidRDefault="00064453" w:rsidP="00EC1D7C">
            <w:pPr>
              <w:pStyle w:val="CheckboxText"/>
            </w:pPr>
          </w:p>
        </w:tc>
        <w:tc>
          <w:tcPr>
            <w:tcW w:w="3130" w:type="dxa"/>
            <w:tcBorders>
              <w:top w:val="nil"/>
              <w:left w:val="single" w:sz="12" w:space="0" w:color="auto"/>
              <w:bottom w:val="nil"/>
              <w:right w:val="single" w:sz="12" w:space="0" w:color="auto"/>
            </w:tcBorders>
            <w:shd w:val="clear" w:color="auto" w:fill="auto"/>
            <w:vAlign w:val="center"/>
          </w:tcPr>
          <w:p w14:paraId="41A6855D" w14:textId="77777777" w:rsidR="00064453" w:rsidRDefault="00567D46" w:rsidP="00EC1D7C">
            <w:pPr>
              <w:pStyle w:val="CheckboxText"/>
            </w:pPr>
            <w:r>
              <w:fldChar w:fldCharType="begin">
                <w:ffData>
                  <w:name w:val="Check2"/>
                  <w:enabled/>
                  <w:calcOnExit w:val="0"/>
                  <w:checkBox>
                    <w:sizeAuto/>
                    <w:default w:val="0"/>
                  </w:checkBox>
                </w:ffData>
              </w:fldChar>
            </w:r>
            <w:r>
              <w:instrText xml:space="preserve"> FORMCHECKBOX </w:instrText>
            </w:r>
            <w:r w:rsidR="00C01EDE">
              <w:fldChar w:fldCharType="separate"/>
            </w:r>
            <w:r>
              <w:fldChar w:fldCharType="end"/>
            </w:r>
            <w:r>
              <w:tab/>
            </w:r>
            <w:r w:rsidRPr="00974C98">
              <w:t>PQCAM</w:t>
            </w:r>
            <w:r>
              <w:t xml:space="preserve"> – PQ Camera</w:t>
            </w:r>
            <w:r>
              <w:tab/>
            </w:r>
          </w:p>
        </w:tc>
        <w:tc>
          <w:tcPr>
            <w:tcW w:w="3130" w:type="dxa"/>
            <w:tcBorders>
              <w:left w:val="single" w:sz="12" w:space="0" w:color="auto"/>
              <w:right w:val="single" w:sz="12" w:space="0" w:color="auto"/>
            </w:tcBorders>
            <w:shd w:val="clear" w:color="auto" w:fill="auto"/>
            <w:vAlign w:val="center"/>
          </w:tcPr>
          <w:p w14:paraId="2C572AA9" w14:textId="77777777" w:rsidR="00064453" w:rsidRDefault="00064453" w:rsidP="0002632F">
            <w:pPr>
              <w:pStyle w:val="CheckboxText"/>
            </w:pPr>
          </w:p>
        </w:tc>
        <w:tc>
          <w:tcPr>
            <w:tcW w:w="2696" w:type="dxa"/>
            <w:tcBorders>
              <w:top w:val="nil"/>
              <w:left w:val="single" w:sz="12" w:space="0" w:color="auto"/>
              <w:bottom w:val="nil"/>
              <w:right w:val="single" w:sz="12" w:space="0" w:color="auto"/>
            </w:tcBorders>
            <w:shd w:val="clear" w:color="auto" w:fill="auto"/>
            <w:vAlign w:val="center"/>
          </w:tcPr>
          <w:p w14:paraId="270C621F" w14:textId="77777777" w:rsidR="00064453" w:rsidRDefault="00462C03" w:rsidP="0002632F">
            <w:pPr>
              <w:pStyle w:val="CheckboxText"/>
            </w:pPr>
            <w:r>
              <w:fldChar w:fldCharType="begin">
                <w:ffData>
                  <w:name w:val="Check6"/>
                  <w:enabled/>
                  <w:calcOnExit w:val="0"/>
                  <w:checkBox>
                    <w:sizeAuto/>
                    <w:default w:val="0"/>
                  </w:checkBox>
                </w:ffData>
              </w:fldChar>
            </w:r>
            <w:r w:rsidR="00064453">
              <w:instrText xml:space="preserve"> FORMCHECKBOX </w:instrText>
            </w:r>
            <w:r w:rsidR="00C01EDE">
              <w:fldChar w:fldCharType="separate"/>
            </w:r>
            <w:r>
              <w:fldChar w:fldCharType="end"/>
            </w:r>
            <w:r w:rsidR="00064453">
              <w:tab/>
              <w:t>KBA Densitronic</w:t>
            </w:r>
          </w:p>
        </w:tc>
        <w:tc>
          <w:tcPr>
            <w:tcW w:w="2525" w:type="dxa"/>
            <w:tcBorders>
              <w:left w:val="single" w:sz="12" w:space="0" w:color="auto"/>
              <w:bottom w:val="single" w:sz="12" w:space="0" w:color="auto"/>
              <w:right w:val="single" w:sz="12" w:space="0" w:color="auto"/>
            </w:tcBorders>
            <w:shd w:val="clear" w:color="auto" w:fill="auto"/>
            <w:vAlign w:val="center"/>
          </w:tcPr>
          <w:p w14:paraId="211D191A" w14:textId="77777777" w:rsidR="00064453" w:rsidRDefault="00064453" w:rsidP="0002632F">
            <w:pPr>
              <w:pStyle w:val="CheckboxText"/>
            </w:pPr>
          </w:p>
        </w:tc>
      </w:tr>
      <w:tr w:rsidR="00064453" w14:paraId="49B5F9DA" w14:textId="77777777" w:rsidTr="00E83D34">
        <w:trPr>
          <w:trHeight w:val="359"/>
          <w:jc w:val="center"/>
        </w:trPr>
        <w:tc>
          <w:tcPr>
            <w:tcW w:w="3131" w:type="dxa"/>
            <w:tcBorders>
              <w:top w:val="nil"/>
              <w:bottom w:val="nil"/>
              <w:right w:val="single" w:sz="12" w:space="0" w:color="auto"/>
            </w:tcBorders>
            <w:shd w:val="clear" w:color="auto" w:fill="auto"/>
            <w:vAlign w:val="center"/>
          </w:tcPr>
          <w:p w14:paraId="0D9B744B" w14:textId="77777777" w:rsidR="00064453" w:rsidRDefault="00064453" w:rsidP="0002632F">
            <w:pPr>
              <w:pStyle w:val="CheckboxText"/>
            </w:pPr>
          </w:p>
        </w:tc>
        <w:tc>
          <w:tcPr>
            <w:tcW w:w="3130" w:type="dxa"/>
            <w:tcBorders>
              <w:top w:val="nil"/>
              <w:left w:val="single" w:sz="12" w:space="0" w:color="auto"/>
              <w:bottom w:val="nil"/>
              <w:right w:val="single" w:sz="12" w:space="0" w:color="auto"/>
            </w:tcBorders>
            <w:shd w:val="clear" w:color="auto" w:fill="auto"/>
            <w:vAlign w:val="center"/>
          </w:tcPr>
          <w:p w14:paraId="1FC9092F" w14:textId="77777777" w:rsidR="00064453" w:rsidRPr="00F874B2" w:rsidRDefault="00567D46" w:rsidP="00F874B2">
            <w:pPr>
              <w:pStyle w:val="CheckboxText"/>
            </w:pPr>
            <w:r w:rsidRPr="00F874B2">
              <w:fldChar w:fldCharType="begin">
                <w:ffData>
                  <w:name w:val="Check2"/>
                  <w:enabled/>
                  <w:calcOnExit w:val="0"/>
                  <w:checkBox>
                    <w:sizeAuto/>
                    <w:default w:val="0"/>
                  </w:checkBox>
                </w:ffData>
              </w:fldChar>
            </w:r>
            <w:r w:rsidRPr="00F874B2">
              <w:instrText xml:space="preserve"> FORMCHECKBOX </w:instrText>
            </w:r>
            <w:r w:rsidR="00C01EDE">
              <w:fldChar w:fldCharType="separate"/>
            </w:r>
            <w:r w:rsidRPr="00F874B2">
              <w:fldChar w:fldCharType="end"/>
            </w:r>
            <w:r w:rsidRPr="00F874B2">
              <w:tab/>
              <w:t>RCU</w:t>
            </w:r>
            <w:r w:rsidRPr="00F874B2">
              <w:tab/>
              <w:t>– Ribbon Control Unit</w:t>
            </w:r>
            <w:r w:rsidRPr="00F874B2">
              <w:tab/>
            </w:r>
          </w:p>
        </w:tc>
        <w:tc>
          <w:tcPr>
            <w:tcW w:w="3130" w:type="dxa"/>
            <w:tcBorders>
              <w:left w:val="single" w:sz="12" w:space="0" w:color="auto"/>
              <w:bottom w:val="single" w:sz="12" w:space="0" w:color="auto"/>
              <w:right w:val="single" w:sz="12" w:space="0" w:color="auto"/>
            </w:tcBorders>
            <w:shd w:val="clear" w:color="auto" w:fill="auto"/>
            <w:vAlign w:val="center"/>
          </w:tcPr>
          <w:p w14:paraId="7E7222CB" w14:textId="77777777" w:rsidR="00064453" w:rsidRDefault="00064453" w:rsidP="0002632F">
            <w:pPr>
              <w:pStyle w:val="CheckboxText"/>
            </w:pPr>
          </w:p>
        </w:tc>
        <w:tc>
          <w:tcPr>
            <w:tcW w:w="2696" w:type="dxa"/>
            <w:tcBorders>
              <w:top w:val="nil"/>
              <w:left w:val="single" w:sz="12" w:space="0" w:color="auto"/>
              <w:bottom w:val="nil"/>
              <w:right w:val="single" w:sz="12" w:space="0" w:color="auto"/>
            </w:tcBorders>
            <w:shd w:val="clear" w:color="auto" w:fill="auto"/>
            <w:vAlign w:val="center"/>
          </w:tcPr>
          <w:p w14:paraId="7BADB3F6" w14:textId="77777777" w:rsidR="00064453" w:rsidRDefault="00462C03" w:rsidP="00830FDC">
            <w:pPr>
              <w:pStyle w:val="CheckboxText"/>
              <w:rPr>
                <w:b/>
              </w:rPr>
            </w:pPr>
            <w:r>
              <w:fldChar w:fldCharType="begin">
                <w:ffData>
                  <w:name w:val="Check6"/>
                  <w:enabled/>
                  <w:calcOnExit w:val="0"/>
                  <w:checkBox>
                    <w:sizeAuto/>
                    <w:default w:val="0"/>
                  </w:checkBox>
                </w:ffData>
              </w:fldChar>
            </w:r>
            <w:r w:rsidR="00355A41">
              <w:instrText xml:space="preserve"> FORMCHECKBOX </w:instrText>
            </w:r>
            <w:r w:rsidR="00C01EDE">
              <w:fldChar w:fldCharType="separate"/>
            </w:r>
            <w:r>
              <w:fldChar w:fldCharType="end"/>
            </w:r>
            <w:r w:rsidR="00355A41">
              <w:tab/>
              <w:t xml:space="preserve">KBA </w:t>
            </w:r>
            <w:r w:rsidR="00830FDC">
              <w:t>Colortronic</w:t>
            </w:r>
            <w:r w:rsidR="00355A41">
              <w:t xml:space="preserve"> SCL</w:t>
            </w:r>
          </w:p>
        </w:tc>
        <w:tc>
          <w:tcPr>
            <w:tcW w:w="2525" w:type="dxa"/>
            <w:tcBorders>
              <w:top w:val="single" w:sz="12" w:space="0" w:color="auto"/>
              <w:left w:val="single" w:sz="12" w:space="0" w:color="auto"/>
              <w:bottom w:val="single" w:sz="12" w:space="0" w:color="auto"/>
              <w:right w:val="single" w:sz="12" w:space="0" w:color="auto"/>
            </w:tcBorders>
            <w:shd w:val="clear" w:color="auto" w:fill="E0E0E0"/>
            <w:vAlign w:val="center"/>
          </w:tcPr>
          <w:p w14:paraId="51DDEC10" w14:textId="77777777" w:rsidR="00064453" w:rsidRDefault="00064453" w:rsidP="00725466">
            <w:pPr>
              <w:pStyle w:val="TableHdr2Centered"/>
            </w:pPr>
            <w:r>
              <w:t>Documentation</w:t>
            </w:r>
          </w:p>
        </w:tc>
      </w:tr>
      <w:tr w:rsidR="00064453" w14:paraId="02E147DA" w14:textId="77777777" w:rsidTr="00E83D34">
        <w:trPr>
          <w:trHeight w:val="359"/>
          <w:jc w:val="center"/>
        </w:trPr>
        <w:tc>
          <w:tcPr>
            <w:tcW w:w="3131" w:type="dxa"/>
            <w:tcBorders>
              <w:top w:val="nil"/>
              <w:bottom w:val="nil"/>
              <w:right w:val="single" w:sz="12" w:space="0" w:color="auto"/>
            </w:tcBorders>
            <w:shd w:val="clear" w:color="auto" w:fill="auto"/>
            <w:vAlign w:val="center"/>
          </w:tcPr>
          <w:p w14:paraId="653F0A71" w14:textId="77777777" w:rsidR="00064453" w:rsidRDefault="00064453" w:rsidP="0002632F">
            <w:pPr>
              <w:pStyle w:val="CheckboxText"/>
            </w:pPr>
          </w:p>
        </w:tc>
        <w:tc>
          <w:tcPr>
            <w:tcW w:w="3130" w:type="dxa"/>
            <w:tcBorders>
              <w:top w:val="nil"/>
              <w:left w:val="single" w:sz="12" w:space="0" w:color="auto"/>
              <w:bottom w:val="nil"/>
              <w:right w:val="single" w:sz="12" w:space="0" w:color="auto"/>
            </w:tcBorders>
            <w:shd w:val="clear" w:color="auto" w:fill="auto"/>
            <w:vAlign w:val="center"/>
          </w:tcPr>
          <w:p w14:paraId="3E80809F" w14:textId="77777777" w:rsidR="00064453" w:rsidRDefault="00567D46" w:rsidP="00E9315F">
            <w:pPr>
              <w:pStyle w:val="CheckboxText"/>
            </w:pPr>
            <w:r>
              <w:fldChar w:fldCharType="begin">
                <w:ffData>
                  <w:name w:val="Check2"/>
                  <w:enabled/>
                  <w:calcOnExit w:val="0"/>
                  <w:checkBox>
                    <w:sizeAuto/>
                    <w:default w:val="0"/>
                  </w:checkBox>
                </w:ffData>
              </w:fldChar>
            </w:r>
            <w:r>
              <w:instrText xml:space="preserve"> FORMCHECKBOX </w:instrText>
            </w:r>
            <w:r w:rsidR="00C01EDE">
              <w:fldChar w:fldCharType="separate"/>
            </w:r>
            <w:r>
              <w:fldChar w:fldCharType="end"/>
            </w:r>
            <w:r>
              <w:tab/>
              <w:t>RPLC</w:t>
            </w:r>
            <w:r>
              <w:tab/>
              <w:t>– RIO PLC</w:t>
            </w:r>
          </w:p>
        </w:tc>
        <w:tc>
          <w:tcPr>
            <w:tcW w:w="3130" w:type="dxa"/>
            <w:tcBorders>
              <w:top w:val="single" w:sz="12" w:space="0" w:color="auto"/>
              <w:left w:val="single" w:sz="12" w:space="0" w:color="auto"/>
              <w:bottom w:val="single" w:sz="12" w:space="0" w:color="auto"/>
              <w:right w:val="single" w:sz="12" w:space="0" w:color="auto"/>
            </w:tcBorders>
            <w:shd w:val="clear" w:color="auto" w:fill="E0E0E0"/>
            <w:vAlign w:val="center"/>
          </w:tcPr>
          <w:p w14:paraId="62D318FE" w14:textId="77777777" w:rsidR="00064453" w:rsidRDefault="00064453" w:rsidP="003A4BCA">
            <w:pPr>
              <w:pStyle w:val="TableHdr2Centered"/>
            </w:pPr>
            <w:r>
              <w:t>PLC</w:t>
            </w:r>
          </w:p>
        </w:tc>
        <w:tc>
          <w:tcPr>
            <w:tcW w:w="2696" w:type="dxa"/>
            <w:tcBorders>
              <w:top w:val="nil"/>
              <w:left w:val="single" w:sz="12" w:space="0" w:color="auto"/>
              <w:bottom w:val="nil"/>
              <w:right w:val="single" w:sz="12" w:space="0" w:color="auto"/>
            </w:tcBorders>
            <w:shd w:val="clear" w:color="auto" w:fill="auto"/>
            <w:vAlign w:val="center"/>
          </w:tcPr>
          <w:p w14:paraId="5772C22E" w14:textId="77777777" w:rsidR="00064453" w:rsidRPr="003B6DC7" w:rsidRDefault="00462C03" w:rsidP="0002632F">
            <w:pPr>
              <w:pStyle w:val="CheckboxText"/>
              <w:rPr>
                <w:b/>
              </w:rPr>
            </w:pPr>
            <w:r>
              <w:fldChar w:fldCharType="begin">
                <w:ffData>
                  <w:name w:val="Check5"/>
                  <w:enabled/>
                  <w:calcOnExit w:val="0"/>
                  <w:checkBox>
                    <w:sizeAuto/>
                    <w:default w:val="0"/>
                  </w:checkBox>
                </w:ffData>
              </w:fldChar>
            </w:r>
            <w:r w:rsidR="00355A41">
              <w:instrText xml:space="preserve"> FORMCHECKBOX </w:instrText>
            </w:r>
            <w:r w:rsidR="00C01EDE">
              <w:fldChar w:fldCharType="separate"/>
            </w:r>
            <w:r>
              <w:fldChar w:fldCharType="end"/>
            </w:r>
            <w:r w:rsidR="00355A41">
              <w:tab/>
              <w:t>Komori PQC-IV</w:t>
            </w:r>
          </w:p>
        </w:tc>
        <w:tc>
          <w:tcPr>
            <w:tcW w:w="2525" w:type="dxa"/>
            <w:tcBorders>
              <w:top w:val="single" w:sz="12" w:space="0" w:color="auto"/>
              <w:left w:val="single" w:sz="12" w:space="0" w:color="auto"/>
              <w:bottom w:val="nil"/>
              <w:right w:val="single" w:sz="12" w:space="0" w:color="auto"/>
            </w:tcBorders>
            <w:shd w:val="clear" w:color="auto" w:fill="auto"/>
            <w:vAlign w:val="center"/>
          </w:tcPr>
          <w:p w14:paraId="68904CDA" w14:textId="77777777" w:rsidR="00064453" w:rsidRDefault="00462C03" w:rsidP="0002632F">
            <w:pPr>
              <w:pStyle w:val="CheckboxText"/>
            </w:pPr>
            <w:r>
              <w:fldChar w:fldCharType="begin">
                <w:ffData>
                  <w:name w:val="Check2"/>
                  <w:enabled/>
                  <w:calcOnExit w:val="0"/>
                  <w:checkBox>
                    <w:sizeAuto/>
                    <w:default w:val="0"/>
                  </w:checkBox>
                </w:ffData>
              </w:fldChar>
            </w:r>
            <w:r w:rsidR="00064453">
              <w:instrText xml:space="preserve"> FORMCHECKBOX </w:instrText>
            </w:r>
            <w:r w:rsidR="00C01EDE">
              <w:fldChar w:fldCharType="separate"/>
            </w:r>
            <w:r>
              <w:fldChar w:fldCharType="end"/>
            </w:r>
            <w:r w:rsidR="00064453">
              <w:tab/>
              <w:t>Manual(s)</w:t>
            </w:r>
          </w:p>
        </w:tc>
      </w:tr>
      <w:tr w:rsidR="00064453" w14:paraId="34D49075" w14:textId="77777777" w:rsidTr="00E83D34">
        <w:trPr>
          <w:trHeight w:val="359"/>
          <w:jc w:val="center"/>
        </w:trPr>
        <w:tc>
          <w:tcPr>
            <w:tcW w:w="3131" w:type="dxa"/>
            <w:tcBorders>
              <w:top w:val="nil"/>
              <w:bottom w:val="nil"/>
              <w:right w:val="single" w:sz="12" w:space="0" w:color="auto"/>
            </w:tcBorders>
            <w:shd w:val="clear" w:color="auto" w:fill="auto"/>
            <w:vAlign w:val="center"/>
          </w:tcPr>
          <w:p w14:paraId="178E24F4" w14:textId="77777777" w:rsidR="00064453" w:rsidRDefault="00064453" w:rsidP="0002632F">
            <w:pPr>
              <w:pStyle w:val="CheckboxText"/>
            </w:pPr>
          </w:p>
        </w:tc>
        <w:tc>
          <w:tcPr>
            <w:tcW w:w="3130" w:type="dxa"/>
            <w:tcBorders>
              <w:top w:val="nil"/>
              <w:left w:val="single" w:sz="12" w:space="0" w:color="auto"/>
              <w:bottom w:val="nil"/>
              <w:right w:val="single" w:sz="12" w:space="0" w:color="auto"/>
            </w:tcBorders>
            <w:shd w:val="clear" w:color="auto" w:fill="auto"/>
            <w:vAlign w:val="center"/>
          </w:tcPr>
          <w:p w14:paraId="432C654E" w14:textId="77777777" w:rsidR="00064453" w:rsidRDefault="00567D46" w:rsidP="00F874B2">
            <w:pPr>
              <w:pStyle w:val="CheckboxText"/>
            </w:pPr>
            <w:r>
              <w:fldChar w:fldCharType="begin">
                <w:ffData>
                  <w:name w:val="Check2"/>
                  <w:enabled/>
                  <w:calcOnExit w:val="0"/>
                  <w:checkBox>
                    <w:sizeAuto/>
                    <w:default w:val="0"/>
                  </w:checkBox>
                </w:ffData>
              </w:fldChar>
            </w:r>
            <w:r>
              <w:instrText xml:space="preserve"> FORMCHECKBOX </w:instrText>
            </w:r>
            <w:r w:rsidR="00C01EDE">
              <w:fldChar w:fldCharType="separate"/>
            </w:r>
            <w:r>
              <w:fldChar w:fldCharType="end"/>
            </w:r>
            <w:r>
              <w:tab/>
            </w:r>
            <w:r w:rsidRPr="00F874B2">
              <w:t>RQCAM – RQ Camera</w:t>
            </w:r>
            <w:r w:rsidRPr="00F874B2">
              <w:tab/>
            </w:r>
          </w:p>
        </w:tc>
        <w:tc>
          <w:tcPr>
            <w:tcW w:w="3130" w:type="dxa"/>
            <w:tcBorders>
              <w:top w:val="single" w:sz="12" w:space="0" w:color="auto"/>
              <w:left w:val="single" w:sz="12" w:space="0" w:color="auto"/>
              <w:bottom w:val="nil"/>
              <w:right w:val="single" w:sz="12" w:space="0" w:color="auto"/>
            </w:tcBorders>
            <w:shd w:val="clear" w:color="auto" w:fill="auto"/>
            <w:vAlign w:val="center"/>
          </w:tcPr>
          <w:p w14:paraId="193748D1" w14:textId="77777777" w:rsidR="00064453" w:rsidRPr="00466E72" w:rsidRDefault="00462C03" w:rsidP="00466E72">
            <w:pPr>
              <w:pStyle w:val="CheckboxText"/>
            </w:pPr>
            <w:r w:rsidRPr="00466E72">
              <w:fldChar w:fldCharType="begin">
                <w:ffData>
                  <w:name w:val="Check2"/>
                  <w:enabled/>
                  <w:calcOnExit w:val="0"/>
                  <w:checkBox>
                    <w:sizeAuto/>
                    <w:default w:val="0"/>
                  </w:checkBox>
                </w:ffData>
              </w:fldChar>
            </w:r>
            <w:r w:rsidR="00064453" w:rsidRPr="00466E72">
              <w:instrText xml:space="preserve"> FORMCHECKBOX </w:instrText>
            </w:r>
            <w:r w:rsidR="00C01EDE">
              <w:fldChar w:fldCharType="separate"/>
            </w:r>
            <w:r w:rsidRPr="00466E72">
              <w:fldChar w:fldCharType="end"/>
            </w:r>
            <w:r w:rsidR="00064453" w:rsidRPr="00466E72">
              <w:tab/>
              <w:t xml:space="preserve">Chambon </w:t>
            </w:r>
            <w:r w:rsidRPr="00466E72">
              <w:fldChar w:fldCharType="begin">
                <w:ffData>
                  <w:name w:val="Text17"/>
                  <w:enabled/>
                  <w:calcOnExit w:val="0"/>
                  <w:textInput/>
                </w:ffData>
              </w:fldChar>
            </w:r>
            <w:bookmarkStart w:id="7" w:name="Text17"/>
            <w:r w:rsidR="00064453" w:rsidRPr="00466E72">
              <w:instrText xml:space="preserve"> FORMTEXT </w:instrText>
            </w:r>
            <w:r w:rsidRPr="00466E72">
              <w:fldChar w:fldCharType="separate"/>
            </w:r>
            <w:r w:rsidR="00064453" w:rsidRPr="00466E72">
              <w:t> </w:t>
            </w:r>
            <w:r w:rsidR="00064453" w:rsidRPr="00466E72">
              <w:t> </w:t>
            </w:r>
            <w:r w:rsidR="00064453" w:rsidRPr="00466E72">
              <w:t> </w:t>
            </w:r>
            <w:r w:rsidR="00064453" w:rsidRPr="00466E72">
              <w:t> </w:t>
            </w:r>
            <w:r w:rsidR="00064453" w:rsidRPr="00466E72">
              <w:t> </w:t>
            </w:r>
            <w:r w:rsidRPr="00466E72">
              <w:fldChar w:fldCharType="end"/>
            </w:r>
            <w:bookmarkEnd w:id="7"/>
          </w:p>
        </w:tc>
        <w:tc>
          <w:tcPr>
            <w:tcW w:w="2696" w:type="dxa"/>
            <w:tcBorders>
              <w:top w:val="nil"/>
              <w:left w:val="single" w:sz="12" w:space="0" w:color="auto"/>
              <w:bottom w:val="nil"/>
              <w:right w:val="single" w:sz="12" w:space="0" w:color="auto"/>
            </w:tcBorders>
            <w:shd w:val="clear" w:color="auto" w:fill="auto"/>
            <w:vAlign w:val="center"/>
          </w:tcPr>
          <w:p w14:paraId="78F1277B" w14:textId="77777777" w:rsidR="00064453" w:rsidRPr="003B6DC7" w:rsidRDefault="00462C03" w:rsidP="0002632F">
            <w:pPr>
              <w:pStyle w:val="CheckboxText"/>
              <w:rPr>
                <w:b/>
              </w:rPr>
            </w:pPr>
            <w:r>
              <w:fldChar w:fldCharType="begin">
                <w:ffData>
                  <w:name w:val="Check5"/>
                  <w:enabled/>
                  <w:calcOnExit w:val="0"/>
                  <w:checkBox>
                    <w:sizeAuto/>
                    <w:default w:val="0"/>
                  </w:checkBox>
                </w:ffData>
              </w:fldChar>
            </w:r>
            <w:r w:rsidR="00355A41">
              <w:instrText xml:space="preserve"> FORMCHECKBOX </w:instrText>
            </w:r>
            <w:r w:rsidR="00C01EDE">
              <w:fldChar w:fldCharType="separate"/>
            </w:r>
            <w:r>
              <w:fldChar w:fldCharType="end"/>
            </w:r>
            <w:r w:rsidR="00355A41">
              <w:tab/>
              <w:t>MAN Pecom04</w:t>
            </w:r>
          </w:p>
        </w:tc>
        <w:tc>
          <w:tcPr>
            <w:tcW w:w="2525" w:type="dxa"/>
            <w:tcBorders>
              <w:top w:val="nil"/>
              <w:left w:val="single" w:sz="12" w:space="0" w:color="auto"/>
              <w:right w:val="single" w:sz="12" w:space="0" w:color="auto"/>
            </w:tcBorders>
            <w:shd w:val="clear" w:color="auto" w:fill="auto"/>
            <w:vAlign w:val="center"/>
          </w:tcPr>
          <w:p w14:paraId="5684844E" w14:textId="77777777" w:rsidR="00064453" w:rsidRDefault="00462C03" w:rsidP="0002632F">
            <w:pPr>
              <w:pStyle w:val="CheckboxText"/>
            </w:pPr>
            <w:r>
              <w:fldChar w:fldCharType="begin">
                <w:ffData>
                  <w:name w:val="Check2"/>
                  <w:enabled/>
                  <w:calcOnExit w:val="0"/>
                  <w:checkBox>
                    <w:sizeAuto/>
                    <w:default w:val="0"/>
                  </w:checkBox>
                </w:ffData>
              </w:fldChar>
            </w:r>
            <w:r w:rsidR="00064453">
              <w:instrText xml:space="preserve"> FORMCHECKBOX </w:instrText>
            </w:r>
            <w:r w:rsidR="00C01EDE">
              <w:fldChar w:fldCharType="separate"/>
            </w:r>
            <w:r>
              <w:fldChar w:fldCharType="end"/>
            </w:r>
            <w:r w:rsidR="00064453">
              <w:tab/>
              <w:t>Service Note(s)</w:t>
            </w:r>
          </w:p>
        </w:tc>
      </w:tr>
      <w:tr w:rsidR="00064453" w14:paraId="34401054" w14:textId="77777777" w:rsidTr="00E83D34">
        <w:trPr>
          <w:trHeight w:val="359"/>
          <w:jc w:val="center"/>
        </w:trPr>
        <w:tc>
          <w:tcPr>
            <w:tcW w:w="3131" w:type="dxa"/>
            <w:tcBorders>
              <w:top w:val="nil"/>
              <w:bottom w:val="single" w:sz="12" w:space="0" w:color="auto"/>
              <w:right w:val="single" w:sz="12" w:space="0" w:color="auto"/>
            </w:tcBorders>
            <w:shd w:val="clear" w:color="auto" w:fill="auto"/>
            <w:vAlign w:val="center"/>
          </w:tcPr>
          <w:p w14:paraId="59B6B676" w14:textId="77777777" w:rsidR="00064453" w:rsidRPr="00A11E4B" w:rsidRDefault="00064453" w:rsidP="0002632F">
            <w:pPr>
              <w:pStyle w:val="CheckboxText"/>
            </w:pPr>
          </w:p>
        </w:tc>
        <w:tc>
          <w:tcPr>
            <w:tcW w:w="3130" w:type="dxa"/>
            <w:tcBorders>
              <w:top w:val="nil"/>
              <w:left w:val="single" w:sz="12" w:space="0" w:color="auto"/>
              <w:bottom w:val="nil"/>
              <w:right w:val="single" w:sz="12" w:space="0" w:color="auto"/>
            </w:tcBorders>
            <w:shd w:val="clear" w:color="auto" w:fill="auto"/>
            <w:vAlign w:val="center"/>
          </w:tcPr>
          <w:p w14:paraId="5182C487" w14:textId="77777777" w:rsidR="00064453" w:rsidRDefault="00567D46" w:rsidP="007E09BE">
            <w:pPr>
              <w:pStyle w:val="CheckboxText"/>
            </w:pPr>
            <w:r>
              <w:fldChar w:fldCharType="begin">
                <w:ffData>
                  <w:name w:val="Check2"/>
                  <w:enabled/>
                  <w:calcOnExit w:val="0"/>
                  <w:checkBox>
                    <w:sizeAuto/>
                    <w:default w:val="0"/>
                  </w:checkBox>
                </w:ffData>
              </w:fldChar>
            </w:r>
            <w:r>
              <w:instrText xml:space="preserve"> FORMCHECKBOX </w:instrText>
            </w:r>
            <w:r w:rsidR="00C01EDE">
              <w:fldChar w:fldCharType="separate"/>
            </w:r>
            <w:r>
              <w:fldChar w:fldCharType="end"/>
            </w:r>
            <w:r>
              <w:tab/>
              <w:t>Server</w:t>
            </w:r>
          </w:p>
        </w:tc>
        <w:tc>
          <w:tcPr>
            <w:tcW w:w="3130" w:type="dxa"/>
            <w:tcBorders>
              <w:top w:val="nil"/>
              <w:left w:val="single" w:sz="12" w:space="0" w:color="auto"/>
              <w:bottom w:val="nil"/>
              <w:right w:val="single" w:sz="12" w:space="0" w:color="auto"/>
            </w:tcBorders>
            <w:shd w:val="clear" w:color="auto" w:fill="auto"/>
            <w:vAlign w:val="center"/>
          </w:tcPr>
          <w:p w14:paraId="20BA4BF5" w14:textId="77777777" w:rsidR="00064453" w:rsidRPr="00466E72" w:rsidRDefault="00462C03" w:rsidP="00466E72">
            <w:pPr>
              <w:pStyle w:val="CheckboxText"/>
            </w:pPr>
            <w:r w:rsidRPr="00466E72">
              <w:fldChar w:fldCharType="begin">
                <w:ffData>
                  <w:name w:val="Check2"/>
                  <w:enabled/>
                  <w:calcOnExit w:val="0"/>
                  <w:checkBox>
                    <w:sizeAuto/>
                    <w:default w:val="0"/>
                  </w:checkBox>
                </w:ffData>
              </w:fldChar>
            </w:r>
            <w:r w:rsidR="00064453" w:rsidRPr="00466E72">
              <w:instrText xml:space="preserve"> FORMCHECKBOX </w:instrText>
            </w:r>
            <w:r w:rsidR="00C01EDE">
              <w:fldChar w:fldCharType="separate"/>
            </w:r>
            <w:r w:rsidRPr="00466E72">
              <w:fldChar w:fldCharType="end"/>
            </w:r>
            <w:r w:rsidR="00064453" w:rsidRPr="00466E72">
              <w:tab/>
              <w:t xml:space="preserve">Goss </w:t>
            </w:r>
            <w:r w:rsidRPr="00466E72">
              <w:fldChar w:fldCharType="begin">
                <w:ffData>
                  <w:name w:val="Text18"/>
                  <w:enabled/>
                  <w:calcOnExit w:val="0"/>
                  <w:textInput/>
                </w:ffData>
              </w:fldChar>
            </w:r>
            <w:bookmarkStart w:id="8" w:name="Text18"/>
            <w:r w:rsidR="00064453" w:rsidRPr="00466E72">
              <w:instrText xml:space="preserve"> FORMTEXT </w:instrText>
            </w:r>
            <w:r w:rsidRPr="00466E72">
              <w:fldChar w:fldCharType="separate"/>
            </w:r>
            <w:r w:rsidR="00064453" w:rsidRPr="00466E72">
              <w:t> </w:t>
            </w:r>
            <w:r w:rsidR="00064453" w:rsidRPr="00466E72">
              <w:t> </w:t>
            </w:r>
            <w:r w:rsidR="00064453" w:rsidRPr="00466E72">
              <w:t> </w:t>
            </w:r>
            <w:r w:rsidR="00064453" w:rsidRPr="00466E72">
              <w:t> </w:t>
            </w:r>
            <w:r w:rsidR="00064453" w:rsidRPr="00466E72">
              <w:t> </w:t>
            </w:r>
            <w:r w:rsidRPr="00466E72">
              <w:fldChar w:fldCharType="end"/>
            </w:r>
            <w:bookmarkEnd w:id="8"/>
          </w:p>
        </w:tc>
        <w:tc>
          <w:tcPr>
            <w:tcW w:w="2696" w:type="dxa"/>
            <w:tcBorders>
              <w:top w:val="nil"/>
              <w:left w:val="single" w:sz="12" w:space="0" w:color="auto"/>
              <w:bottom w:val="nil"/>
              <w:right w:val="single" w:sz="12" w:space="0" w:color="auto"/>
            </w:tcBorders>
            <w:shd w:val="clear" w:color="auto" w:fill="auto"/>
            <w:vAlign w:val="center"/>
          </w:tcPr>
          <w:p w14:paraId="2600B279" w14:textId="77777777" w:rsidR="00064453" w:rsidRPr="003B6DC7" w:rsidRDefault="00462C03" w:rsidP="0002632F">
            <w:pPr>
              <w:pStyle w:val="CheckboxText"/>
              <w:rPr>
                <w:b/>
              </w:rPr>
            </w:pPr>
            <w:r>
              <w:fldChar w:fldCharType="begin">
                <w:ffData>
                  <w:name w:val="Check5"/>
                  <w:enabled/>
                  <w:calcOnExit w:val="0"/>
                  <w:checkBox>
                    <w:sizeAuto/>
                    <w:default w:val="0"/>
                  </w:checkBox>
                </w:ffData>
              </w:fldChar>
            </w:r>
            <w:r w:rsidR="00355A41">
              <w:instrText xml:space="preserve"> FORMCHECKBOX </w:instrText>
            </w:r>
            <w:r w:rsidR="00C01EDE">
              <w:fldChar w:fldCharType="separate"/>
            </w:r>
            <w:r>
              <w:fldChar w:fldCharType="end"/>
            </w:r>
            <w:r w:rsidR="00355A41">
              <w:tab/>
              <w:t>MAN Pecom95</w:t>
            </w:r>
          </w:p>
        </w:tc>
        <w:tc>
          <w:tcPr>
            <w:tcW w:w="2525" w:type="dxa"/>
            <w:tcBorders>
              <w:left w:val="single" w:sz="12" w:space="0" w:color="auto"/>
              <w:right w:val="single" w:sz="12" w:space="0" w:color="auto"/>
            </w:tcBorders>
            <w:shd w:val="clear" w:color="auto" w:fill="auto"/>
            <w:vAlign w:val="center"/>
          </w:tcPr>
          <w:p w14:paraId="03CB95D7" w14:textId="77777777" w:rsidR="00064453" w:rsidRDefault="00462C03" w:rsidP="0002632F">
            <w:pPr>
              <w:pStyle w:val="CheckboxText"/>
            </w:pPr>
            <w:r>
              <w:fldChar w:fldCharType="begin">
                <w:ffData>
                  <w:name w:val="Check2"/>
                  <w:enabled/>
                  <w:calcOnExit w:val="0"/>
                  <w:checkBox>
                    <w:sizeAuto/>
                    <w:default w:val="0"/>
                  </w:checkBox>
                </w:ffData>
              </w:fldChar>
            </w:r>
            <w:r w:rsidR="00064453">
              <w:instrText xml:space="preserve"> FORMCHECKBOX </w:instrText>
            </w:r>
            <w:r w:rsidR="00C01EDE">
              <w:fldChar w:fldCharType="separate"/>
            </w:r>
            <w:r>
              <w:fldChar w:fldCharType="end"/>
            </w:r>
            <w:r w:rsidR="00064453">
              <w:tab/>
              <w:t>Release Notes(s)</w:t>
            </w:r>
          </w:p>
        </w:tc>
      </w:tr>
      <w:tr w:rsidR="00064453" w14:paraId="7C50AE4C" w14:textId="77777777" w:rsidTr="00E83D34">
        <w:trPr>
          <w:trHeight w:val="359"/>
          <w:jc w:val="center"/>
        </w:trPr>
        <w:tc>
          <w:tcPr>
            <w:tcW w:w="3131" w:type="dxa"/>
            <w:tcBorders>
              <w:top w:val="single" w:sz="12" w:space="0" w:color="auto"/>
              <w:bottom w:val="single" w:sz="12" w:space="0" w:color="auto"/>
              <w:right w:val="single" w:sz="12" w:space="0" w:color="auto"/>
            </w:tcBorders>
            <w:shd w:val="clear" w:color="auto" w:fill="D9D9D9"/>
            <w:vAlign w:val="center"/>
          </w:tcPr>
          <w:p w14:paraId="18BF3B56" w14:textId="77777777" w:rsidR="00064453" w:rsidRDefault="00064453" w:rsidP="00A11E4B">
            <w:pPr>
              <w:pStyle w:val="TableHdr2Centered"/>
            </w:pPr>
            <w:r>
              <w:t>Other Systems</w:t>
            </w:r>
          </w:p>
        </w:tc>
        <w:tc>
          <w:tcPr>
            <w:tcW w:w="3130" w:type="dxa"/>
            <w:tcBorders>
              <w:top w:val="nil"/>
              <w:left w:val="single" w:sz="12" w:space="0" w:color="auto"/>
              <w:bottom w:val="nil"/>
              <w:right w:val="single" w:sz="12" w:space="0" w:color="auto"/>
            </w:tcBorders>
            <w:shd w:val="clear" w:color="auto" w:fill="auto"/>
            <w:vAlign w:val="center"/>
          </w:tcPr>
          <w:p w14:paraId="7B541D64" w14:textId="77777777" w:rsidR="00064453" w:rsidRDefault="00567D46" w:rsidP="007E09BE">
            <w:pPr>
              <w:pStyle w:val="CheckboxText"/>
            </w:pPr>
            <w:r>
              <w:fldChar w:fldCharType="begin">
                <w:ffData>
                  <w:name w:val="Check2"/>
                  <w:enabled/>
                  <w:calcOnExit w:val="0"/>
                  <w:checkBox>
                    <w:sizeAuto/>
                    <w:default w:val="0"/>
                  </w:checkBox>
                </w:ffData>
              </w:fldChar>
            </w:r>
            <w:r>
              <w:instrText xml:space="preserve"> FORMCHECKBOX </w:instrText>
            </w:r>
            <w:r w:rsidR="00C01EDE">
              <w:fldChar w:fldCharType="separate"/>
            </w:r>
            <w:r>
              <w:fldChar w:fldCharType="end"/>
            </w:r>
            <w:r w:rsidR="00A203FF">
              <w:tab/>
              <w:t>Servo2+</w:t>
            </w:r>
          </w:p>
        </w:tc>
        <w:tc>
          <w:tcPr>
            <w:tcW w:w="3130" w:type="dxa"/>
            <w:tcBorders>
              <w:top w:val="nil"/>
              <w:left w:val="single" w:sz="12" w:space="0" w:color="auto"/>
              <w:bottom w:val="nil"/>
              <w:right w:val="single" w:sz="12" w:space="0" w:color="auto"/>
            </w:tcBorders>
            <w:shd w:val="clear" w:color="auto" w:fill="auto"/>
            <w:vAlign w:val="center"/>
          </w:tcPr>
          <w:p w14:paraId="64F88CA6" w14:textId="77777777" w:rsidR="00064453" w:rsidRPr="00466E72" w:rsidRDefault="00462C03" w:rsidP="00466E72">
            <w:pPr>
              <w:pStyle w:val="CheckboxText"/>
            </w:pPr>
            <w:r w:rsidRPr="00466E72">
              <w:fldChar w:fldCharType="begin">
                <w:ffData>
                  <w:name w:val="Check2"/>
                  <w:enabled/>
                  <w:calcOnExit w:val="0"/>
                  <w:checkBox>
                    <w:sizeAuto/>
                    <w:default w:val="0"/>
                  </w:checkBox>
                </w:ffData>
              </w:fldChar>
            </w:r>
            <w:r w:rsidR="00064453" w:rsidRPr="00466E72">
              <w:instrText xml:space="preserve"> FORMCHECKBOX </w:instrText>
            </w:r>
            <w:r w:rsidR="00C01EDE">
              <w:fldChar w:fldCharType="separate"/>
            </w:r>
            <w:r w:rsidRPr="00466E72">
              <w:fldChar w:fldCharType="end"/>
            </w:r>
            <w:r w:rsidR="00064453" w:rsidRPr="00466E72">
              <w:tab/>
              <w:t xml:space="preserve">Hantscho </w:t>
            </w:r>
            <w:r w:rsidRPr="00466E72">
              <w:fldChar w:fldCharType="begin">
                <w:ffData>
                  <w:name w:val="Text19"/>
                  <w:enabled/>
                  <w:calcOnExit w:val="0"/>
                  <w:textInput/>
                </w:ffData>
              </w:fldChar>
            </w:r>
            <w:bookmarkStart w:id="9" w:name="Text19"/>
            <w:r w:rsidR="00064453" w:rsidRPr="00466E72">
              <w:instrText xml:space="preserve"> FORMTEXT </w:instrText>
            </w:r>
            <w:r w:rsidRPr="00466E72">
              <w:fldChar w:fldCharType="separate"/>
            </w:r>
            <w:r w:rsidR="00064453" w:rsidRPr="00466E72">
              <w:t> </w:t>
            </w:r>
            <w:r w:rsidR="00064453" w:rsidRPr="00466E72">
              <w:t> </w:t>
            </w:r>
            <w:r w:rsidR="00064453" w:rsidRPr="00466E72">
              <w:t> </w:t>
            </w:r>
            <w:r w:rsidR="00064453" w:rsidRPr="00466E72">
              <w:t> </w:t>
            </w:r>
            <w:r w:rsidR="00064453" w:rsidRPr="00466E72">
              <w:t> </w:t>
            </w:r>
            <w:r w:rsidRPr="00466E72">
              <w:fldChar w:fldCharType="end"/>
            </w:r>
            <w:bookmarkEnd w:id="9"/>
          </w:p>
        </w:tc>
        <w:tc>
          <w:tcPr>
            <w:tcW w:w="2696" w:type="dxa"/>
            <w:tcBorders>
              <w:top w:val="nil"/>
              <w:left w:val="single" w:sz="12" w:space="0" w:color="auto"/>
              <w:bottom w:val="nil"/>
              <w:right w:val="single" w:sz="12" w:space="0" w:color="auto"/>
            </w:tcBorders>
            <w:shd w:val="clear" w:color="auto" w:fill="auto"/>
            <w:vAlign w:val="center"/>
          </w:tcPr>
          <w:p w14:paraId="2E3897F2" w14:textId="77777777" w:rsidR="00064453" w:rsidRDefault="00462C03" w:rsidP="0002632F">
            <w:pPr>
              <w:pStyle w:val="CheckboxText"/>
            </w:pPr>
            <w:r>
              <w:fldChar w:fldCharType="begin">
                <w:ffData>
                  <w:name w:val="Check6"/>
                  <w:enabled/>
                  <w:calcOnExit w:val="0"/>
                  <w:checkBox>
                    <w:sizeAuto/>
                    <w:default w:val="0"/>
                  </w:checkBox>
                </w:ffData>
              </w:fldChar>
            </w:r>
            <w:r w:rsidR="00355A41">
              <w:instrText xml:space="preserve"> FORMCHECKBOX </w:instrText>
            </w:r>
            <w:r w:rsidR="00C01EDE">
              <w:fldChar w:fldCharType="separate"/>
            </w:r>
            <w:r>
              <w:fldChar w:fldCharType="end"/>
            </w:r>
            <w:r w:rsidR="00355A41">
              <w:tab/>
            </w:r>
            <w:r w:rsidR="00355A41" w:rsidRPr="0002632F">
              <w:t>MAN Pecom90</w:t>
            </w:r>
          </w:p>
        </w:tc>
        <w:tc>
          <w:tcPr>
            <w:tcW w:w="2525" w:type="dxa"/>
            <w:tcBorders>
              <w:left w:val="single" w:sz="12" w:space="0" w:color="auto"/>
              <w:right w:val="single" w:sz="12" w:space="0" w:color="auto"/>
            </w:tcBorders>
            <w:shd w:val="clear" w:color="auto" w:fill="auto"/>
            <w:vAlign w:val="center"/>
          </w:tcPr>
          <w:p w14:paraId="4C29D802" w14:textId="77777777" w:rsidR="00064453" w:rsidRDefault="00462C03" w:rsidP="0002632F">
            <w:pPr>
              <w:pStyle w:val="CheckboxText"/>
            </w:pPr>
            <w:r>
              <w:fldChar w:fldCharType="begin">
                <w:ffData>
                  <w:name w:val="Check5"/>
                  <w:enabled/>
                  <w:calcOnExit w:val="0"/>
                  <w:checkBox>
                    <w:sizeAuto/>
                    <w:default w:val="0"/>
                  </w:checkBox>
                </w:ffData>
              </w:fldChar>
            </w:r>
            <w:r w:rsidR="00064453">
              <w:instrText xml:space="preserve"> FORMCHECKBOX </w:instrText>
            </w:r>
            <w:r w:rsidR="00C01EDE">
              <w:fldChar w:fldCharType="separate"/>
            </w:r>
            <w:r>
              <w:fldChar w:fldCharType="end"/>
            </w:r>
            <w:r w:rsidR="00064453">
              <w:tab/>
              <w:t>Install Docs</w:t>
            </w:r>
          </w:p>
        </w:tc>
      </w:tr>
      <w:tr w:rsidR="00064453" w14:paraId="34E5D4B7" w14:textId="77777777" w:rsidTr="00E83D34">
        <w:trPr>
          <w:trHeight w:val="359"/>
          <w:jc w:val="center"/>
        </w:trPr>
        <w:tc>
          <w:tcPr>
            <w:tcW w:w="3131" w:type="dxa"/>
            <w:tcBorders>
              <w:top w:val="single" w:sz="12" w:space="0" w:color="auto"/>
              <w:bottom w:val="nil"/>
              <w:right w:val="single" w:sz="12" w:space="0" w:color="auto"/>
            </w:tcBorders>
            <w:shd w:val="clear" w:color="auto" w:fill="auto"/>
            <w:vAlign w:val="center"/>
          </w:tcPr>
          <w:p w14:paraId="3E3B9731" w14:textId="77777777" w:rsidR="00064453" w:rsidRDefault="00462C03" w:rsidP="0002632F">
            <w:pPr>
              <w:pStyle w:val="CheckboxText"/>
            </w:pPr>
            <w:r>
              <w:fldChar w:fldCharType="begin">
                <w:ffData>
                  <w:name w:val="Check2"/>
                  <w:enabled/>
                  <w:calcOnExit w:val="0"/>
                  <w:checkBox>
                    <w:sizeAuto/>
                    <w:default w:val="0"/>
                  </w:checkBox>
                </w:ffData>
              </w:fldChar>
            </w:r>
            <w:r w:rsidR="00064453">
              <w:instrText xml:space="preserve"> FORMCHECKBOX </w:instrText>
            </w:r>
            <w:r w:rsidR="00C01EDE">
              <w:fldChar w:fldCharType="separate"/>
            </w:r>
            <w:r>
              <w:fldChar w:fldCharType="end"/>
            </w:r>
            <w:r w:rsidR="00064453">
              <w:tab/>
              <w:t>Jupiter</w:t>
            </w:r>
          </w:p>
        </w:tc>
        <w:tc>
          <w:tcPr>
            <w:tcW w:w="3130" w:type="dxa"/>
            <w:tcBorders>
              <w:top w:val="nil"/>
              <w:left w:val="single" w:sz="12" w:space="0" w:color="auto"/>
              <w:bottom w:val="nil"/>
              <w:right w:val="single" w:sz="12" w:space="0" w:color="auto"/>
            </w:tcBorders>
            <w:shd w:val="clear" w:color="auto" w:fill="auto"/>
            <w:vAlign w:val="center"/>
          </w:tcPr>
          <w:p w14:paraId="0F23F6C4" w14:textId="77777777" w:rsidR="00064453" w:rsidRDefault="00567D46" w:rsidP="00E9315F">
            <w:pPr>
              <w:pStyle w:val="CheckboxText"/>
            </w:pPr>
            <w:r>
              <w:fldChar w:fldCharType="begin">
                <w:ffData>
                  <w:name w:val="Check2"/>
                  <w:enabled/>
                  <w:calcOnExit w:val="0"/>
                  <w:checkBox>
                    <w:sizeAuto/>
                    <w:default w:val="0"/>
                  </w:checkBox>
                </w:ffData>
              </w:fldChar>
            </w:r>
            <w:r>
              <w:instrText xml:space="preserve"> FORMCHECKBOX </w:instrText>
            </w:r>
            <w:r w:rsidR="00C01EDE">
              <w:fldChar w:fldCharType="separate"/>
            </w:r>
            <w:r>
              <w:fldChar w:fldCharType="end"/>
            </w:r>
            <w:r>
              <w:tab/>
              <w:t>SVO</w:t>
            </w:r>
            <w:r>
              <w:tab/>
              <w:t>– Servo</w:t>
            </w:r>
          </w:p>
        </w:tc>
        <w:tc>
          <w:tcPr>
            <w:tcW w:w="3130" w:type="dxa"/>
            <w:tcBorders>
              <w:top w:val="nil"/>
              <w:left w:val="single" w:sz="12" w:space="0" w:color="auto"/>
              <w:bottom w:val="nil"/>
              <w:right w:val="single" w:sz="12" w:space="0" w:color="auto"/>
            </w:tcBorders>
            <w:shd w:val="clear" w:color="auto" w:fill="auto"/>
            <w:vAlign w:val="center"/>
          </w:tcPr>
          <w:p w14:paraId="71BE6703" w14:textId="77777777" w:rsidR="00064453" w:rsidRPr="00466E72" w:rsidRDefault="00462C03" w:rsidP="00466E72">
            <w:pPr>
              <w:pStyle w:val="CheckboxText"/>
            </w:pPr>
            <w:r w:rsidRPr="00466E72">
              <w:fldChar w:fldCharType="begin">
                <w:ffData>
                  <w:name w:val="Check2"/>
                  <w:enabled/>
                  <w:calcOnExit w:val="0"/>
                  <w:checkBox>
                    <w:sizeAuto/>
                    <w:default w:val="0"/>
                  </w:checkBox>
                </w:ffData>
              </w:fldChar>
            </w:r>
            <w:r w:rsidR="00064453" w:rsidRPr="00466E72">
              <w:instrText xml:space="preserve"> FORMCHECKBOX </w:instrText>
            </w:r>
            <w:r w:rsidR="00C01EDE">
              <w:fldChar w:fldCharType="separate"/>
            </w:r>
            <w:r w:rsidRPr="00466E72">
              <w:fldChar w:fldCharType="end"/>
            </w:r>
            <w:r w:rsidR="00064453" w:rsidRPr="00466E72">
              <w:tab/>
              <w:t xml:space="preserve">Mitsubishi </w:t>
            </w:r>
            <w:r w:rsidRPr="00466E72">
              <w:fldChar w:fldCharType="begin">
                <w:ffData>
                  <w:name w:val="Text20"/>
                  <w:enabled/>
                  <w:calcOnExit w:val="0"/>
                  <w:textInput/>
                </w:ffData>
              </w:fldChar>
            </w:r>
            <w:bookmarkStart w:id="10" w:name="Text20"/>
            <w:r w:rsidR="00064453" w:rsidRPr="00466E72">
              <w:instrText xml:space="preserve"> FORMTEXT </w:instrText>
            </w:r>
            <w:r w:rsidRPr="00466E72">
              <w:fldChar w:fldCharType="separate"/>
            </w:r>
            <w:r w:rsidR="00064453" w:rsidRPr="00466E72">
              <w:t> </w:t>
            </w:r>
            <w:r w:rsidR="00064453" w:rsidRPr="00466E72">
              <w:t> </w:t>
            </w:r>
            <w:r w:rsidR="00064453" w:rsidRPr="00466E72">
              <w:t> </w:t>
            </w:r>
            <w:r w:rsidR="00064453" w:rsidRPr="00466E72">
              <w:t> </w:t>
            </w:r>
            <w:r w:rsidR="00064453" w:rsidRPr="00466E72">
              <w:t> </w:t>
            </w:r>
            <w:r w:rsidRPr="00466E72">
              <w:fldChar w:fldCharType="end"/>
            </w:r>
            <w:bookmarkEnd w:id="10"/>
          </w:p>
        </w:tc>
        <w:tc>
          <w:tcPr>
            <w:tcW w:w="2696" w:type="dxa"/>
            <w:tcBorders>
              <w:top w:val="nil"/>
              <w:left w:val="single" w:sz="12" w:space="0" w:color="auto"/>
              <w:bottom w:val="nil"/>
              <w:right w:val="single" w:sz="12" w:space="0" w:color="auto"/>
            </w:tcBorders>
            <w:shd w:val="clear" w:color="auto" w:fill="auto"/>
            <w:vAlign w:val="center"/>
          </w:tcPr>
          <w:p w14:paraId="3082C591" w14:textId="77777777" w:rsidR="00064453" w:rsidRPr="00F874B2" w:rsidRDefault="00462C03" w:rsidP="00F874B2">
            <w:pPr>
              <w:pStyle w:val="CheckboxText"/>
            </w:pPr>
            <w:r w:rsidRPr="00F874B2">
              <w:fldChar w:fldCharType="begin">
                <w:ffData>
                  <w:name w:val="Check5"/>
                  <w:enabled/>
                  <w:calcOnExit w:val="0"/>
                  <w:checkBox>
                    <w:sizeAuto/>
                    <w:default w:val="0"/>
                  </w:checkBox>
                </w:ffData>
              </w:fldChar>
            </w:r>
            <w:r w:rsidR="00355A41" w:rsidRPr="00F874B2">
              <w:instrText xml:space="preserve"> FORMCHECKBOX </w:instrText>
            </w:r>
            <w:r w:rsidR="00C01EDE">
              <w:fldChar w:fldCharType="separate"/>
            </w:r>
            <w:r w:rsidRPr="00F874B2">
              <w:fldChar w:fldCharType="end"/>
            </w:r>
            <w:r w:rsidR="00355A41" w:rsidRPr="00F874B2">
              <w:tab/>
              <w:t>MLP API</w:t>
            </w:r>
          </w:p>
        </w:tc>
        <w:tc>
          <w:tcPr>
            <w:tcW w:w="2525" w:type="dxa"/>
            <w:tcBorders>
              <w:left w:val="single" w:sz="12" w:space="0" w:color="auto"/>
              <w:right w:val="single" w:sz="12" w:space="0" w:color="auto"/>
            </w:tcBorders>
            <w:shd w:val="clear" w:color="auto" w:fill="auto"/>
            <w:vAlign w:val="center"/>
          </w:tcPr>
          <w:p w14:paraId="23E21FAC" w14:textId="77777777" w:rsidR="00064453" w:rsidRPr="00CF254B" w:rsidRDefault="00462C03" w:rsidP="00CF254B">
            <w:pPr>
              <w:pStyle w:val="CheckboxText"/>
            </w:pPr>
            <w:r w:rsidRPr="00CF254B">
              <w:fldChar w:fldCharType="begin">
                <w:ffData>
                  <w:name w:val="Check5"/>
                  <w:enabled/>
                  <w:calcOnExit w:val="0"/>
                  <w:checkBox>
                    <w:sizeAuto/>
                    <w:default w:val="0"/>
                  </w:checkBox>
                </w:ffData>
              </w:fldChar>
            </w:r>
            <w:r w:rsidR="00064453" w:rsidRPr="00CF254B">
              <w:instrText xml:space="preserve"> FORMCHECKBOX </w:instrText>
            </w:r>
            <w:r w:rsidR="00C01EDE">
              <w:fldChar w:fldCharType="separate"/>
            </w:r>
            <w:r w:rsidRPr="00CF254B">
              <w:fldChar w:fldCharType="end"/>
            </w:r>
            <w:r w:rsidR="00064453" w:rsidRPr="00CF254B">
              <w:tab/>
              <w:t>Theory of Operation</w:t>
            </w:r>
          </w:p>
        </w:tc>
      </w:tr>
      <w:tr w:rsidR="00064453" w14:paraId="22E2EDA4" w14:textId="77777777" w:rsidTr="00E83D34">
        <w:trPr>
          <w:trHeight w:val="359"/>
          <w:jc w:val="center"/>
        </w:trPr>
        <w:tc>
          <w:tcPr>
            <w:tcW w:w="3131" w:type="dxa"/>
            <w:tcBorders>
              <w:top w:val="nil"/>
              <w:bottom w:val="nil"/>
              <w:right w:val="single" w:sz="12" w:space="0" w:color="auto"/>
            </w:tcBorders>
            <w:shd w:val="clear" w:color="auto" w:fill="auto"/>
            <w:vAlign w:val="center"/>
          </w:tcPr>
          <w:p w14:paraId="701E320A" w14:textId="77777777" w:rsidR="00064453" w:rsidRDefault="00064453" w:rsidP="0002632F">
            <w:pPr>
              <w:pStyle w:val="CheckboxText"/>
            </w:pPr>
          </w:p>
        </w:tc>
        <w:tc>
          <w:tcPr>
            <w:tcW w:w="3130" w:type="dxa"/>
            <w:tcBorders>
              <w:top w:val="nil"/>
              <w:left w:val="single" w:sz="12" w:space="0" w:color="auto"/>
              <w:bottom w:val="nil"/>
              <w:right w:val="single" w:sz="12" w:space="0" w:color="auto"/>
            </w:tcBorders>
            <w:shd w:val="clear" w:color="auto" w:fill="auto"/>
            <w:vAlign w:val="center"/>
          </w:tcPr>
          <w:p w14:paraId="5172A75D" w14:textId="77777777" w:rsidR="00064453" w:rsidRDefault="00567D46" w:rsidP="00E9315F">
            <w:pPr>
              <w:pStyle w:val="CheckboxText"/>
            </w:pPr>
            <w:r>
              <w:fldChar w:fldCharType="begin">
                <w:ffData>
                  <w:name w:val="Check2"/>
                  <w:enabled/>
                  <w:calcOnExit w:val="0"/>
                  <w:checkBox>
                    <w:sizeAuto/>
                    <w:default w:val="0"/>
                  </w:checkBox>
                </w:ffData>
              </w:fldChar>
            </w:r>
            <w:r>
              <w:instrText xml:space="preserve"> FORMCHECKBOX </w:instrText>
            </w:r>
            <w:r w:rsidR="00C01EDE">
              <w:fldChar w:fldCharType="separate"/>
            </w:r>
            <w:r>
              <w:fldChar w:fldCharType="end"/>
            </w:r>
            <w:r>
              <w:tab/>
              <w:t>SpectralLab SMU</w:t>
            </w:r>
          </w:p>
        </w:tc>
        <w:tc>
          <w:tcPr>
            <w:tcW w:w="3130" w:type="dxa"/>
            <w:tcBorders>
              <w:top w:val="nil"/>
              <w:left w:val="single" w:sz="12" w:space="0" w:color="auto"/>
              <w:bottom w:val="nil"/>
              <w:right w:val="single" w:sz="12" w:space="0" w:color="auto"/>
            </w:tcBorders>
            <w:shd w:val="clear" w:color="auto" w:fill="auto"/>
            <w:vAlign w:val="center"/>
          </w:tcPr>
          <w:p w14:paraId="368B6CD5" w14:textId="77777777" w:rsidR="00064453" w:rsidRPr="00466E72" w:rsidRDefault="00462C03" w:rsidP="00466E72">
            <w:pPr>
              <w:pStyle w:val="CheckboxText"/>
            </w:pPr>
            <w:r w:rsidRPr="00466E72">
              <w:fldChar w:fldCharType="begin">
                <w:ffData>
                  <w:name w:val="Check2"/>
                  <w:enabled/>
                  <w:calcOnExit w:val="0"/>
                  <w:checkBox>
                    <w:sizeAuto/>
                    <w:default w:val="0"/>
                  </w:checkBox>
                </w:ffData>
              </w:fldChar>
            </w:r>
            <w:r w:rsidR="00064453" w:rsidRPr="00466E72">
              <w:instrText xml:space="preserve"> FORMCHECKBOX </w:instrText>
            </w:r>
            <w:r w:rsidR="00C01EDE">
              <w:fldChar w:fldCharType="separate"/>
            </w:r>
            <w:r w:rsidRPr="00466E72">
              <w:fldChar w:fldCharType="end"/>
            </w:r>
            <w:r w:rsidR="00064453" w:rsidRPr="00466E72">
              <w:tab/>
              <w:t xml:space="preserve">Toshiba </w:t>
            </w:r>
            <w:r w:rsidRPr="00466E72">
              <w:fldChar w:fldCharType="begin">
                <w:ffData>
                  <w:name w:val="Text21"/>
                  <w:enabled/>
                  <w:calcOnExit w:val="0"/>
                  <w:textInput/>
                </w:ffData>
              </w:fldChar>
            </w:r>
            <w:bookmarkStart w:id="11" w:name="Text21"/>
            <w:r w:rsidR="00064453" w:rsidRPr="00466E72">
              <w:instrText xml:space="preserve"> FORMTEXT </w:instrText>
            </w:r>
            <w:r w:rsidRPr="00466E72">
              <w:fldChar w:fldCharType="separate"/>
            </w:r>
            <w:r w:rsidR="00064453" w:rsidRPr="00466E72">
              <w:t> </w:t>
            </w:r>
            <w:r w:rsidR="00064453" w:rsidRPr="00466E72">
              <w:t> </w:t>
            </w:r>
            <w:r w:rsidR="00064453" w:rsidRPr="00466E72">
              <w:t> </w:t>
            </w:r>
            <w:r w:rsidR="00064453" w:rsidRPr="00466E72">
              <w:t> </w:t>
            </w:r>
            <w:r w:rsidR="00064453" w:rsidRPr="00466E72">
              <w:t> </w:t>
            </w:r>
            <w:r w:rsidRPr="00466E72">
              <w:fldChar w:fldCharType="end"/>
            </w:r>
            <w:bookmarkEnd w:id="11"/>
          </w:p>
        </w:tc>
        <w:tc>
          <w:tcPr>
            <w:tcW w:w="2696" w:type="dxa"/>
            <w:tcBorders>
              <w:top w:val="nil"/>
              <w:left w:val="single" w:sz="12" w:space="0" w:color="auto"/>
              <w:bottom w:val="nil"/>
              <w:right w:val="single" w:sz="12" w:space="0" w:color="auto"/>
            </w:tcBorders>
            <w:shd w:val="clear" w:color="auto" w:fill="auto"/>
            <w:vAlign w:val="center"/>
          </w:tcPr>
          <w:p w14:paraId="1DDAFD40" w14:textId="77777777" w:rsidR="00064453" w:rsidRDefault="00462C03" w:rsidP="0002632F">
            <w:pPr>
              <w:pStyle w:val="CheckboxText"/>
            </w:pPr>
            <w:r>
              <w:fldChar w:fldCharType="begin">
                <w:ffData>
                  <w:name w:val="Check6"/>
                  <w:enabled/>
                  <w:calcOnExit w:val="0"/>
                  <w:checkBox>
                    <w:sizeAuto/>
                    <w:default w:val="0"/>
                    <w:checked w:val="0"/>
                  </w:checkBox>
                </w:ffData>
              </w:fldChar>
            </w:r>
            <w:r w:rsidR="00355A41">
              <w:instrText xml:space="preserve"> FORMCHECKBOX </w:instrText>
            </w:r>
            <w:r w:rsidR="00C01EDE">
              <w:fldChar w:fldCharType="separate"/>
            </w:r>
            <w:r>
              <w:fldChar w:fldCharType="end"/>
            </w:r>
            <w:r w:rsidR="00355A41">
              <w:t xml:space="preserve">  </w:t>
            </w:r>
            <w:r w:rsidR="00355A41" w:rsidRPr="0002632F">
              <w:t>Mitsu II *</w:t>
            </w:r>
          </w:p>
        </w:tc>
        <w:tc>
          <w:tcPr>
            <w:tcW w:w="2525" w:type="dxa"/>
            <w:tcBorders>
              <w:left w:val="single" w:sz="12" w:space="0" w:color="auto"/>
              <w:right w:val="single" w:sz="12" w:space="0" w:color="auto"/>
            </w:tcBorders>
            <w:shd w:val="clear" w:color="auto" w:fill="auto"/>
            <w:vAlign w:val="center"/>
          </w:tcPr>
          <w:p w14:paraId="753239DE" w14:textId="77777777" w:rsidR="00064453" w:rsidRPr="00CF254B" w:rsidRDefault="00462C03" w:rsidP="00CF254B">
            <w:pPr>
              <w:pStyle w:val="CheckboxText"/>
            </w:pPr>
            <w:r w:rsidRPr="00CF254B">
              <w:fldChar w:fldCharType="begin">
                <w:ffData>
                  <w:name w:val="Check5"/>
                  <w:enabled/>
                  <w:calcOnExit w:val="0"/>
                  <w:checkBox>
                    <w:sizeAuto/>
                    <w:default w:val="0"/>
                  </w:checkBox>
                </w:ffData>
              </w:fldChar>
            </w:r>
            <w:r w:rsidR="00064453" w:rsidRPr="00CF254B">
              <w:instrText xml:space="preserve"> FORMCHECKBOX </w:instrText>
            </w:r>
            <w:r w:rsidR="00C01EDE">
              <w:fldChar w:fldCharType="separate"/>
            </w:r>
            <w:r w:rsidRPr="00CF254B">
              <w:fldChar w:fldCharType="end"/>
            </w:r>
            <w:r w:rsidR="00064453" w:rsidRPr="00CF254B">
              <w:tab/>
            </w:r>
            <w:r w:rsidRPr="00CF254B">
              <w:fldChar w:fldCharType="begin">
                <w:ffData>
                  <w:name w:val=""/>
                  <w:enabled/>
                  <w:calcOnExit w:val="0"/>
                  <w:textInput>
                    <w:default w:val="(Other)"/>
                  </w:textInput>
                </w:ffData>
              </w:fldChar>
            </w:r>
            <w:r w:rsidR="00064453" w:rsidRPr="00CF254B">
              <w:instrText xml:space="preserve"> FORMTEXT </w:instrText>
            </w:r>
            <w:r w:rsidRPr="00CF254B">
              <w:fldChar w:fldCharType="separate"/>
            </w:r>
            <w:r w:rsidR="00064453" w:rsidRPr="00CF254B">
              <w:t>(Other)</w:t>
            </w:r>
            <w:r w:rsidRPr="00CF254B">
              <w:fldChar w:fldCharType="end"/>
            </w:r>
          </w:p>
        </w:tc>
      </w:tr>
      <w:tr w:rsidR="00064453" w14:paraId="2DA2D5C4" w14:textId="77777777" w:rsidTr="00E83D34">
        <w:trPr>
          <w:trHeight w:val="359"/>
          <w:jc w:val="center"/>
        </w:trPr>
        <w:tc>
          <w:tcPr>
            <w:tcW w:w="3131" w:type="dxa"/>
            <w:tcBorders>
              <w:top w:val="nil"/>
              <w:bottom w:val="nil"/>
              <w:right w:val="single" w:sz="12" w:space="0" w:color="auto"/>
            </w:tcBorders>
            <w:shd w:val="clear" w:color="auto" w:fill="auto"/>
            <w:vAlign w:val="center"/>
          </w:tcPr>
          <w:p w14:paraId="76C366F2" w14:textId="77777777" w:rsidR="00064453" w:rsidRDefault="00064453" w:rsidP="0002632F">
            <w:pPr>
              <w:pStyle w:val="CheckboxText"/>
            </w:pPr>
          </w:p>
        </w:tc>
        <w:tc>
          <w:tcPr>
            <w:tcW w:w="3130" w:type="dxa"/>
            <w:tcBorders>
              <w:top w:val="nil"/>
              <w:left w:val="single" w:sz="12" w:space="0" w:color="auto"/>
              <w:bottom w:val="nil"/>
              <w:right w:val="single" w:sz="12" w:space="0" w:color="auto"/>
            </w:tcBorders>
            <w:shd w:val="clear" w:color="auto" w:fill="auto"/>
            <w:vAlign w:val="center"/>
          </w:tcPr>
          <w:p w14:paraId="41513EDC" w14:textId="77777777" w:rsidR="00064453" w:rsidRDefault="00567D46" w:rsidP="00E9315F">
            <w:pPr>
              <w:pStyle w:val="CheckboxText"/>
            </w:pPr>
            <w:r>
              <w:fldChar w:fldCharType="begin">
                <w:ffData>
                  <w:name w:val="Check2"/>
                  <w:enabled/>
                  <w:calcOnExit w:val="0"/>
                  <w:checkBox>
                    <w:sizeAuto/>
                    <w:default w:val="0"/>
                  </w:checkBox>
                </w:ffData>
              </w:fldChar>
            </w:r>
            <w:r>
              <w:instrText xml:space="preserve"> FORMCHECKBOX </w:instrText>
            </w:r>
            <w:r w:rsidR="00C01EDE">
              <w:fldChar w:fldCharType="separate"/>
            </w:r>
            <w:r>
              <w:fldChar w:fldCharType="end"/>
            </w:r>
            <w:r>
              <w:tab/>
              <w:t>SPU</w:t>
            </w:r>
          </w:p>
        </w:tc>
        <w:tc>
          <w:tcPr>
            <w:tcW w:w="3130" w:type="dxa"/>
            <w:tcBorders>
              <w:top w:val="nil"/>
              <w:left w:val="single" w:sz="12" w:space="0" w:color="auto"/>
              <w:bottom w:val="nil"/>
              <w:right w:val="single" w:sz="12" w:space="0" w:color="auto"/>
            </w:tcBorders>
            <w:shd w:val="clear" w:color="auto" w:fill="auto"/>
            <w:vAlign w:val="center"/>
          </w:tcPr>
          <w:p w14:paraId="64E55BF4" w14:textId="77777777" w:rsidR="00064453" w:rsidRPr="00466E72" w:rsidRDefault="00462C03" w:rsidP="00466E72">
            <w:pPr>
              <w:pStyle w:val="CheckboxText"/>
            </w:pPr>
            <w:r w:rsidRPr="00466E72">
              <w:fldChar w:fldCharType="begin">
                <w:ffData>
                  <w:name w:val="Check2"/>
                  <w:enabled/>
                  <w:calcOnExit w:val="0"/>
                  <w:checkBox>
                    <w:sizeAuto/>
                    <w:default w:val="0"/>
                  </w:checkBox>
                </w:ffData>
              </w:fldChar>
            </w:r>
            <w:r w:rsidR="00064453" w:rsidRPr="00466E72">
              <w:instrText xml:space="preserve"> FORMCHECKBOX </w:instrText>
            </w:r>
            <w:r w:rsidR="00C01EDE">
              <w:fldChar w:fldCharType="separate"/>
            </w:r>
            <w:r w:rsidRPr="00466E72">
              <w:fldChar w:fldCharType="end"/>
            </w:r>
            <w:r w:rsidR="00064453" w:rsidRPr="00466E72">
              <w:tab/>
              <w:t>RIO/Rabbit</w:t>
            </w:r>
          </w:p>
        </w:tc>
        <w:tc>
          <w:tcPr>
            <w:tcW w:w="2696" w:type="dxa"/>
            <w:tcBorders>
              <w:top w:val="nil"/>
              <w:left w:val="single" w:sz="12" w:space="0" w:color="auto"/>
              <w:bottom w:val="nil"/>
              <w:right w:val="single" w:sz="12" w:space="0" w:color="auto"/>
            </w:tcBorders>
            <w:shd w:val="clear" w:color="auto" w:fill="auto"/>
            <w:vAlign w:val="center"/>
          </w:tcPr>
          <w:p w14:paraId="4E059E45" w14:textId="77777777" w:rsidR="00064453" w:rsidRDefault="00064453" w:rsidP="0002632F">
            <w:pPr>
              <w:pStyle w:val="CheckboxText"/>
            </w:pPr>
          </w:p>
        </w:tc>
        <w:tc>
          <w:tcPr>
            <w:tcW w:w="2525" w:type="dxa"/>
            <w:tcBorders>
              <w:left w:val="single" w:sz="12" w:space="0" w:color="auto"/>
              <w:right w:val="single" w:sz="12" w:space="0" w:color="auto"/>
            </w:tcBorders>
            <w:shd w:val="clear" w:color="auto" w:fill="auto"/>
            <w:vAlign w:val="center"/>
          </w:tcPr>
          <w:p w14:paraId="489595DB" w14:textId="77777777" w:rsidR="00064453" w:rsidRDefault="00064453" w:rsidP="0002632F">
            <w:pPr>
              <w:pStyle w:val="CheckboxText"/>
              <w:rPr>
                <w:b/>
              </w:rPr>
            </w:pPr>
          </w:p>
        </w:tc>
      </w:tr>
      <w:tr w:rsidR="00064453" w14:paraId="78EBB196" w14:textId="77777777" w:rsidTr="00E83D34">
        <w:trPr>
          <w:trHeight w:val="359"/>
          <w:jc w:val="center"/>
        </w:trPr>
        <w:tc>
          <w:tcPr>
            <w:tcW w:w="3131" w:type="dxa"/>
            <w:tcBorders>
              <w:top w:val="nil"/>
              <w:bottom w:val="nil"/>
              <w:right w:val="single" w:sz="12" w:space="0" w:color="auto"/>
            </w:tcBorders>
            <w:shd w:val="clear" w:color="auto" w:fill="auto"/>
            <w:vAlign w:val="center"/>
          </w:tcPr>
          <w:p w14:paraId="5AEF868F" w14:textId="77777777" w:rsidR="00064453" w:rsidRPr="002D2EA1" w:rsidRDefault="00064453" w:rsidP="0002632F">
            <w:pPr>
              <w:pStyle w:val="CheckboxText"/>
              <w:rPr>
                <w:sz w:val="22"/>
              </w:rPr>
            </w:pPr>
          </w:p>
        </w:tc>
        <w:tc>
          <w:tcPr>
            <w:tcW w:w="3130" w:type="dxa"/>
            <w:tcBorders>
              <w:top w:val="nil"/>
              <w:left w:val="single" w:sz="12" w:space="0" w:color="auto"/>
              <w:bottom w:val="nil"/>
              <w:right w:val="single" w:sz="12" w:space="0" w:color="auto"/>
            </w:tcBorders>
            <w:shd w:val="clear" w:color="auto" w:fill="auto"/>
            <w:vAlign w:val="center"/>
          </w:tcPr>
          <w:p w14:paraId="320A0B4B" w14:textId="77777777" w:rsidR="00064453" w:rsidRPr="002D2EA1" w:rsidRDefault="00567D46" w:rsidP="007E09BE">
            <w:pPr>
              <w:pStyle w:val="CheckboxText"/>
            </w:pPr>
            <w:r w:rsidRPr="002D2EA1">
              <w:fldChar w:fldCharType="begin">
                <w:ffData>
                  <w:name w:val="Check2"/>
                  <w:enabled/>
                  <w:calcOnExit w:val="0"/>
                  <w:checkBox>
                    <w:sizeAuto/>
                    <w:default w:val="0"/>
                  </w:checkBox>
                </w:ffData>
              </w:fldChar>
            </w:r>
            <w:r w:rsidRPr="002D2EA1">
              <w:instrText xml:space="preserve"> FORMCHECKBOX </w:instrText>
            </w:r>
            <w:r w:rsidR="00C01EDE">
              <w:fldChar w:fldCharType="separate"/>
            </w:r>
            <w:r w:rsidRPr="002D2EA1">
              <w:fldChar w:fldCharType="end"/>
            </w:r>
            <w:r w:rsidRPr="002D2EA1">
              <w:tab/>
              <w:t>SPU3</w:t>
            </w:r>
          </w:p>
        </w:tc>
        <w:tc>
          <w:tcPr>
            <w:tcW w:w="3130" w:type="dxa"/>
            <w:tcBorders>
              <w:top w:val="nil"/>
              <w:left w:val="single" w:sz="12" w:space="0" w:color="auto"/>
              <w:bottom w:val="nil"/>
              <w:right w:val="single" w:sz="12" w:space="0" w:color="auto"/>
            </w:tcBorders>
            <w:shd w:val="clear" w:color="auto" w:fill="auto"/>
            <w:vAlign w:val="center"/>
          </w:tcPr>
          <w:p w14:paraId="466012F0" w14:textId="77777777" w:rsidR="00064453" w:rsidRPr="00466E72" w:rsidRDefault="00462C03" w:rsidP="00466E72">
            <w:pPr>
              <w:pStyle w:val="CheckboxText"/>
            </w:pPr>
            <w:r w:rsidRPr="00466E72">
              <w:fldChar w:fldCharType="begin">
                <w:ffData>
                  <w:name w:val="Check5"/>
                  <w:enabled/>
                  <w:calcOnExit w:val="0"/>
                  <w:checkBox>
                    <w:sizeAuto/>
                    <w:default w:val="0"/>
                    <w:checked w:val="0"/>
                  </w:checkBox>
                </w:ffData>
              </w:fldChar>
            </w:r>
            <w:r w:rsidR="00064453" w:rsidRPr="00466E72">
              <w:instrText xml:space="preserve"> FORMCHECKBOX </w:instrText>
            </w:r>
            <w:r w:rsidR="00C01EDE">
              <w:fldChar w:fldCharType="separate"/>
            </w:r>
            <w:r w:rsidRPr="00466E72">
              <w:fldChar w:fldCharType="end"/>
            </w:r>
            <w:r w:rsidR="00064453" w:rsidRPr="00466E72">
              <w:tab/>
            </w:r>
            <w:r w:rsidRPr="00466E72">
              <w:fldChar w:fldCharType="begin">
                <w:ffData>
                  <w:name w:val=""/>
                  <w:enabled/>
                  <w:calcOnExit w:val="0"/>
                  <w:textInput>
                    <w:default w:val="(Other)"/>
                  </w:textInput>
                </w:ffData>
              </w:fldChar>
            </w:r>
            <w:r w:rsidR="00064453" w:rsidRPr="00466E72">
              <w:instrText xml:space="preserve"> FORMTEXT </w:instrText>
            </w:r>
            <w:r w:rsidRPr="00466E72">
              <w:fldChar w:fldCharType="separate"/>
            </w:r>
            <w:r w:rsidR="00064453" w:rsidRPr="00466E72">
              <w:t>(Other)</w:t>
            </w:r>
            <w:r w:rsidRPr="00466E72">
              <w:fldChar w:fldCharType="end"/>
            </w:r>
          </w:p>
        </w:tc>
        <w:tc>
          <w:tcPr>
            <w:tcW w:w="2696" w:type="dxa"/>
            <w:tcBorders>
              <w:top w:val="nil"/>
              <w:left w:val="single" w:sz="12" w:space="0" w:color="auto"/>
              <w:bottom w:val="nil"/>
              <w:right w:val="single" w:sz="12" w:space="0" w:color="auto"/>
            </w:tcBorders>
            <w:shd w:val="clear" w:color="auto" w:fill="auto"/>
            <w:vAlign w:val="center"/>
          </w:tcPr>
          <w:p w14:paraId="6EC36118" w14:textId="77777777" w:rsidR="00064453" w:rsidRDefault="005E199B" w:rsidP="0002632F">
            <w:pPr>
              <w:pStyle w:val="CheckboxText"/>
            </w:pPr>
            <w:r w:rsidRPr="00466E72">
              <w:fldChar w:fldCharType="begin">
                <w:ffData>
                  <w:name w:val="Check5"/>
                  <w:enabled/>
                  <w:calcOnExit w:val="0"/>
                  <w:checkBox>
                    <w:sizeAuto/>
                    <w:default w:val="0"/>
                    <w:checked w:val="0"/>
                  </w:checkBox>
                </w:ffData>
              </w:fldChar>
            </w:r>
            <w:r w:rsidRPr="00466E72">
              <w:instrText xml:space="preserve"> FORMCHECKBOX </w:instrText>
            </w:r>
            <w:r w:rsidR="00C01EDE">
              <w:fldChar w:fldCharType="separate"/>
            </w:r>
            <w:r w:rsidRPr="00466E72">
              <w:fldChar w:fldCharType="end"/>
            </w:r>
            <w:r w:rsidRPr="00466E72">
              <w:tab/>
            </w:r>
            <w:r w:rsidRPr="00466E72">
              <w:fldChar w:fldCharType="begin">
                <w:ffData>
                  <w:name w:val=""/>
                  <w:enabled/>
                  <w:calcOnExit w:val="0"/>
                  <w:textInput>
                    <w:default w:val="(Other)"/>
                  </w:textInput>
                </w:ffData>
              </w:fldChar>
            </w:r>
            <w:r w:rsidRPr="00466E72">
              <w:instrText xml:space="preserve"> FORMTEXT </w:instrText>
            </w:r>
            <w:r w:rsidRPr="00466E72">
              <w:fldChar w:fldCharType="separate"/>
            </w:r>
            <w:r w:rsidRPr="00466E72">
              <w:t>(Other)</w:t>
            </w:r>
            <w:r w:rsidRPr="00466E72">
              <w:fldChar w:fldCharType="end"/>
            </w:r>
          </w:p>
        </w:tc>
        <w:tc>
          <w:tcPr>
            <w:tcW w:w="2525" w:type="dxa"/>
            <w:tcBorders>
              <w:left w:val="single" w:sz="12" w:space="0" w:color="auto"/>
              <w:right w:val="single" w:sz="12" w:space="0" w:color="auto"/>
            </w:tcBorders>
            <w:shd w:val="clear" w:color="auto" w:fill="auto"/>
            <w:vAlign w:val="center"/>
          </w:tcPr>
          <w:p w14:paraId="5870C2BD" w14:textId="77777777" w:rsidR="00064453" w:rsidRDefault="00064453" w:rsidP="0002632F">
            <w:pPr>
              <w:pStyle w:val="CheckboxText"/>
              <w:rPr>
                <w:b/>
              </w:rPr>
            </w:pPr>
          </w:p>
        </w:tc>
      </w:tr>
      <w:tr w:rsidR="00064453" w14:paraId="27E1F037" w14:textId="77777777" w:rsidTr="00E83D34">
        <w:trPr>
          <w:trHeight w:val="359"/>
          <w:jc w:val="center"/>
        </w:trPr>
        <w:tc>
          <w:tcPr>
            <w:tcW w:w="3131" w:type="dxa"/>
            <w:tcBorders>
              <w:top w:val="nil"/>
              <w:bottom w:val="nil"/>
              <w:right w:val="single" w:sz="12" w:space="0" w:color="auto"/>
            </w:tcBorders>
            <w:shd w:val="clear" w:color="auto" w:fill="auto"/>
            <w:vAlign w:val="center"/>
          </w:tcPr>
          <w:p w14:paraId="0508BB09" w14:textId="77777777" w:rsidR="00064453" w:rsidRPr="002D2EA1" w:rsidRDefault="00064453" w:rsidP="0002632F">
            <w:pPr>
              <w:pStyle w:val="CheckboxText"/>
              <w:rPr>
                <w:sz w:val="22"/>
              </w:rPr>
            </w:pPr>
          </w:p>
        </w:tc>
        <w:tc>
          <w:tcPr>
            <w:tcW w:w="3130" w:type="dxa"/>
            <w:tcBorders>
              <w:top w:val="nil"/>
              <w:left w:val="single" w:sz="12" w:space="0" w:color="auto"/>
              <w:bottom w:val="nil"/>
              <w:right w:val="single" w:sz="12" w:space="0" w:color="auto"/>
            </w:tcBorders>
            <w:shd w:val="clear" w:color="auto" w:fill="auto"/>
            <w:vAlign w:val="center"/>
          </w:tcPr>
          <w:p w14:paraId="3AFBFF58" w14:textId="77777777" w:rsidR="00064453" w:rsidRPr="002D2EA1" w:rsidRDefault="00567D46" w:rsidP="007E09BE">
            <w:pPr>
              <w:pStyle w:val="CheckboxText"/>
            </w:pPr>
            <w:r w:rsidRPr="002D2EA1">
              <w:fldChar w:fldCharType="begin">
                <w:ffData>
                  <w:name w:val="Check5"/>
                  <w:enabled/>
                  <w:calcOnExit w:val="0"/>
                  <w:checkBox>
                    <w:sizeAuto/>
                    <w:default w:val="0"/>
                  </w:checkBox>
                </w:ffData>
              </w:fldChar>
            </w:r>
            <w:r w:rsidRPr="002D2EA1">
              <w:instrText xml:space="preserve"> FORMCHECKBOX </w:instrText>
            </w:r>
            <w:r w:rsidR="00C01EDE">
              <w:fldChar w:fldCharType="separate"/>
            </w:r>
            <w:r w:rsidRPr="002D2EA1">
              <w:fldChar w:fldCharType="end"/>
            </w:r>
            <w:r w:rsidRPr="002D2EA1">
              <w:tab/>
            </w:r>
            <w:r w:rsidRPr="007E09BE">
              <w:t>TCM</w:t>
            </w:r>
            <w:r w:rsidRPr="002D2EA1">
              <w:tab/>
              <w:t>– CQ Timing Control</w:t>
            </w:r>
          </w:p>
        </w:tc>
        <w:tc>
          <w:tcPr>
            <w:tcW w:w="3130" w:type="dxa"/>
            <w:tcBorders>
              <w:top w:val="nil"/>
              <w:left w:val="single" w:sz="12" w:space="0" w:color="auto"/>
              <w:bottom w:val="nil"/>
              <w:right w:val="single" w:sz="12" w:space="0" w:color="auto"/>
            </w:tcBorders>
            <w:shd w:val="clear" w:color="auto" w:fill="auto"/>
            <w:vAlign w:val="center"/>
          </w:tcPr>
          <w:p w14:paraId="707F99D9" w14:textId="77777777" w:rsidR="00064453" w:rsidRDefault="00064453">
            <w:pPr>
              <w:tabs>
                <w:tab w:val="left" w:pos="414"/>
                <w:tab w:val="left" w:pos="1044"/>
                <w:tab w:val="left" w:pos="6750"/>
              </w:tabs>
              <w:ind w:firstLine="54"/>
              <w:rPr>
                <w:b/>
                <w:sz w:val="22"/>
              </w:rPr>
            </w:pPr>
          </w:p>
        </w:tc>
        <w:tc>
          <w:tcPr>
            <w:tcW w:w="2696" w:type="dxa"/>
            <w:tcBorders>
              <w:top w:val="nil"/>
              <w:left w:val="single" w:sz="12" w:space="0" w:color="auto"/>
              <w:bottom w:val="nil"/>
              <w:right w:val="single" w:sz="12" w:space="0" w:color="auto"/>
            </w:tcBorders>
            <w:shd w:val="clear" w:color="auto" w:fill="auto"/>
            <w:vAlign w:val="center"/>
          </w:tcPr>
          <w:p w14:paraId="6A3E1397" w14:textId="77777777" w:rsidR="00064453" w:rsidRDefault="00064453" w:rsidP="0002632F">
            <w:pPr>
              <w:pStyle w:val="CheckboxText"/>
              <w:rPr>
                <w:b/>
              </w:rPr>
            </w:pPr>
          </w:p>
        </w:tc>
        <w:tc>
          <w:tcPr>
            <w:tcW w:w="2525" w:type="dxa"/>
            <w:tcBorders>
              <w:left w:val="single" w:sz="12" w:space="0" w:color="auto"/>
              <w:right w:val="single" w:sz="12" w:space="0" w:color="auto"/>
            </w:tcBorders>
            <w:shd w:val="clear" w:color="auto" w:fill="auto"/>
            <w:vAlign w:val="center"/>
          </w:tcPr>
          <w:p w14:paraId="6A826823" w14:textId="77777777" w:rsidR="00064453" w:rsidRDefault="00064453" w:rsidP="0002632F">
            <w:pPr>
              <w:pStyle w:val="CheckboxText"/>
              <w:rPr>
                <w:b/>
              </w:rPr>
            </w:pPr>
          </w:p>
        </w:tc>
      </w:tr>
      <w:tr w:rsidR="00064453" w14:paraId="650C3664" w14:textId="77777777" w:rsidTr="00E83D34">
        <w:trPr>
          <w:trHeight w:val="359"/>
          <w:jc w:val="center"/>
        </w:trPr>
        <w:tc>
          <w:tcPr>
            <w:tcW w:w="3131" w:type="dxa"/>
            <w:tcBorders>
              <w:top w:val="nil"/>
              <w:bottom w:val="nil"/>
              <w:right w:val="single" w:sz="12" w:space="0" w:color="auto"/>
            </w:tcBorders>
            <w:shd w:val="clear" w:color="auto" w:fill="auto"/>
            <w:vAlign w:val="center"/>
          </w:tcPr>
          <w:p w14:paraId="21C93E3B" w14:textId="77777777" w:rsidR="00064453" w:rsidRPr="002D2EA1" w:rsidRDefault="00064453" w:rsidP="0002632F">
            <w:pPr>
              <w:pStyle w:val="CheckboxText"/>
              <w:rPr>
                <w:sz w:val="22"/>
              </w:rPr>
            </w:pPr>
          </w:p>
        </w:tc>
        <w:tc>
          <w:tcPr>
            <w:tcW w:w="3130" w:type="dxa"/>
            <w:tcBorders>
              <w:top w:val="nil"/>
              <w:left w:val="single" w:sz="12" w:space="0" w:color="auto"/>
              <w:bottom w:val="nil"/>
              <w:right w:val="single" w:sz="12" w:space="0" w:color="auto"/>
            </w:tcBorders>
            <w:shd w:val="clear" w:color="auto" w:fill="auto"/>
            <w:vAlign w:val="center"/>
          </w:tcPr>
          <w:p w14:paraId="40652584" w14:textId="77777777" w:rsidR="00064453" w:rsidRPr="002D2EA1" w:rsidRDefault="00567D46" w:rsidP="007E09BE">
            <w:pPr>
              <w:pStyle w:val="CheckboxText"/>
            </w:pPr>
            <w:r w:rsidRPr="002D2EA1">
              <w:fldChar w:fldCharType="begin">
                <w:ffData>
                  <w:name w:val="Check2"/>
                  <w:enabled/>
                  <w:calcOnExit w:val="0"/>
                  <w:checkBox>
                    <w:sizeAuto/>
                    <w:default w:val="0"/>
                  </w:checkBox>
                </w:ffData>
              </w:fldChar>
            </w:r>
            <w:r w:rsidRPr="002D2EA1">
              <w:instrText xml:space="preserve"> FORMCHECKBOX </w:instrText>
            </w:r>
            <w:r w:rsidR="00C01EDE">
              <w:fldChar w:fldCharType="separate"/>
            </w:r>
            <w:r w:rsidRPr="002D2EA1">
              <w:fldChar w:fldCharType="end"/>
            </w:r>
            <w:r w:rsidRPr="002D2EA1">
              <w:tab/>
            </w:r>
            <w:r>
              <w:t>TCMR</w:t>
            </w:r>
            <w:r w:rsidRPr="002D2EA1">
              <w:t>–PQ Timing</w:t>
            </w:r>
            <w:r>
              <w:t xml:space="preserve"> </w:t>
            </w:r>
            <w:r w:rsidRPr="002D2EA1">
              <w:t>Control</w:t>
            </w:r>
          </w:p>
        </w:tc>
        <w:tc>
          <w:tcPr>
            <w:tcW w:w="3130" w:type="dxa"/>
            <w:tcBorders>
              <w:top w:val="nil"/>
              <w:left w:val="single" w:sz="12" w:space="0" w:color="auto"/>
              <w:bottom w:val="nil"/>
              <w:right w:val="single" w:sz="12" w:space="0" w:color="auto"/>
            </w:tcBorders>
            <w:shd w:val="clear" w:color="auto" w:fill="auto"/>
            <w:vAlign w:val="center"/>
          </w:tcPr>
          <w:p w14:paraId="035D08C1" w14:textId="77777777" w:rsidR="00064453" w:rsidRDefault="00064453">
            <w:pPr>
              <w:tabs>
                <w:tab w:val="left" w:pos="414"/>
                <w:tab w:val="left" w:pos="1044"/>
                <w:tab w:val="left" w:pos="6750"/>
              </w:tabs>
              <w:ind w:firstLine="54"/>
              <w:rPr>
                <w:b/>
                <w:sz w:val="22"/>
              </w:rPr>
            </w:pPr>
          </w:p>
        </w:tc>
        <w:tc>
          <w:tcPr>
            <w:tcW w:w="2696" w:type="dxa"/>
            <w:tcBorders>
              <w:top w:val="nil"/>
              <w:left w:val="single" w:sz="12" w:space="0" w:color="auto"/>
              <w:bottom w:val="nil"/>
              <w:right w:val="single" w:sz="12" w:space="0" w:color="auto"/>
            </w:tcBorders>
            <w:shd w:val="clear" w:color="auto" w:fill="auto"/>
            <w:vAlign w:val="center"/>
          </w:tcPr>
          <w:p w14:paraId="232598C0" w14:textId="77777777" w:rsidR="00064453" w:rsidRDefault="00064453" w:rsidP="0002632F">
            <w:pPr>
              <w:pStyle w:val="CheckboxText"/>
              <w:rPr>
                <w:b/>
              </w:rPr>
            </w:pPr>
          </w:p>
        </w:tc>
        <w:tc>
          <w:tcPr>
            <w:tcW w:w="2525" w:type="dxa"/>
            <w:tcBorders>
              <w:left w:val="single" w:sz="12" w:space="0" w:color="auto"/>
              <w:right w:val="single" w:sz="12" w:space="0" w:color="auto"/>
            </w:tcBorders>
            <w:shd w:val="clear" w:color="auto" w:fill="auto"/>
            <w:vAlign w:val="center"/>
          </w:tcPr>
          <w:p w14:paraId="7461BFE9" w14:textId="77777777" w:rsidR="00064453" w:rsidRDefault="00064453" w:rsidP="0002632F">
            <w:pPr>
              <w:pStyle w:val="CheckboxText"/>
              <w:rPr>
                <w:b/>
              </w:rPr>
            </w:pPr>
          </w:p>
        </w:tc>
      </w:tr>
      <w:tr w:rsidR="00064453" w14:paraId="7B7187FA" w14:textId="77777777" w:rsidTr="00E83D34">
        <w:trPr>
          <w:trHeight w:val="359"/>
          <w:jc w:val="center"/>
        </w:trPr>
        <w:tc>
          <w:tcPr>
            <w:tcW w:w="3131" w:type="dxa"/>
            <w:tcBorders>
              <w:top w:val="nil"/>
              <w:bottom w:val="single" w:sz="12" w:space="0" w:color="auto"/>
              <w:right w:val="single" w:sz="12" w:space="0" w:color="auto"/>
            </w:tcBorders>
            <w:shd w:val="clear" w:color="auto" w:fill="auto"/>
            <w:vAlign w:val="center"/>
          </w:tcPr>
          <w:p w14:paraId="208F9823" w14:textId="77777777" w:rsidR="00064453" w:rsidRDefault="00064453" w:rsidP="0002632F">
            <w:pPr>
              <w:pStyle w:val="CheckboxText"/>
            </w:pPr>
          </w:p>
        </w:tc>
        <w:tc>
          <w:tcPr>
            <w:tcW w:w="3130" w:type="dxa"/>
            <w:tcBorders>
              <w:top w:val="nil"/>
              <w:left w:val="single" w:sz="12" w:space="0" w:color="auto"/>
              <w:bottom w:val="single" w:sz="12" w:space="0" w:color="auto"/>
              <w:right w:val="single" w:sz="12" w:space="0" w:color="auto"/>
            </w:tcBorders>
            <w:shd w:val="clear" w:color="auto" w:fill="auto"/>
            <w:vAlign w:val="center"/>
          </w:tcPr>
          <w:p w14:paraId="3FCC2938" w14:textId="77777777" w:rsidR="00064453" w:rsidRPr="00466E72" w:rsidRDefault="00462C03" w:rsidP="00466E72">
            <w:pPr>
              <w:pStyle w:val="CheckboxText"/>
            </w:pPr>
            <w:r w:rsidRPr="00466E72">
              <w:fldChar w:fldCharType="begin">
                <w:ffData>
                  <w:name w:val="Check5"/>
                  <w:enabled/>
                  <w:calcOnExit w:val="0"/>
                  <w:checkBox>
                    <w:sizeAuto/>
                    <w:default w:val="0"/>
                    <w:checked w:val="0"/>
                  </w:checkBox>
                </w:ffData>
              </w:fldChar>
            </w:r>
            <w:r w:rsidR="00064453" w:rsidRPr="00466E72">
              <w:instrText xml:space="preserve"> FORMCHECKBOX </w:instrText>
            </w:r>
            <w:r w:rsidR="00C01EDE">
              <w:fldChar w:fldCharType="separate"/>
            </w:r>
            <w:r w:rsidRPr="00466E72">
              <w:fldChar w:fldCharType="end"/>
            </w:r>
            <w:r w:rsidR="00064453" w:rsidRPr="00466E72">
              <w:tab/>
            </w:r>
            <w:r w:rsidRPr="00466E72">
              <w:fldChar w:fldCharType="begin">
                <w:ffData>
                  <w:name w:val=""/>
                  <w:enabled/>
                  <w:calcOnExit w:val="0"/>
                  <w:textInput>
                    <w:default w:val="(Other)"/>
                  </w:textInput>
                </w:ffData>
              </w:fldChar>
            </w:r>
            <w:r w:rsidR="00064453" w:rsidRPr="00466E72">
              <w:instrText xml:space="preserve"> FORMTEXT </w:instrText>
            </w:r>
            <w:r w:rsidRPr="00466E72">
              <w:fldChar w:fldCharType="separate"/>
            </w:r>
            <w:r w:rsidR="00064453" w:rsidRPr="00466E72">
              <w:t>(Other)</w:t>
            </w:r>
            <w:r w:rsidRPr="00466E72">
              <w:fldChar w:fldCharType="end"/>
            </w:r>
          </w:p>
        </w:tc>
        <w:tc>
          <w:tcPr>
            <w:tcW w:w="3130" w:type="dxa"/>
            <w:tcBorders>
              <w:top w:val="nil"/>
              <w:left w:val="single" w:sz="12" w:space="0" w:color="auto"/>
              <w:bottom w:val="single" w:sz="12" w:space="0" w:color="auto"/>
              <w:right w:val="single" w:sz="12" w:space="0" w:color="auto"/>
            </w:tcBorders>
            <w:shd w:val="clear" w:color="auto" w:fill="auto"/>
            <w:vAlign w:val="center"/>
          </w:tcPr>
          <w:p w14:paraId="16560D28" w14:textId="77777777" w:rsidR="00064453" w:rsidRDefault="00064453">
            <w:pPr>
              <w:tabs>
                <w:tab w:val="left" w:pos="414"/>
                <w:tab w:val="left" w:pos="1044"/>
                <w:tab w:val="left" w:pos="6750"/>
              </w:tabs>
              <w:ind w:firstLine="54"/>
              <w:rPr>
                <w:b/>
                <w:sz w:val="22"/>
              </w:rPr>
            </w:pPr>
          </w:p>
        </w:tc>
        <w:tc>
          <w:tcPr>
            <w:tcW w:w="2696" w:type="dxa"/>
            <w:tcBorders>
              <w:top w:val="nil"/>
              <w:left w:val="single" w:sz="12" w:space="0" w:color="auto"/>
              <w:bottom w:val="single" w:sz="12" w:space="0" w:color="auto"/>
              <w:right w:val="single" w:sz="12" w:space="0" w:color="auto"/>
            </w:tcBorders>
            <w:shd w:val="clear" w:color="auto" w:fill="auto"/>
            <w:vAlign w:val="center"/>
          </w:tcPr>
          <w:p w14:paraId="7E4379C4" w14:textId="77777777" w:rsidR="00064453" w:rsidRDefault="00064453" w:rsidP="0002632F">
            <w:pPr>
              <w:pStyle w:val="CheckboxText"/>
              <w:rPr>
                <w:b/>
              </w:rPr>
            </w:pPr>
          </w:p>
        </w:tc>
        <w:tc>
          <w:tcPr>
            <w:tcW w:w="2525" w:type="dxa"/>
            <w:tcBorders>
              <w:left w:val="single" w:sz="12" w:space="0" w:color="auto"/>
              <w:bottom w:val="single" w:sz="12" w:space="0" w:color="auto"/>
              <w:right w:val="single" w:sz="12" w:space="0" w:color="auto"/>
            </w:tcBorders>
            <w:shd w:val="clear" w:color="auto" w:fill="auto"/>
            <w:vAlign w:val="center"/>
          </w:tcPr>
          <w:p w14:paraId="7DA343EB" w14:textId="77777777" w:rsidR="00064453" w:rsidRDefault="00064453" w:rsidP="0002632F">
            <w:pPr>
              <w:pStyle w:val="CheckboxText"/>
              <w:rPr>
                <w:b/>
              </w:rPr>
            </w:pPr>
          </w:p>
        </w:tc>
      </w:tr>
    </w:tbl>
    <w:p w14:paraId="4D7A7A88" w14:textId="77777777" w:rsidR="00B33B8C" w:rsidRDefault="00B33B8C">
      <w:pPr>
        <w:spacing w:line="120" w:lineRule="exact"/>
        <w:sectPr w:rsidR="00B33B8C" w:rsidSect="001A34CF">
          <w:headerReference w:type="default" r:id="rId8"/>
          <w:footerReference w:type="default" r:id="rId9"/>
          <w:pgSz w:w="15840" w:h="12240" w:orient="landscape" w:code="1"/>
          <w:pgMar w:top="1008" w:right="360" w:bottom="360" w:left="360" w:header="360" w:footer="360" w:gutter="0"/>
          <w:cols w:space="720"/>
        </w:sectPr>
      </w:pPr>
    </w:p>
    <w:p w14:paraId="6EBB7EDB" w14:textId="77777777" w:rsidR="00B33B8C" w:rsidRDefault="00B33B8C">
      <w:pPr>
        <w:spacing w:line="120" w:lineRule="exact"/>
      </w:pPr>
    </w:p>
    <w:p w14:paraId="29FE9464" w14:textId="77777777" w:rsidR="003D7C4D" w:rsidRPr="00BF0BC4" w:rsidRDefault="00BF0BC4" w:rsidP="008734B0">
      <w:pPr>
        <w:pStyle w:val="Header"/>
      </w:pPr>
      <w:r w:rsidRPr="00BF0BC4">
        <w:t>Requirement</w:t>
      </w:r>
      <w:r w:rsidR="00C14C8C">
        <w:rPr>
          <w:rFonts w:cs="Arial"/>
        </w:rPr>
        <w:t xml:space="preserve"> Specification</w:t>
      </w:r>
      <w:r>
        <w:t xml:space="preserve"> </w:t>
      </w:r>
      <w:r w:rsidRPr="00BF0BC4">
        <w:rPr>
          <w:rFonts w:cs="Arial"/>
        </w:rPr>
        <w:t>Details</w:t>
      </w:r>
      <w:r>
        <w:t xml:space="preserve">: </w:t>
      </w:r>
      <w:r w:rsidRPr="008734B0">
        <w:rPr>
          <w:rStyle w:val="BodyTextChar"/>
          <w:b w:val="0"/>
          <w:sz w:val="20"/>
        </w:rPr>
        <w:t>(If separate document)</w:t>
      </w:r>
      <w:r>
        <w:t xml:space="preserve"> </w:t>
      </w:r>
      <w:r>
        <w:rPr>
          <w:sz w:val="24"/>
        </w:rPr>
        <w:t>See SDS</w:t>
      </w:r>
    </w:p>
    <w:p w14:paraId="268F8B7C" w14:textId="77777777" w:rsidR="00C43C0A" w:rsidRDefault="00C43C0A">
      <w:pPr>
        <w:pStyle w:val="Heading2"/>
        <w:tabs>
          <w:tab w:val="clear" w:pos="1138"/>
          <w:tab w:val="clear" w:pos="1858"/>
          <w:tab w:val="clear" w:pos="2578"/>
          <w:tab w:val="clear" w:pos="3298"/>
          <w:tab w:val="clear" w:pos="4291"/>
          <w:tab w:val="clear" w:pos="6754"/>
          <w:tab w:val="left" w:pos="1134"/>
          <w:tab w:val="left" w:pos="1854"/>
          <w:tab w:val="left" w:pos="2574"/>
          <w:tab w:val="left" w:pos="3294"/>
          <w:tab w:val="left" w:pos="4284"/>
          <w:tab w:val="left" w:pos="6750"/>
        </w:tabs>
        <w:ind w:left="144"/>
      </w:pPr>
    </w:p>
    <w:p w14:paraId="6BE6CEA3" w14:textId="77777777" w:rsidR="00B33B8C" w:rsidRPr="002B3238" w:rsidRDefault="00B33B8C" w:rsidP="002B3238">
      <w:pPr>
        <w:pStyle w:val="Heading1"/>
      </w:pPr>
      <w:r w:rsidRPr="002B3238">
        <w:t>General Description of the Task and its Desired End Result / Description of the Problem Found (Bug Fix)</w:t>
      </w:r>
    </w:p>
    <w:p w14:paraId="10924512" w14:textId="77777777" w:rsidR="00B33B8C" w:rsidRDefault="00B33B8C" w:rsidP="004A0FCE">
      <w:pPr>
        <w:pStyle w:val="BodyTextIndent"/>
      </w:pPr>
    </w:p>
    <w:p w14:paraId="56706EC6" w14:textId="77777777" w:rsidR="00E56528" w:rsidRDefault="00E56528" w:rsidP="004A0FCE">
      <w:pPr>
        <w:pStyle w:val="BodyTextIndent"/>
      </w:pPr>
    </w:p>
    <w:p w14:paraId="3256745A" w14:textId="77777777" w:rsidR="00B33B8C" w:rsidRPr="00C43C0A" w:rsidRDefault="00BF0BC4" w:rsidP="00FD42AD">
      <w:pPr>
        <w:pStyle w:val="Heading1"/>
      </w:pPr>
      <w:r w:rsidRPr="00C43C0A">
        <w:t>Interface Requirements</w:t>
      </w:r>
      <w:r w:rsidR="00FA5EE6">
        <w:t xml:space="preserve"> (Specify type of interface such as User, Communication, etc.)</w:t>
      </w:r>
    </w:p>
    <w:p w14:paraId="06D8055E" w14:textId="77777777" w:rsidR="00C01EDE" w:rsidRDefault="009D18C4" w:rsidP="00C01EDE">
      <w:pPr>
        <w:pStyle w:val="TableTextLeft"/>
      </w:pPr>
      <w:r>
        <w:tab/>
      </w:r>
      <w:r w:rsidR="00C01EDE">
        <w:t xml:space="preserve">WI 177002 - </w:t>
      </w:r>
      <w:r w:rsidR="00C01EDE" w:rsidRPr="00BC3000">
        <w:t>MC3 AVT PLC - Implement Comexi Sweep Control - Profibus Bridge</w:t>
      </w:r>
    </w:p>
    <w:p w14:paraId="2852AE08" w14:textId="77777777" w:rsidR="00C01EDE" w:rsidRDefault="00C01EDE" w:rsidP="00C01EDE">
      <w:pPr>
        <w:pStyle w:val="BodyTextIndent"/>
      </w:pPr>
    </w:p>
    <w:p w14:paraId="06EB3C4E" w14:textId="77777777" w:rsidR="00C01EDE" w:rsidRPr="006A4E5A" w:rsidRDefault="00C01EDE" w:rsidP="00C01EDE">
      <w:pPr>
        <w:pStyle w:val="BodyTextIndent"/>
        <w:rPr>
          <w:u w:val="single"/>
        </w:rPr>
      </w:pPr>
      <w:r w:rsidRPr="006A4E5A">
        <w:rPr>
          <w:u w:val="single"/>
        </w:rPr>
        <w:t>Mercury Sweep controls for Comexi CIC press type.</w:t>
      </w:r>
    </w:p>
    <w:p w14:paraId="0975362F" w14:textId="77777777" w:rsidR="00C01EDE" w:rsidRDefault="00C01EDE" w:rsidP="00C01EDE">
      <w:pPr>
        <w:pStyle w:val="BodyTextIndent"/>
      </w:pPr>
      <w:r>
        <w:t>Profibus network interface for Comexi Sweep Interface.</w:t>
      </w:r>
    </w:p>
    <w:p w14:paraId="70AC653D" w14:textId="77777777" w:rsidR="00C01EDE" w:rsidRDefault="00C01EDE" w:rsidP="00C01EDE">
      <w:pPr>
        <w:pStyle w:val="BodyTextIndent"/>
      </w:pPr>
      <w:r>
        <w:t>Assume Comexi Sweep interface is Profibus DP Master at station address 1.</w:t>
      </w:r>
    </w:p>
    <w:p w14:paraId="20B4CFE5" w14:textId="77777777" w:rsidR="00C01EDE" w:rsidRDefault="00C01EDE" w:rsidP="00C01EDE">
      <w:pPr>
        <w:pStyle w:val="BodyTextIndent"/>
      </w:pPr>
      <w:r>
        <w:t>Assume AVT interface must be available at station 8.</w:t>
      </w:r>
    </w:p>
    <w:p w14:paraId="53984C0C" w14:textId="77777777" w:rsidR="00C01EDE" w:rsidRDefault="00C01EDE" w:rsidP="00C01EDE">
      <w:pPr>
        <w:pStyle w:val="BodyTextIndent"/>
      </w:pPr>
      <w:r>
        <w:t>Profibus data configuration is:</w:t>
      </w:r>
    </w:p>
    <w:p w14:paraId="14AA499F" w14:textId="77777777" w:rsidR="00C01EDE" w:rsidRDefault="00C01EDE" w:rsidP="00C01EDE">
      <w:pPr>
        <w:pStyle w:val="BodyTextIndent"/>
      </w:pPr>
      <w:r w:rsidRPr="006A4E5A">
        <w:rPr>
          <w:b/>
        </w:rPr>
        <w:t>8 x 16bit Inputs to Comexi Sweep controller</w:t>
      </w:r>
      <w:r>
        <w:t xml:space="preserve"> – values 0 to 99 allowed. These registers will be used by Mercury Sweep interface to change the fountain roller speeds.</w:t>
      </w:r>
    </w:p>
    <w:p w14:paraId="63D70365" w14:textId="77777777" w:rsidR="00C01EDE" w:rsidRDefault="00C01EDE" w:rsidP="00C01EDE">
      <w:pPr>
        <w:pStyle w:val="BodyTextIndent"/>
      </w:pPr>
      <w:r w:rsidRPr="006A4E5A">
        <w:rPr>
          <w:b/>
        </w:rPr>
        <w:t>8 x 16bit Outputs from Comexi Sweep controller</w:t>
      </w:r>
      <w:r>
        <w:t xml:space="preserve"> – values 0 to 99 allowed. These registers will be used to indicate the current fountain roller speeds. This information will be used by the Mercury system to show ON-PRESS data on the Mercury client.</w:t>
      </w:r>
    </w:p>
    <w:p w14:paraId="4AAA2118" w14:textId="77777777" w:rsidR="00C01EDE" w:rsidRDefault="00C01EDE" w:rsidP="00C01EDE">
      <w:pPr>
        <w:pStyle w:val="BodyTextIndent"/>
      </w:pPr>
      <w:r>
        <w:t>No other controls or status from Comexi Sweep Controller.</w:t>
      </w:r>
    </w:p>
    <w:p w14:paraId="7BC462AB" w14:textId="77777777" w:rsidR="00C01EDE" w:rsidRDefault="00C01EDE" w:rsidP="00C01EDE">
      <w:pPr>
        <w:pStyle w:val="BodyTextIndent"/>
      </w:pPr>
      <w:r>
        <w:t>Comexi Sweep controller sets the baud rate of Profibus network. AVT sweep interface should detect the baud rate from master.</w:t>
      </w:r>
    </w:p>
    <w:p w14:paraId="40DC3860" w14:textId="77777777" w:rsidR="00B33B8C" w:rsidRDefault="00B33B8C" w:rsidP="004A0FCE">
      <w:pPr>
        <w:pStyle w:val="BodyTextIndent"/>
      </w:pPr>
    </w:p>
    <w:p w14:paraId="5B6B8A5F" w14:textId="77777777" w:rsidR="00B33B8C" w:rsidRPr="00C43C0A" w:rsidRDefault="00B33B8C" w:rsidP="00FD42AD">
      <w:pPr>
        <w:pStyle w:val="Heading1"/>
      </w:pPr>
      <w:r w:rsidRPr="00C43C0A">
        <w:t>Functional Requirements</w:t>
      </w:r>
    </w:p>
    <w:p w14:paraId="1BE93377" w14:textId="77777777" w:rsidR="00C01EDE" w:rsidRDefault="00C01EDE" w:rsidP="00C01EDE">
      <w:pPr>
        <w:pStyle w:val="BodyTextIndent"/>
      </w:pPr>
      <w:r>
        <w:t>Mercury software should control sweep settings of each fountain, up to 8.</w:t>
      </w:r>
    </w:p>
    <w:p w14:paraId="5C682835" w14:textId="77777777" w:rsidR="00C01EDE" w:rsidRDefault="00C01EDE" w:rsidP="00C01EDE">
      <w:pPr>
        <w:pStyle w:val="BodyTextIndent"/>
      </w:pPr>
      <w:r>
        <w:t>Mercury software should indicate sweep status for each fountain.</w:t>
      </w:r>
    </w:p>
    <w:p w14:paraId="47A85400" w14:textId="71E0E1F9" w:rsidR="00B33B8C" w:rsidRDefault="00C01EDE" w:rsidP="00C01EDE">
      <w:pPr>
        <w:pStyle w:val="BodyTextIndent"/>
      </w:pPr>
      <w:r>
        <w:t>Sweep values of 0 to 99 are allowed.</w:t>
      </w:r>
    </w:p>
    <w:p w14:paraId="0B27DF32" w14:textId="77777777" w:rsidR="00B33B8C" w:rsidRPr="00C43C0A" w:rsidRDefault="00BF0BC4" w:rsidP="00FD42AD">
      <w:pPr>
        <w:pStyle w:val="Heading1"/>
      </w:pPr>
      <w:r w:rsidRPr="00C43C0A">
        <w:t>Performance Requirements</w:t>
      </w:r>
    </w:p>
    <w:p w14:paraId="5853E525" w14:textId="77777777" w:rsidR="00C01EDE" w:rsidRDefault="00C01EDE" w:rsidP="00C01EDE">
      <w:pPr>
        <w:pStyle w:val="BodyTextIndent"/>
      </w:pPr>
      <w:r>
        <w:t>Detect connection faults.</w:t>
      </w:r>
    </w:p>
    <w:p w14:paraId="258AA784" w14:textId="77777777" w:rsidR="00C01EDE" w:rsidRPr="00886FCE" w:rsidRDefault="00C01EDE" w:rsidP="00C01EDE">
      <w:pPr>
        <w:pStyle w:val="BodyTextIndent"/>
      </w:pPr>
      <w:r>
        <w:t>Unknown speed or timing requirements.</w:t>
      </w:r>
    </w:p>
    <w:p w14:paraId="056CF556" w14:textId="77777777" w:rsidR="002946E2" w:rsidRDefault="002946E2" w:rsidP="004A0FCE">
      <w:pPr>
        <w:pStyle w:val="BodyTextIndent"/>
      </w:pPr>
    </w:p>
    <w:p w14:paraId="400CA8CD" w14:textId="77777777" w:rsidR="002946E2" w:rsidRDefault="00886FCE" w:rsidP="00FD42AD">
      <w:pPr>
        <w:pStyle w:val="Heading1"/>
      </w:pPr>
      <w:r>
        <w:t xml:space="preserve">Other Requirements </w:t>
      </w:r>
    </w:p>
    <w:p w14:paraId="40B4A208" w14:textId="77777777" w:rsidR="002946E2" w:rsidRDefault="002946E2" w:rsidP="004A0FCE">
      <w:pPr>
        <w:pStyle w:val="BodyTextIndent"/>
      </w:pPr>
    </w:p>
    <w:p w14:paraId="0993606E" w14:textId="77777777" w:rsidR="00B33B8C" w:rsidRPr="00886FCE" w:rsidRDefault="00B33B8C">
      <w:pPr>
        <w:spacing w:before="60"/>
        <w:rPr>
          <w:sz w:val="40"/>
        </w:rPr>
        <w:sectPr w:rsidR="00B33B8C" w:rsidRPr="00886FCE" w:rsidSect="001A34CF">
          <w:headerReference w:type="even" r:id="rId10"/>
          <w:headerReference w:type="default" r:id="rId11"/>
          <w:headerReference w:type="first" r:id="rId12"/>
          <w:pgSz w:w="15840" w:h="12240" w:orient="landscape" w:code="1"/>
          <w:pgMar w:top="1008" w:right="360" w:bottom="360" w:left="360" w:header="360" w:footer="360" w:gutter="0"/>
          <w:cols w:space="720"/>
          <w:formProt w:val="0"/>
        </w:sectPr>
      </w:pPr>
    </w:p>
    <w:p w14:paraId="75E7040B" w14:textId="77777777" w:rsidR="00B33B8C" w:rsidRPr="00C43C0A" w:rsidRDefault="00B33B8C" w:rsidP="008734B0">
      <w:pPr>
        <w:pStyle w:val="Header"/>
      </w:pPr>
      <w:r>
        <w:lastRenderedPageBreak/>
        <w:t xml:space="preserve">Design Specification Details: </w:t>
      </w:r>
      <w:r w:rsidRPr="008734B0">
        <w:rPr>
          <w:b w:val="0"/>
          <w:sz w:val="20"/>
        </w:rPr>
        <w:t>(If separate document)</w:t>
      </w:r>
      <w:r w:rsidRPr="008734B0">
        <w:rPr>
          <w:sz w:val="24"/>
        </w:rPr>
        <w:t xml:space="preserve"> </w:t>
      </w:r>
      <w:r>
        <w:rPr>
          <w:sz w:val="24"/>
        </w:rPr>
        <w:t xml:space="preserve">See SDS:  </w:t>
      </w:r>
    </w:p>
    <w:p w14:paraId="3A932104" w14:textId="77777777" w:rsidR="00C43C0A" w:rsidRDefault="00C43C0A">
      <w:pPr>
        <w:spacing w:before="60"/>
        <w:ind w:firstLine="86"/>
        <w:rPr>
          <w:b/>
          <w:sz w:val="24"/>
        </w:rPr>
      </w:pPr>
    </w:p>
    <w:p w14:paraId="39667C95" w14:textId="77777777" w:rsidR="00B33B8C" w:rsidRDefault="00C43C0A" w:rsidP="00FD42AD">
      <w:pPr>
        <w:pStyle w:val="Heading1"/>
      </w:pPr>
      <w:r>
        <w:t>Root Cause Analysis</w:t>
      </w:r>
      <w:r w:rsidR="00B33B8C">
        <w:t>:</w:t>
      </w:r>
      <w:r>
        <w:t xml:space="preserve"> </w:t>
      </w:r>
      <w:r w:rsidRPr="00C43C0A">
        <w:t>(Bug fix)</w:t>
      </w:r>
      <w:r w:rsidR="00B33B8C">
        <w:t xml:space="preserve"> </w:t>
      </w:r>
    </w:p>
    <w:p w14:paraId="2BC629B6" w14:textId="77777777" w:rsidR="00B33B8C" w:rsidRDefault="009D18C4" w:rsidP="004A0FCE">
      <w:pPr>
        <w:pStyle w:val="BodyTextIndent"/>
      </w:pPr>
      <w:r>
        <w:tab/>
      </w:r>
    </w:p>
    <w:p w14:paraId="6C3AECD4" w14:textId="77777777" w:rsidR="00B33B8C" w:rsidRDefault="00B33B8C" w:rsidP="004A0FCE">
      <w:pPr>
        <w:pStyle w:val="BodyTextIndent"/>
      </w:pPr>
    </w:p>
    <w:p w14:paraId="2B9C6652" w14:textId="77777777" w:rsidR="00B33B8C" w:rsidRDefault="00841397" w:rsidP="00FD42AD">
      <w:pPr>
        <w:pStyle w:val="Heading1"/>
      </w:pPr>
      <w:r>
        <w:t>Theory of</w:t>
      </w:r>
      <w:r w:rsidR="00B33B8C" w:rsidRPr="00D75496">
        <w:t xml:space="preserve"> Operation</w:t>
      </w:r>
      <w:r w:rsidR="00B33B8C">
        <w:t>:  (Describe all algorithms and sequence of events within the task)</w:t>
      </w:r>
    </w:p>
    <w:p w14:paraId="6AF2E731" w14:textId="77777777" w:rsidR="00C01EDE" w:rsidRDefault="009D18C4" w:rsidP="00C01EDE">
      <w:pPr>
        <w:pStyle w:val="BodyTextFirstIndent"/>
      </w:pPr>
      <w:r>
        <w:tab/>
      </w:r>
      <w:r w:rsidR="00C01EDE">
        <w:t xml:space="preserve">WI 177005  - </w:t>
      </w:r>
      <w:r w:rsidR="00C01EDE" w:rsidRPr="00F637C7">
        <w:t>MC3 - App Server - Add Comexi Sweep Control to AVT PLC types</w:t>
      </w:r>
    </w:p>
    <w:p w14:paraId="039C35AB" w14:textId="77777777" w:rsidR="00C01EDE" w:rsidRPr="00624A2F" w:rsidRDefault="00C01EDE" w:rsidP="00C01EDE">
      <w:pPr>
        <w:shd w:val="clear" w:color="auto" w:fill="FFFFFF"/>
        <w:rPr>
          <w:rFonts w:ascii="Segoe UI" w:hAnsi="Segoe UI" w:cs="Segoe UI"/>
          <w:color w:val="1E1E1E"/>
        </w:rPr>
      </w:pPr>
      <w:r w:rsidRPr="00624A2F">
        <w:rPr>
          <w:rFonts w:ascii="Segoe UI" w:hAnsi="Segoe UI" w:cs="Segoe UI"/>
          <w:color w:val="1E1E1E"/>
        </w:rPr>
        <w:t>New type of Beckhoff PLC type needed for AVT PLC Sweep control.</w:t>
      </w:r>
      <w:r>
        <w:rPr>
          <w:rFonts w:ascii="Segoe UI" w:hAnsi="Segoe UI" w:cs="Segoe UI"/>
          <w:color w:val="1E1E1E"/>
        </w:rPr>
        <w:t xml:space="preserve"> </w:t>
      </w:r>
      <w:r w:rsidRPr="00624A2F">
        <w:rPr>
          <w:rFonts w:ascii="Segoe UI" w:hAnsi="Segoe UI" w:cs="Segoe UI"/>
          <w:color w:val="1E1E1E"/>
        </w:rPr>
        <w:t>This sweep control is a PLC based Bridge - from MODBUS to Profibus Sweep controller on Comexi CI8 press.</w:t>
      </w:r>
      <w:r>
        <w:rPr>
          <w:rFonts w:ascii="Segoe UI" w:hAnsi="Segoe UI" w:cs="Segoe UI"/>
          <w:color w:val="1E1E1E"/>
        </w:rPr>
        <w:t xml:space="preserve"> </w:t>
      </w:r>
      <w:r w:rsidRPr="00624A2F">
        <w:rPr>
          <w:rFonts w:ascii="Segoe UI" w:hAnsi="Segoe UI" w:cs="Segoe UI"/>
          <w:color w:val="1E1E1E"/>
        </w:rPr>
        <w:t>Use same MODBUS addresses for Sweep Runtime Data as PCU, Ramping PLC type.</w:t>
      </w:r>
    </w:p>
    <w:p w14:paraId="1AC3A622" w14:textId="77777777" w:rsidR="00C01EDE" w:rsidRPr="00624A2F" w:rsidRDefault="00C01EDE" w:rsidP="00C01EDE">
      <w:pPr>
        <w:shd w:val="clear" w:color="auto" w:fill="FFFFFF"/>
        <w:rPr>
          <w:rFonts w:ascii="Segoe UI" w:hAnsi="Segoe UI" w:cs="Segoe UI"/>
          <w:color w:val="1E1E1E"/>
        </w:rPr>
      </w:pPr>
      <w:r w:rsidRPr="00624A2F">
        <w:rPr>
          <w:rFonts w:ascii="Segoe UI" w:hAnsi="Segoe UI" w:cs="Segoe UI"/>
          <w:color w:val="1E1E1E"/>
        </w:rPr>
        <w:t>SiteGen configuration is IP address and port number only.</w:t>
      </w:r>
      <w:r>
        <w:rPr>
          <w:rFonts w:ascii="Segoe UI" w:hAnsi="Segoe UI" w:cs="Segoe UI"/>
          <w:color w:val="1E1E1E"/>
        </w:rPr>
        <w:t xml:space="preserve"> </w:t>
      </w:r>
      <w:r w:rsidRPr="00624A2F">
        <w:rPr>
          <w:rFonts w:ascii="Segoe UI" w:hAnsi="Segoe UI" w:cs="Segoe UI"/>
          <w:color w:val="1E1E1E"/>
        </w:rPr>
        <w:t>No PLC configuration required. These will be hardware coded.</w:t>
      </w:r>
      <w:r>
        <w:rPr>
          <w:rFonts w:ascii="Segoe UI" w:hAnsi="Segoe UI" w:cs="Segoe UI"/>
          <w:color w:val="1E1E1E"/>
        </w:rPr>
        <w:t xml:space="preserve"> </w:t>
      </w:r>
      <w:r w:rsidRPr="00624A2F">
        <w:rPr>
          <w:rFonts w:ascii="Segoe UI" w:hAnsi="Segoe UI" w:cs="Segoe UI"/>
          <w:color w:val="1E1E1E"/>
        </w:rPr>
        <w:t>up to 10 fountains.</w:t>
      </w:r>
    </w:p>
    <w:p w14:paraId="5EC924FD" w14:textId="77777777" w:rsidR="00C01EDE" w:rsidRPr="00624A2F" w:rsidRDefault="00C01EDE" w:rsidP="00C01EDE">
      <w:pPr>
        <w:shd w:val="clear" w:color="auto" w:fill="FFFFFF"/>
        <w:rPr>
          <w:rFonts w:ascii="Segoe UI" w:hAnsi="Segoe UI" w:cs="Segoe UI"/>
          <w:color w:val="1E1E1E"/>
        </w:rPr>
      </w:pPr>
      <w:r>
        <w:rPr>
          <w:rFonts w:ascii="Segoe UI" w:hAnsi="Segoe UI" w:cs="Segoe UI"/>
          <w:color w:val="1E1E1E"/>
        </w:rPr>
        <w:t>N</w:t>
      </w:r>
      <w:r w:rsidRPr="00624A2F">
        <w:rPr>
          <w:rFonts w:ascii="Segoe UI" w:hAnsi="Segoe UI" w:cs="Segoe UI"/>
          <w:color w:val="1E1E1E"/>
        </w:rPr>
        <w:t xml:space="preserve">o other </w:t>
      </w:r>
      <w:r>
        <w:rPr>
          <w:rFonts w:ascii="Segoe UI" w:hAnsi="Segoe UI" w:cs="Segoe UI"/>
          <w:color w:val="1E1E1E"/>
        </w:rPr>
        <w:t xml:space="preserve">sweep/water </w:t>
      </w:r>
      <w:r w:rsidRPr="00624A2F">
        <w:rPr>
          <w:rFonts w:ascii="Segoe UI" w:hAnsi="Segoe UI" w:cs="Segoe UI"/>
          <w:color w:val="1E1E1E"/>
        </w:rPr>
        <w:t>features needed</w:t>
      </w:r>
      <w:r>
        <w:rPr>
          <w:rFonts w:ascii="Segoe UI" w:hAnsi="Segoe UI" w:cs="Segoe UI"/>
          <w:color w:val="1E1E1E"/>
        </w:rPr>
        <w:t xml:space="preserve">. </w:t>
      </w:r>
      <w:r w:rsidRPr="00624A2F">
        <w:rPr>
          <w:rFonts w:ascii="Segoe UI" w:hAnsi="Segoe UI" w:cs="Segoe UI"/>
          <w:color w:val="1E1E1E"/>
        </w:rPr>
        <w:t>Console value and onpress values handled, as 0 to 99% given to PLC via MODBUS.</w:t>
      </w:r>
    </w:p>
    <w:p w14:paraId="659CF86A" w14:textId="77777777" w:rsidR="00C01EDE" w:rsidRPr="00624A2F" w:rsidRDefault="00C01EDE" w:rsidP="00C01EDE">
      <w:pPr>
        <w:shd w:val="clear" w:color="auto" w:fill="FFFFFF"/>
        <w:rPr>
          <w:rFonts w:ascii="Segoe UI" w:hAnsi="Segoe UI" w:cs="Segoe UI"/>
          <w:color w:val="1E1E1E"/>
        </w:rPr>
      </w:pPr>
      <w:r w:rsidRPr="00624A2F">
        <w:rPr>
          <w:rFonts w:ascii="Segoe UI" w:hAnsi="Segoe UI" w:cs="Segoe UI"/>
          <w:color w:val="1E1E1E"/>
        </w:rPr>
        <w:t> </w:t>
      </w:r>
    </w:p>
    <w:p w14:paraId="51F2FA09" w14:textId="77777777" w:rsidR="00C01EDE" w:rsidRPr="00624A2F" w:rsidRDefault="00C01EDE" w:rsidP="00C01EDE">
      <w:pPr>
        <w:shd w:val="clear" w:color="auto" w:fill="FFFFFF"/>
        <w:rPr>
          <w:rFonts w:ascii="Segoe UI" w:hAnsi="Segoe UI" w:cs="Segoe UI"/>
          <w:color w:val="1E1E1E"/>
        </w:rPr>
      </w:pPr>
      <w:r w:rsidRPr="00624A2F">
        <w:rPr>
          <w:rFonts w:ascii="Segoe UI" w:hAnsi="Segoe UI" w:cs="Segoe UI"/>
          <w:color w:val="1E1E1E"/>
        </w:rPr>
        <w:t xml:space="preserve">Not sure about error handling and data range other than 0 to 99% - </w:t>
      </w:r>
      <w:r>
        <w:rPr>
          <w:rFonts w:ascii="Segoe UI" w:hAnsi="Segoe UI" w:cs="Segoe UI"/>
          <w:color w:val="1E1E1E"/>
        </w:rPr>
        <w:t>connection detect only.</w:t>
      </w:r>
    </w:p>
    <w:p w14:paraId="716F0AF3" w14:textId="77777777" w:rsidR="00C01EDE" w:rsidRPr="00624A2F" w:rsidRDefault="00C01EDE" w:rsidP="00C01EDE">
      <w:pPr>
        <w:shd w:val="clear" w:color="auto" w:fill="FFFFFF"/>
        <w:rPr>
          <w:rFonts w:ascii="Segoe UI" w:hAnsi="Segoe UI" w:cs="Segoe UI"/>
          <w:color w:val="1E1E1E"/>
        </w:rPr>
      </w:pPr>
      <w:r w:rsidRPr="00624A2F">
        <w:rPr>
          <w:rFonts w:ascii="Segoe UI" w:hAnsi="Segoe UI" w:cs="Segoe UI"/>
          <w:color w:val="1E1E1E"/>
        </w:rPr>
        <w:t> </w:t>
      </w:r>
    </w:p>
    <w:p w14:paraId="4C040AC2" w14:textId="5A152FA5" w:rsidR="00C01EDE" w:rsidRDefault="00C01EDE" w:rsidP="00C01EDE">
      <w:pPr>
        <w:shd w:val="clear" w:color="auto" w:fill="FFFFFF"/>
        <w:rPr>
          <w:rFonts w:ascii="Calibri" w:hAnsi="Calibri" w:cs="Segoe UI"/>
          <w:color w:val="000000"/>
          <w:sz w:val="24"/>
          <w:szCs w:val="24"/>
        </w:rPr>
      </w:pPr>
      <w:r w:rsidRPr="00624A2F">
        <w:rPr>
          <w:rFonts w:ascii="Calibri" w:hAnsi="Calibri" w:cs="Segoe UI"/>
          <w:color w:val="000000"/>
          <w:sz w:val="24"/>
          <w:szCs w:val="24"/>
        </w:rPr>
        <w:t>I see from Tim’s photos</w:t>
      </w:r>
      <w:r>
        <w:rPr>
          <w:rFonts w:ascii="Calibri" w:hAnsi="Calibri" w:cs="Segoe UI"/>
          <w:color w:val="000000"/>
          <w:sz w:val="24"/>
          <w:szCs w:val="24"/>
        </w:rPr>
        <w:t xml:space="preserve"> (see email included)</w:t>
      </w:r>
      <w:r w:rsidRPr="00624A2F">
        <w:rPr>
          <w:rFonts w:ascii="Calibri" w:hAnsi="Calibri" w:cs="Segoe UI"/>
          <w:color w:val="000000"/>
          <w:sz w:val="24"/>
          <w:szCs w:val="24"/>
        </w:rPr>
        <w:t xml:space="preserve"> that there are separate registers for input and output to Comexi sweep controller. I see there is Comexi PLC logic to equalize these registers for each fountain.</w:t>
      </w:r>
      <w:r>
        <w:rPr>
          <w:rFonts w:ascii="Calibri" w:hAnsi="Calibri" w:cs="Segoe UI"/>
          <w:color w:val="000000"/>
          <w:sz w:val="24"/>
          <w:szCs w:val="24"/>
        </w:rPr>
        <w:t xml:space="preserve"> </w:t>
      </w:r>
      <w:r w:rsidRPr="00624A2F">
        <w:rPr>
          <w:rFonts w:ascii="Calibri" w:hAnsi="Calibri" w:cs="Segoe UI"/>
          <w:color w:val="000000"/>
          <w:sz w:val="24"/>
          <w:szCs w:val="24"/>
        </w:rPr>
        <w:t>Comexi input registers will come from our client console values, when these values change the new value is written to Comexi input registers and we will read Comexi output registers as our on-press data for the same fountain. At some point these values will be equal and the same will occur at the Mercury console.</w:t>
      </w:r>
    </w:p>
    <w:p w14:paraId="521D7F54" w14:textId="77777777" w:rsidR="00C01EDE" w:rsidRDefault="00C01EDE" w:rsidP="00C01EDE">
      <w:pPr>
        <w:shd w:val="clear" w:color="auto" w:fill="FFFFFF"/>
        <w:rPr>
          <w:rFonts w:ascii="Segoe UI" w:hAnsi="Segoe UI" w:cs="Segoe UI"/>
          <w:color w:val="1E1E1E"/>
        </w:rPr>
      </w:pPr>
    </w:p>
    <w:p w14:paraId="50AAA4F6" w14:textId="77777777" w:rsidR="00C01EDE" w:rsidRPr="00624A2F" w:rsidRDefault="00C01EDE" w:rsidP="00C01EDE">
      <w:pPr>
        <w:shd w:val="clear" w:color="auto" w:fill="FFFFFF"/>
        <w:rPr>
          <w:rFonts w:ascii="Segoe UI" w:hAnsi="Segoe UI" w:cs="Segoe UI"/>
          <w:color w:val="1E1E1E"/>
        </w:rPr>
      </w:pPr>
      <w:r>
        <w:rPr>
          <w:rFonts w:ascii="Segoe UI" w:hAnsi="Segoe UI" w:cs="Segoe UI"/>
          <w:color w:val="1E1E1E"/>
        </w:rPr>
        <w:t>Press Aux. controls (not Mercury) are present to change sweep roller speed. PLC and App Server must respect settings from these controls. These are simulated in Press Simulator software. Press PLC logic transfers the console settings from Mercury to roller speed. This is also simulated by Press Simulator.</w:t>
      </w:r>
    </w:p>
    <w:p w14:paraId="2A0E2172" w14:textId="3D875D57" w:rsidR="00B33B8C" w:rsidRDefault="00B33B8C" w:rsidP="004A0FCE">
      <w:pPr>
        <w:pStyle w:val="BodyTextIndent"/>
      </w:pPr>
    </w:p>
    <w:p w14:paraId="7B25DB17" w14:textId="77777777" w:rsidR="00B33B8C" w:rsidRDefault="00B33B8C" w:rsidP="004A0FCE">
      <w:pPr>
        <w:pStyle w:val="BodyTextIndent"/>
      </w:pPr>
    </w:p>
    <w:p w14:paraId="765308E6" w14:textId="77777777" w:rsidR="00B33B8C" w:rsidRDefault="00C14C8C" w:rsidP="00FD42AD">
      <w:pPr>
        <w:pStyle w:val="Heading1"/>
      </w:pPr>
      <w:r w:rsidRPr="00D75496">
        <w:t>User Interface</w:t>
      </w:r>
      <w:r w:rsidR="00C43C0A" w:rsidRPr="00D75496">
        <w:t xml:space="preserve"> Related Changes/Add</w:t>
      </w:r>
      <w:r w:rsidRPr="00D75496">
        <w:t>i</w:t>
      </w:r>
      <w:r w:rsidR="00C43C0A" w:rsidRPr="00D75496">
        <w:t>tions</w:t>
      </w:r>
      <w:r w:rsidR="00B33B8C">
        <w:t>:  (Describe all UI additions and changes expected)</w:t>
      </w:r>
    </w:p>
    <w:p w14:paraId="6A895005" w14:textId="77777777" w:rsidR="00B33B8C" w:rsidRDefault="00B33B8C" w:rsidP="004A0FCE">
      <w:pPr>
        <w:pStyle w:val="BodyTextIndent"/>
      </w:pPr>
    </w:p>
    <w:p w14:paraId="30CFC262" w14:textId="77777777" w:rsidR="00D73D7D" w:rsidRPr="00D73D7D" w:rsidRDefault="00E562BD" w:rsidP="00D73D7D">
      <w:pPr>
        <w:pStyle w:val="Heading2"/>
      </w:pPr>
      <w:r>
        <w:t>Purpose</w:t>
      </w:r>
    </w:p>
    <w:p w14:paraId="2D60F907" w14:textId="77777777" w:rsidR="00E562BD" w:rsidRPr="00E562BD" w:rsidRDefault="00E562BD" w:rsidP="00253C03">
      <w:pPr>
        <w:pStyle w:val="BodyTextIndent2"/>
      </w:pPr>
    </w:p>
    <w:p w14:paraId="7C3E49B2" w14:textId="77777777" w:rsidR="00E562BD" w:rsidRDefault="00E562BD" w:rsidP="00D73D7D">
      <w:pPr>
        <w:pStyle w:val="Heading2"/>
      </w:pPr>
      <w:r>
        <w:t>Inputs</w:t>
      </w:r>
    </w:p>
    <w:p w14:paraId="7C9E2ECA" w14:textId="77777777" w:rsidR="00E562BD" w:rsidRPr="00E562BD" w:rsidRDefault="00E562BD" w:rsidP="00253C03">
      <w:pPr>
        <w:pStyle w:val="BodyTextIndent2"/>
      </w:pPr>
    </w:p>
    <w:p w14:paraId="5B7608C5" w14:textId="77777777" w:rsidR="00E562BD" w:rsidRDefault="00E562BD" w:rsidP="00D73D7D">
      <w:pPr>
        <w:pStyle w:val="Heading2"/>
      </w:pPr>
      <w:r>
        <w:t>Processing</w:t>
      </w:r>
    </w:p>
    <w:p w14:paraId="5A3B647A" w14:textId="77777777" w:rsidR="00E562BD" w:rsidRPr="00E562BD" w:rsidRDefault="00E562BD" w:rsidP="00253C03">
      <w:pPr>
        <w:pStyle w:val="BodyTextIndent2"/>
      </w:pPr>
    </w:p>
    <w:p w14:paraId="338A8047" w14:textId="77777777" w:rsidR="00E562BD" w:rsidRDefault="00E562BD" w:rsidP="00D73D7D">
      <w:pPr>
        <w:pStyle w:val="Heading2"/>
      </w:pPr>
      <w:r>
        <w:t>Outputs</w:t>
      </w:r>
    </w:p>
    <w:p w14:paraId="6367E31B" w14:textId="77777777" w:rsidR="00E562BD" w:rsidRPr="00E562BD" w:rsidRDefault="00E562BD" w:rsidP="00253C03">
      <w:pPr>
        <w:pStyle w:val="BodyTextIndent2"/>
      </w:pPr>
    </w:p>
    <w:p w14:paraId="23806F4F" w14:textId="77777777" w:rsidR="00E562BD" w:rsidRPr="00056DBD" w:rsidRDefault="00E562BD" w:rsidP="00D73D7D">
      <w:pPr>
        <w:pStyle w:val="Heading2"/>
      </w:pPr>
      <w:r>
        <w:lastRenderedPageBreak/>
        <w:t>Change</w:t>
      </w:r>
      <w:r w:rsidR="00FA5EE6">
        <w:t>s</w:t>
      </w:r>
      <w:r>
        <w:t>/Addition</w:t>
      </w:r>
      <w:r w:rsidR="00FA5EE6">
        <w:t>s to</w:t>
      </w:r>
      <w:r>
        <w:t xml:space="preserve"> T</w:t>
      </w:r>
      <w:r w:rsidRPr="00056DBD">
        <w:t>itle</w:t>
      </w:r>
      <w:r w:rsidR="00FA5EE6">
        <w:t>/</w:t>
      </w:r>
      <w:r>
        <w:t>Configuration</w:t>
      </w:r>
      <w:r w:rsidR="00FA5EE6">
        <w:t>/Menu</w:t>
      </w:r>
    </w:p>
    <w:p w14:paraId="113ADDC7" w14:textId="77777777" w:rsidR="00E562BD" w:rsidRPr="00E562BD" w:rsidRDefault="00E562BD" w:rsidP="00253C03">
      <w:pPr>
        <w:pStyle w:val="BodyTextIndent2"/>
      </w:pPr>
    </w:p>
    <w:p w14:paraId="1A5AD7FD" w14:textId="77777777" w:rsidR="00253C03" w:rsidRPr="00056DBD" w:rsidRDefault="00253C03" w:rsidP="007A57EF">
      <w:pPr>
        <w:pStyle w:val="BodyTextFirstIndent"/>
      </w:pPr>
    </w:p>
    <w:p w14:paraId="2A1CBD55" w14:textId="77777777" w:rsidR="00C14C8C" w:rsidRDefault="00C14C8C" w:rsidP="00FD42AD">
      <w:pPr>
        <w:pStyle w:val="Heading1"/>
      </w:pPr>
      <w:r w:rsidRPr="00D75496">
        <w:t>Internal System Related Changes/Additions</w:t>
      </w:r>
      <w:r>
        <w:t xml:space="preserve">:  </w:t>
      </w:r>
      <w:r w:rsidR="00FA5EE6">
        <w:t xml:space="preserve">(Describe </w:t>
      </w:r>
      <w:r>
        <w:t>all additions and changes expected)</w:t>
      </w:r>
    </w:p>
    <w:p w14:paraId="2B98371A" w14:textId="77777777" w:rsidR="00C14C8C" w:rsidRDefault="00C14C8C" w:rsidP="003D68FD">
      <w:pPr>
        <w:pStyle w:val="NormalIndent"/>
      </w:pPr>
    </w:p>
    <w:p w14:paraId="0986B664" w14:textId="77777777" w:rsidR="00E562BD" w:rsidRDefault="00E562BD" w:rsidP="00D73D7D">
      <w:pPr>
        <w:pStyle w:val="Heading2"/>
      </w:pPr>
      <w:r>
        <w:t>Purpose</w:t>
      </w:r>
    </w:p>
    <w:p w14:paraId="100FDAEB" w14:textId="77777777" w:rsidR="00E562BD" w:rsidRPr="00E562BD" w:rsidRDefault="00E562BD" w:rsidP="00253C03">
      <w:pPr>
        <w:pStyle w:val="BodyTextIndent2"/>
      </w:pPr>
    </w:p>
    <w:p w14:paraId="4B4E32E0" w14:textId="77777777" w:rsidR="003D68FD" w:rsidRPr="003D68FD" w:rsidRDefault="00E562BD" w:rsidP="003D68FD">
      <w:pPr>
        <w:pStyle w:val="Heading2"/>
      </w:pPr>
      <w:r>
        <w:t>Inputs</w:t>
      </w:r>
    </w:p>
    <w:p w14:paraId="12029C7C" w14:textId="77777777" w:rsidR="00E562BD" w:rsidRPr="00E562BD" w:rsidRDefault="00E562BD" w:rsidP="00253C03">
      <w:pPr>
        <w:pStyle w:val="BodyTextIndent2"/>
      </w:pPr>
    </w:p>
    <w:p w14:paraId="093A041D" w14:textId="77777777" w:rsidR="00E562BD" w:rsidRDefault="00E562BD" w:rsidP="00D73D7D">
      <w:pPr>
        <w:pStyle w:val="Heading2"/>
      </w:pPr>
      <w:r>
        <w:t>Processing</w:t>
      </w:r>
    </w:p>
    <w:p w14:paraId="11BC6F74" w14:textId="77777777" w:rsidR="00E562BD" w:rsidRPr="00E562BD" w:rsidRDefault="00E562BD" w:rsidP="00253C03">
      <w:pPr>
        <w:pStyle w:val="BodyTextIndent2"/>
      </w:pPr>
    </w:p>
    <w:p w14:paraId="050C8159" w14:textId="77777777" w:rsidR="00E562BD" w:rsidRDefault="00E562BD" w:rsidP="00D73D7D">
      <w:pPr>
        <w:pStyle w:val="Heading2"/>
      </w:pPr>
      <w:r>
        <w:t>Outputs</w:t>
      </w:r>
    </w:p>
    <w:p w14:paraId="4BCADC64" w14:textId="77777777" w:rsidR="00E562BD" w:rsidRDefault="00E562BD" w:rsidP="00253C03">
      <w:pPr>
        <w:pStyle w:val="BodyTextIndent2"/>
      </w:pPr>
    </w:p>
    <w:p w14:paraId="4075D6D9" w14:textId="77777777" w:rsidR="00C14C8C" w:rsidRPr="00056DBD" w:rsidRDefault="00E562BD" w:rsidP="00D73D7D">
      <w:pPr>
        <w:pStyle w:val="Heading2"/>
      </w:pPr>
      <w:r>
        <w:t>Change/A</w:t>
      </w:r>
      <w:r w:rsidR="00C14C8C" w:rsidRPr="00056DBD">
        <w:t>ddition title</w:t>
      </w:r>
    </w:p>
    <w:p w14:paraId="03C0199A" w14:textId="77777777" w:rsidR="00C14C8C" w:rsidRPr="00056DBD" w:rsidRDefault="00C14C8C" w:rsidP="00253C03">
      <w:pPr>
        <w:pStyle w:val="BodyTextIndent2"/>
      </w:pPr>
    </w:p>
    <w:p w14:paraId="7BA2E975" w14:textId="77777777" w:rsidR="00B33B8C" w:rsidRDefault="00B33B8C">
      <w:pPr>
        <w:spacing w:before="60"/>
        <w:ind w:firstLine="86"/>
        <w:rPr>
          <w:b/>
          <w:sz w:val="24"/>
        </w:rPr>
      </w:pPr>
    </w:p>
    <w:p w14:paraId="33E31668" w14:textId="77777777" w:rsidR="00C14C8C" w:rsidRDefault="00C14C8C">
      <w:pPr>
        <w:spacing w:before="60"/>
        <w:ind w:firstLine="86"/>
        <w:rPr>
          <w:b/>
          <w:sz w:val="24"/>
        </w:rPr>
      </w:pPr>
    </w:p>
    <w:p w14:paraId="29DF52A6" w14:textId="77777777" w:rsidR="00821DDA" w:rsidRDefault="00821DDA" w:rsidP="00FD42AD">
      <w:pPr>
        <w:pStyle w:val="Heading1"/>
      </w:pPr>
      <w:r w:rsidRPr="00D75496">
        <w:t>Global Structure (Class) Requirements</w:t>
      </w:r>
      <w:r>
        <w:t>:  (List all global structure changes and additions expected)</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150"/>
        <w:gridCol w:w="1260"/>
        <w:gridCol w:w="9630"/>
      </w:tblGrid>
      <w:tr w:rsidR="00821DDA" w14:paraId="354268A6" w14:textId="77777777">
        <w:trPr>
          <w:cantSplit/>
          <w:trHeight w:val="677"/>
        </w:trPr>
        <w:tc>
          <w:tcPr>
            <w:tcW w:w="900" w:type="dxa"/>
            <w:shd w:val="pct10" w:color="000000" w:fill="FFFFFF"/>
            <w:vAlign w:val="center"/>
          </w:tcPr>
          <w:p w14:paraId="77726CFD" w14:textId="77777777" w:rsidR="00821DDA" w:rsidRDefault="00821DDA" w:rsidP="00C62D55">
            <w:pPr>
              <w:pStyle w:val="TableHdr2Centered"/>
            </w:pPr>
            <w:r>
              <w:t>NEW / REV</w:t>
            </w:r>
          </w:p>
        </w:tc>
        <w:tc>
          <w:tcPr>
            <w:tcW w:w="3150" w:type="dxa"/>
            <w:shd w:val="pct10" w:color="000000" w:fill="FFFFFF"/>
            <w:vAlign w:val="center"/>
          </w:tcPr>
          <w:p w14:paraId="7BCC1912" w14:textId="77777777" w:rsidR="00821DDA" w:rsidRDefault="00821DDA" w:rsidP="00C62D55">
            <w:pPr>
              <w:pStyle w:val="TableHdr2Centered"/>
            </w:pPr>
            <w:r>
              <w:t>CLASS / STRUCTURE NAME</w:t>
            </w:r>
          </w:p>
        </w:tc>
        <w:tc>
          <w:tcPr>
            <w:tcW w:w="1260" w:type="dxa"/>
            <w:shd w:val="pct10" w:color="000000" w:fill="FFFFFF"/>
            <w:vAlign w:val="center"/>
          </w:tcPr>
          <w:p w14:paraId="5FEACEC8" w14:textId="77777777" w:rsidR="00821DDA" w:rsidRDefault="00821DDA" w:rsidP="00C62D55">
            <w:pPr>
              <w:pStyle w:val="TableHdr2Centered"/>
            </w:pPr>
            <w:r>
              <w:t xml:space="preserve">TYPE </w:t>
            </w:r>
            <w:r>
              <w:rPr>
                <w:sz w:val="16"/>
              </w:rPr>
              <w:t>(Size)</w:t>
            </w:r>
          </w:p>
        </w:tc>
        <w:tc>
          <w:tcPr>
            <w:tcW w:w="9630" w:type="dxa"/>
            <w:shd w:val="pct10" w:color="000000" w:fill="FFFFFF"/>
            <w:vAlign w:val="center"/>
          </w:tcPr>
          <w:p w14:paraId="4E0BC99D" w14:textId="77777777" w:rsidR="00821DDA" w:rsidRDefault="00821DDA" w:rsidP="00C62D55">
            <w:pPr>
              <w:pStyle w:val="TableHdr2Centered"/>
            </w:pPr>
            <w:r>
              <w:t>DESCRIPTION</w:t>
            </w:r>
          </w:p>
        </w:tc>
      </w:tr>
      <w:tr w:rsidR="00821DDA" w14:paraId="03AF50CB" w14:textId="77777777" w:rsidTr="00583D68">
        <w:trPr>
          <w:cantSplit/>
        </w:trPr>
        <w:tc>
          <w:tcPr>
            <w:tcW w:w="900" w:type="dxa"/>
          </w:tcPr>
          <w:p w14:paraId="4FB56F43" w14:textId="77777777" w:rsidR="00821DDA" w:rsidRDefault="00821DDA" w:rsidP="00D76391">
            <w:pPr>
              <w:pStyle w:val="TableTextCentered"/>
            </w:pPr>
          </w:p>
        </w:tc>
        <w:tc>
          <w:tcPr>
            <w:tcW w:w="3150" w:type="dxa"/>
          </w:tcPr>
          <w:p w14:paraId="7E7A37B3" w14:textId="77777777" w:rsidR="00821DDA" w:rsidRDefault="00821DDA" w:rsidP="00D76391">
            <w:pPr>
              <w:pStyle w:val="TableTextCentered"/>
            </w:pPr>
          </w:p>
        </w:tc>
        <w:tc>
          <w:tcPr>
            <w:tcW w:w="1260" w:type="dxa"/>
          </w:tcPr>
          <w:p w14:paraId="31B7D07B" w14:textId="77777777" w:rsidR="00821DDA" w:rsidRDefault="00821DDA" w:rsidP="00D76391">
            <w:pPr>
              <w:pStyle w:val="TableTextCentered"/>
            </w:pPr>
          </w:p>
        </w:tc>
        <w:tc>
          <w:tcPr>
            <w:tcW w:w="9630" w:type="dxa"/>
          </w:tcPr>
          <w:p w14:paraId="73C5BB4C" w14:textId="77777777" w:rsidR="00821DDA" w:rsidRDefault="00821DDA" w:rsidP="00D76391">
            <w:pPr>
              <w:pStyle w:val="TableTextLeft"/>
            </w:pPr>
          </w:p>
        </w:tc>
      </w:tr>
    </w:tbl>
    <w:p w14:paraId="77BB2AB9" w14:textId="77777777" w:rsidR="00821DDA" w:rsidRDefault="00821DDA" w:rsidP="002A52BB">
      <w:pPr>
        <w:pStyle w:val="BodyTextFirstIndent"/>
      </w:pPr>
    </w:p>
    <w:p w14:paraId="6262F723" w14:textId="77777777" w:rsidR="00821DDA" w:rsidRDefault="00821DDA" w:rsidP="002A52BB">
      <w:pPr>
        <w:pStyle w:val="BodyTextFirstIndent"/>
      </w:pPr>
    </w:p>
    <w:p w14:paraId="09AFE457" w14:textId="77777777" w:rsidR="005A6581" w:rsidRDefault="005A6581" w:rsidP="002A52BB">
      <w:pPr>
        <w:pStyle w:val="BodyTextFirstIndent"/>
      </w:pPr>
    </w:p>
    <w:p w14:paraId="3BD7A34A" w14:textId="77777777" w:rsidR="00E562BD" w:rsidRDefault="00E562BD" w:rsidP="002A52BB">
      <w:pPr>
        <w:pStyle w:val="BodyTextFirstIndent"/>
      </w:pPr>
    </w:p>
    <w:p w14:paraId="5AA024E0" w14:textId="77777777" w:rsidR="00821DDA" w:rsidRDefault="00821DDA" w:rsidP="00FD42AD">
      <w:pPr>
        <w:pStyle w:val="Heading1"/>
      </w:pPr>
      <w:r w:rsidRPr="00D75496">
        <w:t>Global Variable Requirements</w:t>
      </w:r>
      <w:r>
        <w:t>:  (List all global variable changes and additions expected)</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520"/>
        <w:gridCol w:w="11520"/>
      </w:tblGrid>
      <w:tr w:rsidR="00821DDA" w14:paraId="3CD033B6" w14:textId="77777777" w:rsidTr="00583D68">
        <w:trPr>
          <w:cantSplit/>
          <w:trHeight w:val="677"/>
        </w:trPr>
        <w:tc>
          <w:tcPr>
            <w:tcW w:w="900" w:type="dxa"/>
            <w:shd w:val="pct10" w:color="000000" w:fill="FFFFFF"/>
            <w:vAlign w:val="center"/>
          </w:tcPr>
          <w:p w14:paraId="4CB37ACB" w14:textId="77777777" w:rsidR="00821DDA" w:rsidRDefault="00821DDA" w:rsidP="00C62D55">
            <w:pPr>
              <w:pStyle w:val="TableHdr2Centered"/>
            </w:pPr>
            <w:r>
              <w:t>NEW / REV</w:t>
            </w:r>
          </w:p>
        </w:tc>
        <w:tc>
          <w:tcPr>
            <w:tcW w:w="2520" w:type="dxa"/>
            <w:shd w:val="pct10" w:color="000000" w:fill="FFFFFF"/>
            <w:vAlign w:val="center"/>
          </w:tcPr>
          <w:p w14:paraId="1C7A9A49" w14:textId="77777777" w:rsidR="00821DDA" w:rsidRDefault="00821DDA" w:rsidP="00C62D55">
            <w:pPr>
              <w:pStyle w:val="TableHdr2Centered"/>
            </w:pPr>
            <w:r>
              <w:t xml:space="preserve">TYPE </w:t>
            </w:r>
            <w:r>
              <w:rPr>
                <w:sz w:val="16"/>
              </w:rPr>
              <w:t>(Size)</w:t>
            </w:r>
          </w:p>
        </w:tc>
        <w:tc>
          <w:tcPr>
            <w:tcW w:w="11520" w:type="dxa"/>
            <w:shd w:val="pct10" w:color="000000" w:fill="FFFFFF"/>
            <w:vAlign w:val="center"/>
          </w:tcPr>
          <w:p w14:paraId="267DA283" w14:textId="77777777" w:rsidR="00821DDA" w:rsidRDefault="00821DDA" w:rsidP="00C62D55">
            <w:pPr>
              <w:pStyle w:val="TableHdr2Centered"/>
            </w:pPr>
            <w:r>
              <w:t>DESCRIPTION</w:t>
            </w:r>
          </w:p>
        </w:tc>
      </w:tr>
      <w:tr w:rsidR="00821DDA" w14:paraId="26CEBB9B" w14:textId="77777777" w:rsidTr="00583D68">
        <w:trPr>
          <w:cantSplit/>
        </w:trPr>
        <w:tc>
          <w:tcPr>
            <w:tcW w:w="900" w:type="dxa"/>
          </w:tcPr>
          <w:p w14:paraId="1A5CA8D5" w14:textId="77777777" w:rsidR="00821DDA" w:rsidRDefault="00821DDA" w:rsidP="00D76391">
            <w:pPr>
              <w:pStyle w:val="TableTextCentered"/>
            </w:pPr>
          </w:p>
        </w:tc>
        <w:tc>
          <w:tcPr>
            <w:tcW w:w="2520" w:type="dxa"/>
          </w:tcPr>
          <w:p w14:paraId="6FC5B371" w14:textId="77777777" w:rsidR="00821DDA" w:rsidRDefault="00821DDA" w:rsidP="00D76391">
            <w:pPr>
              <w:pStyle w:val="TableTextCentered"/>
            </w:pPr>
          </w:p>
        </w:tc>
        <w:tc>
          <w:tcPr>
            <w:tcW w:w="11520" w:type="dxa"/>
          </w:tcPr>
          <w:p w14:paraId="0E81DB82" w14:textId="77777777" w:rsidR="00821DDA" w:rsidRDefault="00821DDA" w:rsidP="00D76391">
            <w:pPr>
              <w:pStyle w:val="TableTextLeft"/>
            </w:pPr>
          </w:p>
        </w:tc>
      </w:tr>
    </w:tbl>
    <w:p w14:paraId="63FFF7AF" w14:textId="77777777" w:rsidR="00821DDA" w:rsidRDefault="00821DDA" w:rsidP="007A57EF">
      <w:pPr>
        <w:pStyle w:val="BodyTextFirstIndent"/>
      </w:pPr>
    </w:p>
    <w:p w14:paraId="6DCDCE43" w14:textId="77777777" w:rsidR="00821DDA" w:rsidRDefault="00821DDA" w:rsidP="007A57EF">
      <w:pPr>
        <w:pStyle w:val="BodyTextFirstIndent"/>
      </w:pPr>
    </w:p>
    <w:p w14:paraId="0B6ECA71" w14:textId="77777777" w:rsidR="00821DDA" w:rsidRDefault="00821DDA" w:rsidP="007A57EF">
      <w:pPr>
        <w:pStyle w:val="BodyTextFirstIndent"/>
      </w:pPr>
    </w:p>
    <w:p w14:paraId="34590C52" w14:textId="77777777" w:rsidR="00821DDA" w:rsidRDefault="00821DDA" w:rsidP="00FD42AD">
      <w:pPr>
        <w:pStyle w:val="Heading1"/>
      </w:pPr>
      <w:r w:rsidRPr="00D75496">
        <w:lastRenderedPageBreak/>
        <w:t>Network Message Requirements</w:t>
      </w:r>
      <w:r>
        <w:t>:  (List all network message changes and additions expected)</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260"/>
        <w:gridCol w:w="1260"/>
        <w:gridCol w:w="1890"/>
        <w:gridCol w:w="9630"/>
      </w:tblGrid>
      <w:tr w:rsidR="00821DDA" w14:paraId="0AC3397F" w14:textId="77777777" w:rsidTr="00A74ED1">
        <w:trPr>
          <w:cantSplit/>
          <w:trHeight w:val="288"/>
        </w:trPr>
        <w:tc>
          <w:tcPr>
            <w:tcW w:w="900" w:type="dxa"/>
            <w:vMerge w:val="restart"/>
            <w:shd w:val="pct10" w:color="000000" w:fill="FFFFFF"/>
            <w:vAlign w:val="center"/>
          </w:tcPr>
          <w:p w14:paraId="573A7344" w14:textId="77777777" w:rsidR="00821DDA" w:rsidRDefault="00821DDA" w:rsidP="00C62D55">
            <w:pPr>
              <w:pStyle w:val="TableHdr2Centered"/>
            </w:pPr>
            <w:r>
              <w:t>NEW / REV</w:t>
            </w:r>
          </w:p>
        </w:tc>
        <w:tc>
          <w:tcPr>
            <w:tcW w:w="2520" w:type="dxa"/>
            <w:gridSpan w:val="2"/>
            <w:tcBorders>
              <w:bottom w:val="single" w:sz="4" w:space="0" w:color="auto"/>
            </w:tcBorders>
            <w:shd w:val="pct10" w:color="000000" w:fill="FFFFFF"/>
            <w:vAlign w:val="center"/>
          </w:tcPr>
          <w:p w14:paraId="7864CA7F" w14:textId="77777777" w:rsidR="00821DDA" w:rsidRDefault="00821DDA" w:rsidP="00FA5EE6">
            <w:pPr>
              <w:pStyle w:val="TableHdr2Centered"/>
            </w:pPr>
            <w:r>
              <w:t>SYSTEM</w:t>
            </w:r>
          </w:p>
        </w:tc>
        <w:tc>
          <w:tcPr>
            <w:tcW w:w="1890" w:type="dxa"/>
            <w:vMerge w:val="restart"/>
            <w:shd w:val="pct10" w:color="000000" w:fill="FFFFFF"/>
            <w:vAlign w:val="center"/>
          </w:tcPr>
          <w:p w14:paraId="4DB95F53" w14:textId="77777777" w:rsidR="00821DDA" w:rsidRDefault="00821DDA" w:rsidP="00FA5EE6">
            <w:pPr>
              <w:pStyle w:val="TableHdr2Centered"/>
            </w:pPr>
            <w:r>
              <w:t>PROTOCOL</w:t>
            </w:r>
          </w:p>
          <w:p w14:paraId="5B8AD049" w14:textId="77777777" w:rsidR="00821DDA" w:rsidRDefault="00821DDA" w:rsidP="00FA5EE6">
            <w:pPr>
              <w:spacing w:before="60"/>
              <w:jc w:val="center"/>
              <w:rPr>
                <w:sz w:val="16"/>
              </w:rPr>
            </w:pPr>
            <w:r>
              <w:rPr>
                <w:sz w:val="16"/>
              </w:rPr>
              <w:t>(Ethernet, Serial)</w:t>
            </w:r>
          </w:p>
        </w:tc>
        <w:tc>
          <w:tcPr>
            <w:tcW w:w="9630" w:type="dxa"/>
            <w:vMerge w:val="restart"/>
            <w:shd w:val="pct10" w:color="000000" w:fill="FFFFFF"/>
            <w:vAlign w:val="center"/>
          </w:tcPr>
          <w:p w14:paraId="77657840" w14:textId="77777777" w:rsidR="00821DDA" w:rsidRDefault="00821DDA" w:rsidP="00C62D55">
            <w:pPr>
              <w:pStyle w:val="TableHdr2Centered"/>
            </w:pPr>
            <w:r>
              <w:t>DESCRIPTION</w:t>
            </w:r>
          </w:p>
        </w:tc>
      </w:tr>
      <w:tr w:rsidR="00821DDA" w14:paraId="1BF7C241" w14:textId="77777777" w:rsidTr="00FA5EE6">
        <w:trPr>
          <w:cantSplit/>
        </w:trPr>
        <w:tc>
          <w:tcPr>
            <w:tcW w:w="900" w:type="dxa"/>
            <w:vMerge/>
            <w:shd w:val="pct10" w:color="000000" w:fill="FFFFFF"/>
          </w:tcPr>
          <w:p w14:paraId="7E81758E" w14:textId="77777777" w:rsidR="00821DDA" w:rsidRDefault="00821DDA" w:rsidP="00523EC9">
            <w:pPr>
              <w:pStyle w:val="Heading3"/>
            </w:pPr>
          </w:p>
        </w:tc>
        <w:tc>
          <w:tcPr>
            <w:tcW w:w="1260" w:type="dxa"/>
            <w:shd w:val="pct5" w:color="000000" w:fill="FFFFFF"/>
          </w:tcPr>
          <w:p w14:paraId="4787C02C" w14:textId="77777777" w:rsidR="00821DDA" w:rsidRDefault="00821DDA" w:rsidP="00C62D55">
            <w:pPr>
              <w:pStyle w:val="TableHdr2Centered"/>
            </w:pPr>
            <w:r>
              <w:t>FROM</w:t>
            </w:r>
          </w:p>
        </w:tc>
        <w:tc>
          <w:tcPr>
            <w:tcW w:w="1260" w:type="dxa"/>
            <w:shd w:val="pct5" w:color="000000" w:fill="FFFFFF"/>
          </w:tcPr>
          <w:p w14:paraId="3DE42DED" w14:textId="77777777" w:rsidR="00821DDA" w:rsidRDefault="00821DDA" w:rsidP="00C62D55">
            <w:pPr>
              <w:pStyle w:val="TableHdr2Centered"/>
            </w:pPr>
            <w:r>
              <w:t>TO</w:t>
            </w:r>
          </w:p>
        </w:tc>
        <w:tc>
          <w:tcPr>
            <w:tcW w:w="1890" w:type="dxa"/>
            <w:vMerge/>
            <w:shd w:val="pct10" w:color="000000" w:fill="FFFFFF"/>
          </w:tcPr>
          <w:p w14:paraId="75C2C40C" w14:textId="77777777" w:rsidR="00821DDA" w:rsidRDefault="00821DDA" w:rsidP="00523EC9">
            <w:pPr>
              <w:spacing w:before="60"/>
              <w:jc w:val="center"/>
              <w:rPr>
                <w:b/>
              </w:rPr>
            </w:pPr>
          </w:p>
        </w:tc>
        <w:tc>
          <w:tcPr>
            <w:tcW w:w="9630" w:type="dxa"/>
            <w:vMerge/>
            <w:shd w:val="pct10" w:color="000000" w:fill="FFFFFF"/>
          </w:tcPr>
          <w:p w14:paraId="4BE7F03A" w14:textId="77777777" w:rsidR="00821DDA" w:rsidRDefault="00821DDA" w:rsidP="00523EC9">
            <w:pPr>
              <w:spacing w:before="60"/>
              <w:jc w:val="center"/>
              <w:rPr>
                <w:b/>
              </w:rPr>
            </w:pPr>
          </w:p>
        </w:tc>
      </w:tr>
      <w:tr w:rsidR="00821DDA" w14:paraId="13E02824" w14:textId="77777777">
        <w:trPr>
          <w:cantSplit/>
        </w:trPr>
        <w:tc>
          <w:tcPr>
            <w:tcW w:w="900" w:type="dxa"/>
          </w:tcPr>
          <w:p w14:paraId="0AE401A5" w14:textId="77777777" w:rsidR="00821DDA" w:rsidRDefault="00821DDA" w:rsidP="00D76391">
            <w:pPr>
              <w:pStyle w:val="TableTextCentered"/>
            </w:pPr>
          </w:p>
        </w:tc>
        <w:tc>
          <w:tcPr>
            <w:tcW w:w="1260" w:type="dxa"/>
          </w:tcPr>
          <w:p w14:paraId="681FDC19" w14:textId="77777777" w:rsidR="00821DDA" w:rsidRDefault="00821DDA" w:rsidP="00D76391">
            <w:pPr>
              <w:pStyle w:val="TableTextCentered"/>
            </w:pPr>
          </w:p>
        </w:tc>
        <w:tc>
          <w:tcPr>
            <w:tcW w:w="1260" w:type="dxa"/>
          </w:tcPr>
          <w:p w14:paraId="294B9E06" w14:textId="77777777" w:rsidR="00821DDA" w:rsidRDefault="00821DDA" w:rsidP="00D76391">
            <w:pPr>
              <w:pStyle w:val="TableTextCentered"/>
            </w:pPr>
          </w:p>
        </w:tc>
        <w:tc>
          <w:tcPr>
            <w:tcW w:w="1890" w:type="dxa"/>
          </w:tcPr>
          <w:p w14:paraId="54FA1815" w14:textId="77777777" w:rsidR="00821DDA" w:rsidRDefault="00821DDA" w:rsidP="00D76391">
            <w:pPr>
              <w:pStyle w:val="TableTextCentered"/>
            </w:pPr>
          </w:p>
        </w:tc>
        <w:tc>
          <w:tcPr>
            <w:tcW w:w="9630" w:type="dxa"/>
          </w:tcPr>
          <w:p w14:paraId="197AB78C" w14:textId="77777777" w:rsidR="00821DDA" w:rsidRDefault="00821DDA" w:rsidP="00D76391">
            <w:pPr>
              <w:pStyle w:val="TableTextLeft"/>
            </w:pPr>
          </w:p>
        </w:tc>
      </w:tr>
    </w:tbl>
    <w:p w14:paraId="19709BFC" w14:textId="77777777" w:rsidR="00821DDA" w:rsidRPr="007A57EF" w:rsidRDefault="00821DDA" w:rsidP="007A57EF">
      <w:pPr>
        <w:pStyle w:val="BodyTextFirstIndent"/>
      </w:pPr>
    </w:p>
    <w:p w14:paraId="101CE126" w14:textId="77777777" w:rsidR="00B33B8C" w:rsidRPr="007A57EF" w:rsidRDefault="00B33B8C" w:rsidP="007A57EF">
      <w:pPr>
        <w:pStyle w:val="BodyTextFirstIndent"/>
      </w:pPr>
    </w:p>
    <w:p w14:paraId="3EF63709" w14:textId="77777777" w:rsidR="00056DBD" w:rsidRPr="007A57EF" w:rsidRDefault="00056DBD" w:rsidP="007A57EF">
      <w:pPr>
        <w:pStyle w:val="BodyTextFirstIndent"/>
      </w:pPr>
    </w:p>
    <w:p w14:paraId="06AA3202" w14:textId="77777777" w:rsidR="007C1D15" w:rsidRPr="007C1D15" w:rsidRDefault="00FA5EE6" w:rsidP="00FD42AD">
      <w:pPr>
        <w:pStyle w:val="Heading1"/>
        <w:rPr>
          <w:szCs w:val="24"/>
        </w:rPr>
      </w:pPr>
      <w:bookmarkStart w:id="12" w:name="_Toc65480443"/>
      <w:r>
        <w:rPr>
          <w:szCs w:val="24"/>
        </w:rPr>
        <w:t>Resource</w:t>
      </w:r>
      <w:r w:rsidR="007C1D15" w:rsidRPr="007C1D15">
        <w:rPr>
          <w:szCs w:val="24"/>
        </w:rPr>
        <w:t xml:space="preserve"> </w:t>
      </w:r>
      <w:r>
        <w:rPr>
          <w:szCs w:val="24"/>
        </w:rPr>
        <w:t>String</w:t>
      </w:r>
      <w:r w:rsidR="007C1D15" w:rsidRPr="00D75496">
        <w:t xml:space="preserve"> Changes/Additions</w:t>
      </w:r>
      <w:bookmarkEnd w:id="12"/>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440"/>
        <w:gridCol w:w="9360"/>
        <w:gridCol w:w="1440"/>
        <w:gridCol w:w="1440"/>
      </w:tblGrid>
      <w:tr w:rsidR="00FA5EE6" w14:paraId="334FB9B5" w14:textId="77777777" w:rsidTr="00A74ED1">
        <w:trPr>
          <w:cantSplit/>
          <w:trHeight w:val="677"/>
        </w:trPr>
        <w:tc>
          <w:tcPr>
            <w:tcW w:w="900" w:type="dxa"/>
            <w:shd w:val="pct10" w:color="000000" w:fill="FFFFFF"/>
            <w:vAlign w:val="center"/>
          </w:tcPr>
          <w:p w14:paraId="4A4D331E" w14:textId="77777777" w:rsidR="00FA5EE6" w:rsidRDefault="00FA5EE6" w:rsidP="00C62D55">
            <w:pPr>
              <w:pStyle w:val="TableHdr2Centered"/>
            </w:pPr>
            <w:r>
              <w:t>NEW/ REV</w:t>
            </w:r>
          </w:p>
        </w:tc>
        <w:tc>
          <w:tcPr>
            <w:tcW w:w="1440" w:type="dxa"/>
            <w:shd w:val="pct10" w:color="000000" w:fill="FFFFFF"/>
            <w:vAlign w:val="center"/>
          </w:tcPr>
          <w:p w14:paraId="0EAEEF2D" w14:textId="77777777" w:rsidR="00FA5EE6" w:rsidRDefault="00FA5EE6" w:rsidP="00C62D55">
            <w:pPr>
              <w:pStyle w:val="TableHdr2Centered"/>
            </w:pPr>
            <w:r>
              <w:t>MESSAGE ID</w:t>
            </w:r>
          </w:p>
        </w:tc>
        <w:tc>
          <w:tcPr>
            <w:tcW w:w="9360" w:type="dxa"/>
            <w:shd w:val="pct10" w:color="000000" w:fill="FFFFFF"/>
            <w:vAlign w:val="center"/>
          </w:tcPr>
          <w:p w14:paraId="681A4CB0" w14:textId="77777777" w:rsidR="00FA5EE6" w:rsidRDefault="00FA5EE6" w:rsidP="00C62D55">
            <w:pPr>
              <w:pStyle w:val="TableHdr2Centered"/>
            </w:pPr>
            <w:r>
              <w:t>TEXT</w:t>
            </w:r>
          </w:p>
        </w:tc>
        <w:tc>
          <w:tcPr>
            <w:tcW w:w="1440" w:type="dxa"/>
            <w:shd w:val="pct10" w:color="000000" w:fill="FFFFFF"/>
            <w:vAlign w:val="center"/>
          </w:tcPr>
          <w:p w14:paraId="53FCF6BE" w14:textId="77777777" w:rsidR="00FA5EE6" w:rsidRDefault="00FA5EE6" w:rsidP="00C62D55">
            <w:pPr>
              <w:pStyle w:val="TableHdr2Centered"/>
            </w:pPr>
            <w:r>
              <w:t>MAX LTH</w:t>
            </w:r>
          </w:p>
        </w:tc>
        <w:tc>
          <w:tcPr>
            <w:tcW w:w="1440" w:type="dxa"/>
            <w:shd w:val="pct10" w:color="000000" w:fill="FFFFFF"/>
            <w:vAlign w:val="center"/>
          </w:tcPr>
          <w:p w14:paraId="2A92CC10" w14:textId="77777777" w:rsidR="00FA5EE6" w:rsidRDefault="00FA5EE6" w:rsidP="00FA5EE6">
            <w:pPr>
              <w:pStyle w:val="TableHdr2Centered"/>
            </w:pPr>
            <w:r>
              <w:t>TRANSLATE</w:t>
            </w:r>
          </w:p>
          <w:p w14:paraId="5CAB5103" w14:textId="77777777" w:rsidR="00FA5EE6" w:rsidRDefault="00FA5EE6" w:rsidP="00FA5EE6">
            <w:pPr>
              <w:pStyle w:val="TableHdr2Centered"/>
            </w:pPr>
            <w:r>
              <w:t>(Y/N)</w:t>
            </w:r>
          </w:p>
        </w:tc>
      </w:tr>
      <w:tr w:rsidR="00FA5EE6" w14:paraId="45155006" w14:textId="77777777" w:rsidTr="00FA5EE6">
        <w:trPr>
          <w:cantSplit/>
          <w:trHeight w:val="280"/>
        </w:trPr>
        <w:tc>
          <w:tcPr>
            <w:tcW w:w="900" w:type="dxa"/>
            <w:vAlign w:val="center"/>
          </w:tcPr>
          <w:p w14:paraId="14941186" w14:textId="77777777" w:rsidR="00FA5EE6" w:rsidRDefault="00FA5EE6" w:rsidP="00D76391">
            <w:pPr>
              <w:pStyle w:val="TableTextCentered"/>
            </w:pPr>
          </w:p>
        </w:tc>
        <w:tc>
          <w:tcPr>
            <w:tcW w:w="1440" w:type="dxa"/>
            <w:vAlign w:val="center"/>
          </w:tcPr>
          <w:p w14:paraId="0F710113" w14:textId="77777777" w:rsidR="00FA5EE6" w:rsidRDefault="00FA5EE6" w:rsidP="00D76391">
            <w:pPr>
              <w:pStyle w:val="TableTextCentered"/>
            </w:pPr>
          </w:p>
        </w:tc>
        <w:tc>
          <w:tcPr>
            <w:tcW w:w="9360" w:type="dxa"/>
            <w:vAlign w:val="center"/>
          </w:tcPr>
          <w:p w14:paraId="7D42DCA3" w14:textId="77777777" w:rsidR="00FA5EE6" w:rsidRDefault="00FA5EE6" w:rsidP="00D76391">
            <w:pPr>
              <w:pStyle w:val="TableTextLeft"/>
            </w:pPr>
          </w:p>
        </w:tc>
        <w:tc>
          <w:tcPr>
            <w:tcW w:w="1440" w:type="dxa"/>
            <w:vAlign w:val="center"/>
          </w:tcPr>
          <w:p w14:paraId="091755E6" w14:textId="77777777" w:rsidR="00FA5EE6" w:rsidRDefault="00FA5EE6" w:rsidP="00D76391">
            <w:pPr>
              <w:pStyle w:val="TableTextCentered"/>
            </w:pPr>
          </w:p>
        </w:tc>
        <w:tc>
          <w:tcPr>
            <w:tcW w:w="1440" w:type="dxa"/>
          </w:tcPr>
          <w:p w14:paraId="5F47159F" w14:textId="77777777" w:rsidR="00FA5EE6" w:rsidRDefault="00FA5EE6" w:rsidP="00D76391">
            <w:pPr>
              <w:pStyle w:val="TableTextCentered"/>
            </w:pPr>
          </w:p>
        </w:tc>
      </w:tr>
    </w:tbl>
    <w:p w14:paraId="5DABD929" w14:textId="77777777" w:rsidR="00056DBD" w:rsidRPr="00056DBD" w:rsidRDefault="00056DBD" w:rsidP="007C1D15">
      <w:pPr>
        <w:spacing w:before="60"/>
        <w:rPr>
          <w:b/>
          <w:sz w:val="24"/>
          <w:szCs w:val="24"/>
        </w:rPr>
        <w:sectPr w:rsidR="00056DBD" w:rsidRPr="00056DBD" w:rsidSect="001A34CF">
          <w:headerReference w:type="even" r:id="rId13"/>
          <w:headerReference w:type="default" r:id="rId14"/>
          <w:headerReference w:type="first" r:id="rId15"/>
          <w:pgSz w:w="15840" w:h="12240" w:orient="landscape" w:code="1"/>
          <w:pgMar w:top="1008" w:right="360" w:bottom="360" w:left="360" w:header="360" w:footer="360" w:gutter="0"/>
          <w:cols w:space="720"/>
          <w:formProt w:val="0"/>
        </w:sectPr>
      </w:pPr>
    </w:p>
    <w:p w14:paraId="24B6D1B6" w14:textId="77777777" w:rsidR="00E43AA5" w:rsidRDefault="00E43AA5" w:rsidP="008734B0">
      <w:pPr>
        <w:pStyle w:val="Header"/>
      </w:pPr>
      <w:r>
        <w:lastRenderedPageBreak/>
        <w:t>Implementation Details:</w:t>
      </w:r>
      <w:r w:rsidRPr="00056DBD">
        <w:t xml:space="preserve"> </w:t>
      </w:r>
      <w:r w:rsidRPr="008734B0">
        <w:rPr>
          <w:b w:val="0"/>
          <w:sz w:val="20"/>
        </w:rPr>
        <w:t>(If separate document)</w:t>
      </w:r>
      <w:r>
        <w:t xml:space="preserve"> </w:t>
      </w:r>
      <w:r>
        <w:rPr>
          <w:sz w:val="24"/>
        </w:rPr>
        <w:t xml:space="preserve">See SDS:  </w:t>
      </w:r>
    </w:p>
    <w:p w14:paraId="14980877" w14:textId="39409C45" w:rsidR="00E43AA5" w:rsidRDefault="00E43AA5" w:rsidP="00FD42AD">
      <w:pPr>
        <w:pStyle w:val="Heading1"/>
      </w:pPr>
      <w:r w:rsidRPr="00D75496">
        <w:t>Changes Made to Implement the Task</w:t>
      </w:r>
      <w:r>
        <w:t>: (Describe changes made)</w:t>
      </w:r>
    </w:p>
    <w:p w14:paraId="7EB7E48B" w14:textId="1DDCBB29" w:rsidR="00C01EDE" w:rsidRPr="00C01EDE" w:rsidRDefault="00C01EDE" w:rsidP="00C01EDE">
      <w:pPr>
        <w:pStyle w:val="BodyTextIndent"/>
      </w:pPr>
      <w:r>
        <w:t>Mercury 1.70 release (and later) must be used.</w:t>
      </w:r>
    </w:p>
    <w:p w14:paraId="18C61BE8" w14:textId="77777777" w:rsidR="00C01EDE" w:rsidRPr="00603858" w:rsidRDefault="00C01EDE" w:rsidP="00C01EDE">
      <w:pPr>
        <w:rPr>
          <w:rFonts w:ascii="Calibri" w:hAnsi="Calibri"/>
          <w:b/>
          <w:color w:val="1F497D"/>
          <w:sz w:val="24"/>
          <w:szCs w:val="24"/>
        </w:rPr>
      </w:pPr>
      <w:r w:rsidRPr="00603858">
        <w:rPr>
          <w:rFonts w:ascii="Calibri" w:hAnsi="Calibri"/>
          <w:b/>
          <w:color w:val="1F497D"/>
          <w:sz w:val="24"/>
          <w:szCs w:val="24"/>
        </w:rPr>
        <w:t>Sweep PLC source files: POU and GVL style source file of Structured Text PLC logic:</w:t>
      </w:r>
    </w:p>
    <w:p w14:paraId="0329536D" w14:textId="77777777" w:rsidR="00C01EDE" w:rsidRDefault="00C01EDE" w:rsidP="00C01EDE">
      <w:pPr>
        <w:rPr>
          <w:rFonts w:ascii="Calibri" w:hAnsi="Calibri"/>
          <w:color w:val="1F497D"/>
          <w:sz w:val="22"/>
          <w:szCs w:val="22"/>
        </w:rPr>
      </w:pPr>
    </w:p>
    <w:p w14:paraId="63721C4A" w14:textId="77777777" w:rsidR="00C01EDE" w:rsidRDefault="00C01EDE" w:rsidP="00C01EDE">
      <w:pPr>
        <w:rPr>
          <w:rFonts w:ascii="Calibri" w:hAnsi="Calibri"/>
          <w:color w:val="1F497D"/>
          <w:sz w:val="22"/>
          <w:szCs w:val="22"/>
        </w:rPr>
      </w:pPr>
      <w:r w:rsidRPr="00194382">
        <w:rPr>
          <w:rFonts w:ascii="Calibri" w:hAnsi="Calibri"/>
          <w:color w:val="1F497D"/>
          <w:sz w:val="22"/>
          <w:szCs w:val="22"/>
        </w:rPr>
        <w:t>MAIN.TcPOU</w:t>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t>Main loop of PLC logic, handles initialization, Profibus connection, sweep console and on-press data handling</w:t>
      </w:r>
    </w:p>
    <w:p w14:paraId="2BB43CB8" w14:textId="77777777" w:rsidR="00C01EDE" w:rsidRDefault="00C01EDE" w:rsidP="00C01EDE">
      <w:pPr>
        <w:rPr>
          <w:rFonts w:ascii="Calibri" w:hAnsi="Calibri"/>
          <w:color w:val="1F497D"/>
          <w:sz w:val="22"/>
          <w:szCs w:val="22"/>
        </w:rPr>
      </w:pPr>
      <w:r w:rsidRPr="00194382">
        <w:rPr>
          <w:rFonts w:ascii="Calibri" w:hAnsi="Calibri"/>
          <w:color w:val="1F497D"/>
          <w:sz w:val="22"/>
          <w:szCs w:val="22"/>
        </w:rPr>
        <w:t>FBInitializeProgram_PB.TcPOU</w:t>
      </w:r>
      <w:r>
        <w:rPr>
          <w:rFonts w:ascii="Calibri" w:hAnsi="Calibri"/>
          <w:color w:val="1F497D"/>
          <w:sz w:val="22"/>
          <w:szCs w:val="22"/>
        </w:rPr>
        <w:tab/>
      </w:r>
      <w:r>
        <w:rPr>
          <w:rFonts w:ascii="Calibri" w:hAnsi="Calibri"/>
          <w:color w:val="1F497D"/>
          <w:sz w:val="22"/>
          <w:szCs w:val="22"/>
        </w:rPr>
        <w:tab/>
        <w:t>Function Block for handling GVL data initialization</w:t>
      </w:r>
    </w:p>
    <w:p w14:paraId="3C8A36A9" w14:textId="77777777" w:rsidR="00C01EDE" w:rsidRDefault="00C01EDE" w:rsidP="00C01EDE">
      <w:pPr>
        <w:rPr>
          <w:rFonts w:ascii="Calibri" w:hAnsi="Calibri"/>
          <w:color w:val="1F497D"/>
          <w:sz w:val="22"/>
          <w:szCs w:val="22"/>
        </w:rPr>
      </w:pPr>
      <w:r w:rsidRPr="00194382">
        <w:rPr>
          <w:rFonts w:ascii="Calibri" w:hAnsi="Calibri"/>
          <w:color w:val="1F497D"/>
          <w:sz w:val="22"/>
          <w:szCs w:val="22"/>
        </w:rPr>
        <w:t>FBInkSweep_PB.TcPOU</w:t>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t>Function Block to handling data handling of console and on-press data for sweep control.</w:t>
      </w:r>
    </w:p>
    <w:p w14:paraId="1D5FC6BE" w14:textId="77777777" w:rsidR="00C01EDE" w:rsidRDefault="00C01EDE" w:rsidP="00C01EDE">
      <w:pPr>
        <w:rPr>
          <w:rFonts w:ascii="Calibri" w:hAnsi="Calibri"/>
          <w:color w:val="1F497D"/>
          <w:sz w:val="22"/>
          <w:szCs w:val="22"/>
        </w:rPr>
      </w:pPr>
      <w:r w:rsidRPr="00194382">
        <w:rPr>
          <w:rFonts w:ascii="Calibri" w:hAnsi="Calibri"/>
          <w:color w:val="1F497D"/>
          <w:sz w:val="22"/>
          <w:szCs w:val="22"/>
        </w:rPr>
        <w:t>FBRealtimeSupport.TcPOU</w:t>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t>Function Block for handling real time data of sweep control – not implemented yet</w:t>
      </w:r>
    </w:p>
    <w:p w14:paraId="7E58163A" w14:textId="77777777" w:rsidR="00C01EDE" w:rsidRDefault="00C01EDE" w:rsidP="00C01EDE">
      <w:pPr>
        <w:rPr>
          <w:rFonts w:ascii="Calibri" w:hAnsi="Calibri"/>
          <w:color w:val="1F497D"/>
          <w:sz w:val="22"/>
          <w:szCs w:val="22"/>
        </w:rPr>
      </w:pPr>
      <w:r w:rsidRPr="00194382">
        <w:rPr>
          <w:rFonts w:ascii="Calibri" w:hAnsi="Calibri"/>
          <w:color w:val="1F497D"/>
          <w:sz w:val="22"/>
          <w:szCs w:val="22"/>
        </w:rPr>
        <w:t>FProcessError.TcPOU</w:t>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t>Function Block for handling error queue to the App Server.</w:t>
      </w:r>
    </w:p>
    <w:p w14:paraId="1459998C" w14:textId="77777777" w:rsidR="00C01EDE" w:rsidRDefault="00C01EDE" w:rsidP="00C01EDE">
      <w:pPr>
        <w:rPr>
          <w:rFonts w:ascii="Calibri" w:hAnsi="Calibri"/>
          <w:color w:val="1F497D"/>
          <w:sz w:val="22"/>
          <w:szCs w:val="22"/>
        </w:rPr>
      </w:pPr>
      <w:r w:rsidRPr="00CE1BD2">
        <w:rPr>
          <w:rFonts w:ascii="Calibri" w:hAnsi="Calibri"/>
          <w:color w:val="1F497D"/>
          <w:sz w:val="22"/>
          <w:szCs w:val="22"/>
        </w:rPr>
        <w:t>FLogging.TcPOU</w:t>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t>Function to handling PLC logging to PLC HDD system events file</w:t>
      </w:r>
    </w:p>
    <w:p w14:paraId="4C6447AE" w14:textId="77777777" w:rsidR="00C01EDE" w:rsidRDefault="00C01EDE" w:rsidP="00C01EDE">
      <w:pPr>
        <w:rPr>
          <w:rFonts w:ascii="Calibri" w:hAnsi="Calibri"/>
          <w:color w:val="1F497D"/>
          <w:sz w:val="22"/>
          <w:szCs w:val="22"/>
        </w:rPr>
      </w:pPr>
      <w:r w:rsidRPr="00CE1BD2">
        <w:rPr>
          <w:rFonts w:ascii="Calibri" w:hAnsi="Calibri"/>
          <w:color w:val="1F497D"/>
          <w:sz w:val="22"/>
          <w:szCs w:val="22"/>
        </w:rPr>
        <w:t>GVL.TcGVL</w:t>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t>Main Global Variable List</w:t>
      </w:r>
    </w:p>
    <w:p w14:paraId="3E1EC46A" w14:textId="77777777" w:rsidR="00C01EDE" w:rsidRDefault="00C01EDE" w:rsidP="00C01EDE">
      <w:pPr>
        <w:rPr>
          <w:rFonts w:ascii="Calibri" w:hAnsi="Calibri"/>
          <w:color w:val="1F497D"/>
          <w:sz w:val="22"/>
          <w:szCs w:val="22"/>
        </w:rPr>
      </w:pPr>
      <w:r w:rsidRPr="00CE1BD2">
        <w:rPr>
          <w:rFonts w:ascii="Calibri" w:hAnsi="Calibri"/>
          <w:color w:val="1F497D"/>
          <w:sz w:val="22"/>
          <w:szCs w:val="22"/>
        </w:rPr>
        <w:t>GVL_IO.TcGVL</w:t>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r>
      <w:r>
        <w:rPr>
          <w:rFonts w:ascii="Calibri" w:hAnsi="Calibri"/>
          <w:color w:val="1F497D"/>
          <w:sz w:val="22"/>
          <w:szCs w:val="22"/>
        </w:rPr>
        <w:tab/>
        <w:t>IO related Global Variable List – mapped to hardware registers/booleans</w:t>
      </w:r>
    </w:p>
    <w:p w14:paraId="3D61E70E" w14:textId="77777777" w:rsidR="00C01EDE" w:rsidRDefault="00C01EDE" w:rsidP="00C01EDE">
      <w:pPr>
        <w:pStyle w:val="BodyTextIndent"/>
      </w:pPr>
    </w:p>
    <w:p w14:paraId="27896C70" w14:textId="6736CF5B" w:rsidR="00E43AA5" w:rsidRDefault="00C01EDE" w:rsidP="00253C03">
      <w:pPr>
        <w:pStyle w:val="BodyTextIndent"/>
      </w:pPr>
      <w:r>
        <w:t>See other included documents for further information on:</w:t>
      </w:r>
    </w:p>
    <w:p w14:paraId="0CD4BCB9" w14:textId="569A2843" w:rsidR="00160276" w:rsidRDefault="00160276" w:rsidP="00253C03">
      <w:pPr>
        <w:pStyle w:val="BodyTextIndent"/>
      </w:pPr>
      <w:r>
        <w:t>PLC details</w:t>
      </w:r>
      <w:bookmarkStart w:id="13" w:name="_GoBack"/>
      <w:bookmarkEnd w:id="13"/>
    </w:p>
    <w:p w14:paraId="6ACB1F90" w14:textId="1E004E9E" w:rsidR="00C01EDE" w:rsidRDefault="00C01EDE" w:rsidP="00253C03">
      <w:pPr>
        <w:pStyle w:val="BodyTextIndent"/>
      </w:pPr>
      <w:r>
        <w:t>PLC MODBUS addressing</w:t>
      </w:r>
    </w:p>
    <w:p w14:paraId="41DC9B3C" w14:textId="473C2E5A" w:rsidR="00C01EDE" w:rsidRDefault="00C01EDE" w:rsidP="00253C03">
      <w:pPr>
        <w:pStyle w:val="BodyTextIndent"/>
      </w:pPr>
      <w:r>
        <w:t>Simulation</w:t>
      </w:r>
    </w:p>
    <w:p w14:paraId="3CBDB5AB" w14:textId="5648CC90" w:rsidR="00C01EDE" w:rsidRDefault="00C01EDE" w:rsidP="00253C03">
      <w:pPr>
        <w:pStyle w:val="BodyTextIndent"/>
      </w:pPr>
      <w:r>
        <w:t>Testing</w:t>
      </w:r>
    </w:p>
    <w:p w14:paraId="5E11C8CC" w14:textId="77777777" w:rsidR="00E43AA5" w:rsidRDefault="00E43AA5" w:rsidP="00253C03">
      <w:pPr>
        <w:pStyle w:val="BodyTextIndent"/>
      </w:pPr>
      <w:r>
        <w:t xml:space="preserve"> </w:t>
      </w:r>
    </w:p>
    <w:p w14:paraId="6B511838" w14:textId="77777777" w:rsidR="00E43AA5" w:rsidRDefault="00E43AA5" w:rsidP="00253C03">
      <w:pPr>
        <w:pStyle w:val="BodyTextIndent"/>
      </w:pPr>
    </w:p>
    <w:p w14:paraId="211AFB94" w14:textId="77777777" w:rsidR="00E43AA5" w:rsidRDefault="00E43AA5" w:rsidP="00FD42AD">
      <w:pPr>
        <w:pStyle w:val="Heading1"/>
      </w:pPr>
      <w:r w:rsidRPr="00D75496">
        <w:t>Function Changes / Additions</w:t>
      </w:r>
      <w:r>
        <w:t>:  (List all functions affected by the change)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150"/>
        <w:gridCol w:w="1260"/>
        <w:gridCol w:w="9630"/>
      </w:tblGrid>
      <w:tr w:rsidR="00E43AA5" w14:paraId="76720B25" w14:textId="77777777" w:rsidTr="00583D68">
        <w:trPr>
          <w:cantSplit/>
          <w:trHeight w:val="677"/>
        </w:trPr>
        <w:tc>
          <w:tcPr>
            <w:tcW w:w="900" w:type="dxa"/>
            <w:shd w:val="pct10" w:color="000000" w:fill="FFFFFF"/>
            <w:vAlign w:val="center"/>
          </w:tcPr>
          <w:p w14:paraId="23323183" w14:textId="77777777" w:rsidR="00E43AA5" w:rsidRDefault="00E43AA5" w:rsidP="00C62D55">
            <w:pPr>
              <w:pStyle w:val="TableHdr2Centered"/>
            </w:pPr>
            <w:r>
              <w:t>NEW / REV</w:t>
            </w:r>
          </w:p>
        </w:tc>
        <w:tc>
          <w:tcPr>
            <w:tcW w:w="3150" w:type="dxa"/>
            <w:shd w:val="pct10" w:color="000000" w:fill="FFFFFF"/>
            <w:vAlign w:val="center"/>
          </w:tcPr>
          <w:p w14:paraId="57A232C6" w14:textId="77777777" w:rsidR="00E43AA5" w:rsidRDefault="00E43AA5" w:rsidP="00C62D55">
            <w:pPr>
              <w:pStyle w:val="TableHdr2Centered"/>
            </w:pPr>
            <w:r>
              <w:t>FILENAME</w:t>
            </w:r>
          </w:p>
        </w:tc>
        <w:tc>
          <w:tcPr>
            <w:tcW w:w="1260" w:type="dxa"/>
            <w:shd w:val="pct10" w:color="000000" w:fill="FFFFFF"/>
            <w:vAlign w:val="center"/>
          </w:tcPr>
          <w:p w14:paraId="0482BB03" w14:textId="77777777" w:rsidR="00E43AA5" w:rsidRDefault="00E43AA5" w:rsidP="00C62D55">
            <w:pPr>
              <w:pStyle w:val="TableHdr2Centered"/>
            </w:pPr>
            <w:r>
              <w:t>ARCHIVE REVISION</w:t>
            </w:r>
          </w:p>
        </w:tc>
        <w:tc>
          <w:tcPr>
            <w:tcW w:w="9630" w:type="dxa"/>
            <w:shd w:val="pct10" w:color="000000" w:fill="FFFFFF"/>
            <w:vAlign w:val="center"/>
          </w:tcPr>
          <w:p w14:paraId="264D16D7" w14:textId="77777777" w:rsidR="00E43AA5" w:rsidRDefault="00E43AA5" w:rsidP="00C62D55">
            <w:pPr>
              <w:pStyle w:val="TableHdr2Centered"/>
            </w:pPr>
            <w:r>
              <w:t>FUNCTION NAMES</w:t>
            </w:r>
          </w:p>
        </w:tc>
      </w:tr>
      <w:tr w:rsidR="00E43AA5" w14:paraId="7E2E5682" w14:textId="77777777" w:rsidTr="00583D68">
        <w:trPr>
          <w:cantSplit/>
        </w:trPr>
        <w:tc>
          <w:tcPr>
            <w:tcW w:w="900" w:type="dxa"/>
          </w:tcPr>
          <w:p w14:paraId="102290DE" w14:textId="77777777" w:rsidR="00E43AA5" w:rsidRDefault="00E43AA5" w:rsidP="00D76391">
            <w:pPr>
              <w:pStyle w:val="TableTextCentered"/>
            </w:pPr>
          </w:p>
        </w:tc>
        <w:tc>
          <w:tcPr>
            <w:tcW w:w="3150" w:type="dxa"/>
          </w:tcPr>
          <w:p w14:paraId="191C4308" w14:textId="77777777" w:rsidR="00E43AA5" w:rsidRDefault="00E43AA5" w:rsidP="00D76391">
            <w:pPr>
              <w:pStyle w:val="TableTextLeft"/>
            </w:pPr>
          </w:p>
        </w:tc>
        <w:tc>
          <w:tcPr>
            <w:tcW w:w="1260" w:type="dxa"/>
          </w:tcPr>
          <w:p w14:paraId="6C444E17" w14:textId="77777777" w:rsidR="00E43AA5" w:rsidRDefault="00E43AA5" w:rsidP="00D76391">
            <w:pPr>
              <w:pStyle w:val="TableTextCentered"/>
            </w:pPr>
          </w:p>
        </w:tc>
        <w:tc>
          <w:tcPr>
            <w:tcW w:w="9630" w:type="dxa"/>
          </w:tcPr>
          <w:p w14:paraId="1374AD70" w14:textId="77777777" w:rsidR="00E43AA5" w:rsidRDefault="00E43AA5" w:rsidP="00D76391">
            <w:pPr>
              <w:pStyle w:val="TableTextLeft"/>
            </w:pPr>
          </w:p>
        </w:tc>
      </w:tr>
    </w:tbl>
    <w:p w14:paraId="52B9BB9A" w14:textId="77777777" w:rsidR="00E43AA5" w:rsidRDefault="00E43AA5" w:rsidP="00E43AA5">
      <w:pPr>
        <w:spacing w:before="60"/>
        <w:ind w:firstLine="86"/>
        <w:rPr>
          <w:b/>
          <w:sz w:val="24"/>
        </w:rPr>
      </w:pPr>
    </w:p>
    <w:p w14:paraId="3A5EDEE2" w14:textId="77777777" w:rsidR="00E43AA5" w:rsidRDefault="00E43AA5" w:rsidP="00FD42AD">
      <w:pPr>
        <w:pStyle w:val="Heading1"/>
      </w:pPr>
      <w:r w:rsidRPr="00D75496">
        <w:t>Global Structure (Class) Changes / Additions</w:t>
      </w:r>
      <w:r>
        <w:t>:  (List all global structures changed or added)</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150"/>
        <w:gridCol w:w="1440"/>
        <w:gridCol w:w="3420"/>
        <w:gridCol w:w="6030"/>
      </w:tblGrid>
      <w:tr w:rsidR="00E43AA5" w14:paraId="161F4878" w14:textId="77777777" w:rsidTr="00583D68">
        <w:trPr>
          <w:cantSplit/>
          <w:trHeight w:val="288"/>
        </w:trPr>
        <w:tc>
          <w:tcPr>
            <w:tcW w:w="900" w:type="dxa"/>
            <w:vMerge w:val="restart"/>
            <w:shd w:val="pct10" w:color="000000" w:fill="FFFFFF"/>
            <w:vAlign w:val="center"/>
          </w:tcPr>
          <w:p w14:paraId="64995911" w14:textId="77777777" w:rsidR="00E43AA5" w:rsidRDefault="00E43AA5" w:rsidP="00C62D55">
            <w:pPr>
              <w:pStyle w:val="TableHdr2Centered"/>
            </w:pPr>
            <w:r>
              <w:t>NEW / REV</w:t>
            </w:r>
          </w:p>
        </w:tc>
        <w:tc>
          <w:tcPr>
            <w:tcW w:w="3150" w:type="dxa"/>
            <w:vMerge w:val="restart"/>
            <w:shd w:val="pct10" w:color="000000" w:fill="FFFFFF"/>
            <w:vAlign w:val="center"/>
          </w:tcPr>
          <w:p w14:paraId="69FAE0A0" w14:textId="77777777" w:rsidR="00E43AA5" w:rsidRDefault="00E43AA5" w:rsidP="00C62D55">
            <w:pPr>
              <w:pStyle w:val="TableHdr2Centered"/>
            </w:pPr>
            <w:r>
              <w:t>CLASS / STRUCTURE NAME</w:t>
            </w:r>
          </w:p>
        </w:tc>
        <w:tc>
          <w:tcPr>
            <w:tcW w:w="4860" w:type="dxa"/>
            <w:gridSpan w:val="2"/>
            <w:shd w:val="pct10" w:color="000000" w:fill="FFFFFF"/>
            <w:vAlign w:val="center"/>
          </w:tcPr>
          <w:p w14:paraId="58885934" w14:textId="77777777" w:rsidR="00E43AA5" w:rsidRDefault="00E43AA5" w:rsidP="00FA5EE6">
            <w:pPr>
              <w:pStyle w:val="TableHdr2Centered"/>
            </w:pPr>
            <w:r>
              <w:t>CLASS / STRUCTURE MEMBERS</w:t>
            </w:r>
          </w:p>
        </w:tc>
        <w:tc>
          <w:tcPr>
            <w:tcW w:w="6030" w:type="dxa"/>
            <w:vMerge w:val="restart"/>
            <w:shd w:val="pct10" w:color="000000" w:fill="FFFFFF"/>
            <w:vAlign w:val="center"/>
          </w:tcPr>
          <w:p w14:paraId="01D2FC22" w14:textId="77777777" w:rsidR="00E43AA5" w:rsidRDefault="00E43AA5" w:rsidP="00C62D55">
            <w:pPr>
              <w:pStyle w:val="TableHdr2Centered"/>
            </w:pPr>
            <w:r>
              <w:t>DESCRIPTION</w:t>
            </w:r>
          </w:p>
        </w:tc>
      </w:tr>
      <w:tr w:rsidR="00E43AA5" w14:paraId="40AA2270" w14:textId="77777777" w:rsidTr="00583D68">
        <w:trPr>
          <w:cantSplit/>
        </w:trPr>
        <w:tc>
          <w:tcPr>
            <w:tcW w:w="900" w:type="dxa"/>
            <w:vMerge/>
            <w:shd w:val="pct10" w:color="000000" w:fill="FFFFFF"/>
          </w:tcPr>
          <w:p w14:paraId="492BEC34" w14:textId="77777777" w:rsidR="00E43AA5" w:rsidRDefault="00E43AA5" w:rsidP="00F861B4">
            <w:pPr>
              <w:pStyle w:val="Heading3"/>
            </w:pPr>
          </w:p>
        </w:tc>
        <w:tc>
          <w:tcPr>
            <w:tcW w:w="3150" w:type="dxa"/>
            <w:vMerge/>
            <w:shd w:val="pct10" w:color="000000" w:fill="FFFFFF"/>
          </w:tcPr>
          <w:p w14:paraId="351151BF" w14:textId="77777777" w:rsidR="00E43AA5" w:rsidRDefault="00E43AA5" w:rsidP="00F861B4">
            <w:pPr>
              <w:spacing w:before="60"/>
              <w:jc w:val="center"/>
              <w:rPr>
                <w:b/>
              </w:rPr>
            </w:pPr>
          </w:p>
        </w:tc>
        <w:tc>
          <w:tcPr>
            <w:tcW w:w="1440" w:type="dxa"/>
            <w:shd w:val="pct10" w:color="000000" w:fill="FFFFFF"/>
            <w:vAlign w:val="center"/>
          </w:tcPr>
          <w:p w14:paraId="7479D178" w14:textId="77777777" w:rsidR="00E43AA5" w:rsidRDefault="00E43AA5" w:rsidP="00FA5EE6">
            <w:pPr>
              <w:pStyle w:val="TableHdr2Centered"/>
            </w:pPr>
            <w:r>
              <w:t xml:space="preserve">TYPE </w:t>
            </w:r>
            <w:r>
              <w:rPr>
                <w:sz w:val="16"/>
              </w:rPr>
              <w:t>(Size)</w:t>
            </w:r>
          </w:p>
        </w:tc>
        <w:tc>
          <w:tcPr>
            <w:tcW w:w="3420" w:type="dxa"/>
            <w:shd w:val="pct10" w:color="000000" w:fill="FFFFFF"/>
            <w:vAlign w:val="center"/>
          </w:tcPr>
          <w:p w14:paraId="0065D492" w14:textId="77777777" w:rsidR="00E43AA5" w:rsidRDefault="00E43AA5" w:rsidP="00FA5EE6">
            <w:pPr>
              <w:pStyle w:val="TableHdr2Centered"/>
            </w:pPr>
            <w:r>
              <w:t>VARIABLE NAME</w:t>
            </w:r>
          </w:p>
        </w:tc>
        <w:tc>
          <w:tcPr>
            <w:tcW w:w="6030" w:type="dxa"/>
            <w:vMerge/>
            <w:shd w:val="pct10" w:color="000000" w:fill="FFFFFF"/>
          </w:tcPr>
          <w:p w14:paraId="5D988EC6" w14:textId="77777777" w:rsidR="00E43AA5" w:rsidRDefault="00E43AA5" w:rsidP="00F861B4">
            <w:pPr>
              <w:spacing w:before="60"/>
              <w:jc w:val="center"/>
              <w:rPr>
                <w:b/>
              </w:rPr>
            </w:pPr>
          </w:p>
        </w:tc>
      </w:tr>
      <w:tr w:rsidR="00E43AA5" w14:paraId="3341CA58" w14:textId="77777777" w:rsidTr="00583D68">
        <w:trPr>
          <w:cantSplit/>
        </w:trPr>
        <w:tc>
          <w:tcPr>
            <w:tcW w:w="900" w:type="dxa"/>
          </w:tcPr>
          <w:p w14:paraId="59F8091D" w14:textId="77777777" w:rsidR="00E43AA5" w:rsidRDefault="00E43AA5" w:rsidP="00D76391">
            <w:pPr>
              <w:pStyle w:val="TableTextCentered"/>
            </w:pPr>
          </w:p>
        </w:tc>
        <w:tc>
          <w:tcPr>
            <w:tcW w:w="3150" w:type="dxa"/>
          </w:tcPr>
          <w:p w14:paraId="1B8282FE" w14:textId="77777777" w:rsidR="00E43AA5" w:rsidRDefault="00E43AA5" w:rsidP="00D76391">
            <w:pPr>
              <w:pStyle w:val="TableTextCentered"/>
            </w:pPr>
          </w:p>
        </w:tc>
        <w:tc>
          <w:tcPr>
            <w:tcW w:w="1440" w:type="dxa"/>
          </w:tcPr>
          <w:p w14:paraId="78E7FB80" w14:textId="77777777" w:rsidR="00E43AA5" w:rsidRDefault="00E43AA5" w:rsidP="00D76391">
            <w:pPr>
              <w:pStyle w:val="TableTextCentered"/>
            </w:pPr>
          </w:p>
        </w:tc>
        <w:tc>
          <w:tcPr>
            <w:tcW w:w="3420" w:type="dxa"/>
          </w:tcPr>
          <w:p w14:paraId="76A8444C" w14:textId="77777777" w:rsidR="00E43AA5" w:rsidRDefault="00E43AA5" w:rsidP="00D76391">
            <w:pPr>
              <w:pStyle w:val="TableTextLeft"/>
            </w:pPr>
          </w:p>
        </w:tc>
        <w:tc>
          <w:tcPr>
            <w:tcW w:w="6030" w:type="dxa"/>
          </w:tcPr>
          <w:p w14:paraId="30511FE8" w14:textId="77777777" w:rsidR="00E43AA5" w:rsidRDefault="00E43AA5" w:rsidP="00D76391">
            <w:pPr>
              <w:pStyle w:val="TableTextLeft"/>
            </w:pPr>
          </w:p>
        </w:tc>
      </w:tr>
    </w:tbl>
    <w:p w14:paraId="7DFC5B3F" w14:textId="77777777" w:rsidR="00E43AA5" w:rsidRDefault="00E43AA5" w:rsidP="00E43AA5">
      <w:pPr>
        <w:spacing w:before="60"/>
        <w:ind w:firstLine="86"/>
      </w:pPr>
    </w:p>
    <w:p w14:paraId="55457273" w14:textId="77777777" w:rsidR="00E43AA5" w:rsidRDefault="00E43AA5" w:rsidP="00FD42AD">
      <w:pPr>
        <w:pStyle w:val="Heading1"/>
      </w:pPr>
      <w:r w:rsidRPr="00D75496">
        <w:lastRenderedPageBreak/>
        <w:t>Global Variable Changes / Additions</w:t>
      </w:r>
      <w:r>
        <w:t>:  (List all global variables changed or added)</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150"/>
        <w:gridCol w:w="4860"/>
        <w:gridCol w:w="6030"/>
      </w:tblGrid>
      <w:tr w:rsidR="00E43AA5" w14:paraId="4D53B4B2" w14:textId="77777777" w:rsidTr="00583D68">
        <w:trPr>
          <w:cantSplit/>
          <w:trHeight w:val="677"/>
        </w:trPr>
        <w:tc>
          <w:tcPr>
            <w:tcW w:w="900" w:type="dxa"/>
            <w:shd w:val="pct10" w:color="000000" w:fill="FFFFFF"/>
            <w:vAlign w:val="center"/>
          </w:tcPr>
          <w:p w14:paraId="64449BA3" w14:textId="77777777" w:rsidR="00E43AA5" w:rsidRDefault="00E43AA5" w:rsidP="00C62D55">
            <w:pPr>
              <w:pStyle w:val="TableHdr2Centered"/>
            </w:pPr>
            <w:r>
              <w:t>NEW / REV</w:t>
            </w:r>
          </w:p>
        </w:tc>
        <w:tc>
          <w:tcPr>
            <w:tcW w:w="3150" w:type="dxa"/>
            <w:shd w:val="pct10" w:color="000000" w:fill="FFFFFF"/>
            <w:vAlign w:val="center"/>
          </w:tcPr>
          <w:p w14:paraId="3713B1B4" w14:textId="77777777" w:rsidR="00E43AA5" w:rsidRDefault="00E43AA5" w:rsidP="00C62D55">
            <w:pPr>
              <w:pStyle w:val="TableHdr2Centered"/>
            </w:pPr>
            <w:r>
              <w:t xml:space="preserve">TYPE </w:t>
            </w:r>
            <w:r>
              <w:rPr>
                <w:sz w:val="16"/>
              </w:rPr>
              <w:t>(Size)</w:t>
            </w:r>
          </w:p>
        </w:tc>
        <w:tc>
          <w:tcPr>
            <w:tcW w:w="4860" w:type="dxa"/>
            <w:shd w:val="pct10" w:color="000000" w:fill="FFFFFF"/>
            <w:vAlign w:val="center"/>
          </w:tcPr>
          <w:p w14:paraId="0995190A" w14:textId="77777777" w:rsidR="00E43AA5" w:rsidRDefault="00E43AA5" w:rsidP="00C62D55">
            <w:pPr>
              <w:pStyle w:val="TableHdr2Centered"/>
            </w:pPr>
            <w:r>
              <w:t>VARIABLE NAME</w:t>
            </w:r>
          </w:p>
        </w:tc>
        <w:tc>
          <w:tcPr>
            <w:tcW w:w="6030" w:type="dxa"/>
            <w:shd w:val="pct10" w:color="000000" w:fill="FFFFFF"/>
            <w:vAlign w:val="center"/>
          </w:tcPr>
          <w:p w14:paraId="37EE5586" w14:textId="77777777" w:rsidR="00E43AA5" w:rsidRDefault="00E43AA5" w:rsidP="00C62D55">
            <w:pPr>
              <w:pStyle w:val="TableHdr2Centered"/>
            </w:pPr>
            <w:r>
              <w:t>DESCRIPTION</w:t>
            </w:r>
          </w:p>
        </w:tc>
      </w:tr>
      <w:tr w:rsidR="00E43AA5" w14:paraId="12BD2EB5" w14:textId="77777777" w:rsidTr="00583D68">
        <w:trPr>
          <w:cantSplit/>
        </w:trPr>
        <w:tc>
          <w:tcPr>
            <w:tcW w:w="900" w:type="dxa"/>
          </w:tcPr>
          <w:p w14:paraId="1F47E14A" w14:textId="77777777" w:rsidR="00E43AA5" w:rsidRDefault="00E43AA5" w:rsidP="00D76391">
            <w:pPr>
              <w:pStyle w:val="TableTextCentered"/>
            </w:pPr>
          </w:p>
        </w:tc>
        <w:tc>
          <w:tcPr>
            <w:tcW w:w="3150" w:type="dxa"/>
          </w:tcPr>
          <w:p w14:paraId="239A9872" w14:textId="77777777" w:rsidR="00E43AA5" w:rsidRDefault="00E43AA5" w:rsidP="00D76391">
            <w:pPr>
              <w:pStyle w:val="TableTextCentered"/>
            </w:pPr>
          </w:p>
        </w:tc>
        <w:tc>
          <w:tcPr>
            <w:tcW w:w="4860" w:type="dxa"/>
          </w:tcPr>
          <w:p w14:paraId="7CD7089B" w14:textId="77777777" w:rsidR="00E43AA5" w:rsidRDefault="00E43AA5" w:rsidP="00D76391">
            <w:pPr>
              <w:pStyle w:val="TableTextLeft"/>
            </w:pPr>
          </w:p>
        </w:tc>
        <w:tc>
          <w:tcPr>
            <w:tcW w:w="6030" w:type="dxa"/>
          </w:tcPr>
          <w:p w14:paraId="60720F2E" w14:textId="77777777" w:rsidR="00E43AA5" w:rsidRDefault="00E43AA5" w:rsidP="00D76391">
            <w:pPr>
              <w:pStyle w:val="TableTextLeft"/>
            </w:pPr>
          </w:p>
        </w:tc>
      </w:tr>
    </w:tbl>
    <w:p w14:paraId="7EB584CE" w14:textId="77777777" w:rsidR="00E43AA5" w:rsidRDefault="00E43AA5" w:rsidP="00E43AA5">
      <w:pPr>
        <w:spacing w:before="60"/>
        <w:ind w:firstLine="86"/>
      </w:pPr>
    </w:p>
    <w:p w14:paraId="14B4D5BD" w14:textId="77777777" w:rsidR="00E43AA5" w:rsidRDefault="00E43AA5" w:rsidP="00FD42AD">
      <w:pPr>
        <w:pStyle w:val="Heading1"/>
      </w:pPr>
      <w:r w:rsidRPr="00D75496">
        <w:t>Network Message Changes / Additions</w:t>
      </w:r>
      <w:r>
        <w:t>:  (List all messages changed or added)</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right w:w="115" w:type="dxa"/>
        </w:tblCellMar>
        <w:tblLook w:val="0000" w:firstRow="0" w:lastRow="0" w:firstColumn="0" w:lastColumn="0" w:noHBand="0" w:noVBand="0"/>
      </w:tblPr>
      <w:tblGrid>
        <w:gridCol w:w="900"/>
        <w:gridCol w:w="1080"/>
        <w:gridCol w:w="1170"/>
        <w:gridCol w:w="1170"/>
        <w:gridCol w:w="1530"/>
        <w:gridCol w:w="4680"/>
        <w:gridCol w:w="4410"/>
      </w:tblGrid>
      <w:tr w:rsidR="00E43AA5" w14:paraId="541477C7" w14:textId="77777777" w:rsidTr="00A74ED1">
        <w:trPr>
          <w:cantSplit/>
        </w:trPr>
        <w:tc>
          <w:tcPr>
            <w:tcW w:w="900" w:type="dxa"/>
            <w:vMerge w:val="restart"/>
            <w:shd w:val="pct10" w:color="000000" w:fill="FFFFFF"/>
            <w:vAlign w:val="center"/>
          </w:tcPr>
          <w:p w14:paraId="787873B9" w14:textId="77777777" w:rsidR="00E43AA5" w:rsidRDefault="00E43AA5" w:rsidP="00C62D55">
            <w:pPr>
              <w:pStyle w:val="TableHdr2Centered"/>
            </w:pPr>
            <w:r>
              <w:t>NEW / REV</w:t>
            </w:r>
          </w:p>
        </w:tc>
        <w:tc>
          <w:tcPr>
            <w:tcW w:w="1080" w:type="dxa"/>
            <w:vMerge w:val="restart"/>
            <w:shd w:val="pct10" w:color="000000" w:fill="FFFFFF"/>
            <w:vAlign w:val="center"/>
          </w:tcPr>
          <w:p w14:paraId="3FFC65A9" w14:textId="77777777" w:rsidR="00E43AA5" w:rsidRDefault="00E43AA5" w:rsidP="00FA5EE6">
            <w:pPr>
              <w:pStyle w:val="TableHdr2Centered"/>
            </w:pPr>
            <w:r>
              <w:t>MSG #</w:t>
            </w:r>
          </w:p>
          <w:p w14:paraId="50D4DC23" w14:textId="77777777" w:rsidR="00E43AA5" w:rsidRDefault="00E43AA5" w:rsidP="00FA5EE6">
            <w:pPr>
              <w:spacing w:before="60"/>
              <w:jc w:val="center"/>
              <w:rPr>
                <w:b/>
              </w:rPr>
            </w:pPr>
            <w:r>
              <w:rPr>
                <w:sz w:val="16"/>
              </w:rPr>
              <w:t>(0x0100)</w:t>
            </w:r>
          </w:p>
        </w:tc>
        <w:tc>
          <w:tcPr>
            <w:tcW w:w="2340" w:type="dxa"/>
            <w:gridSpan w:val="2"/>
            <w:shd w:val="pct10" w:color="000000" w:fill="FFFFFF"/>
            <w:vAlign w:val="center"/>
          </w:tcPr>
          <w:p w14:paraId="110DF918" w14:textId="77777777" w:rsidR="00E43AA5" w:rsidRDefault="00E43AA5" w:rsidP="00FA5EE6">
            <w:pPr>
              <w:pStyle w:val="TableHdr2Centered"/>
            </w:pPr>
            <w:r>
              <w:t>SYSTEM</w:t>
            </w:r>
          </w:p>
        </w:tc>
        <w:tc>
          <w:tcPr>
            <w:tcW w:w="1530" w:type="dxa"/>
            <w:vMerge w:val="restart"/>
            <w:shd w:val="pct10" w:color="000000" w:fill="FFFFFF"/>
            <w:vAlign w:val="center"/>
          </w:tcPr>
          <w:p w14:paraId="6019C10B" w14:textId="77777777" w:rsidR="00E43AA5" w:rsidRDefault="00E43AA5" w:rsidP="00FA5EE6">
            <w:pPr>
              <w:pStyle w:val="TableHdr2Centered"/>
            </w:pPr>
            <w:r>
              <w:t>PROTOCOL</w:t>
            </w:r>
          </w:p>
          <w:p w14:paraId="570FAD18" w14:textId="77777777" w:rsidR="00E43AA5" w:rsidRDefault="00E43AA5" w:rsidP="00FA5EE6">
            <w:pPr>
              <w:spacing w:before="60"/>
              <w:jc w:val="center"/>
              <w:rPr>
                <w:sz w:val="16"/>
              </w:rPr>
            </w:pPr>
            <w:r>
              <w:rPr>
                <w:sz w:val="16"/>
              </w:rPr>
              <w:t>(Ethernet, Serial)</w:t>
            </w:r>
          </w:p>
        </w:tc>
        <w:tc>
          <w:tcPr>
            <w:tcW w:w="4680" w:type="dxa"/>
            <w:vMerge w:val="restart"/>
            <w:shd w:val="pct10" w:color="000000" w:fill="FFFFFF"/>
            <w:vAlign w:val="center"/>
          </w:tcPr>
          <w:p w14:paraId="0F70535B" w14:textId="77777777" w:rsidR="00E43AA5" w:rsidRDefault="00E43AA5" w:rsidP="00C62D55">
            <w:pPr>
              <w:pStyle w:val="TableHdr2Centered"/>
            </w:pPr>
            <w:r>
              <w:t xml:space="preserve">MESSAGE FORMAT </w:t>
            </w:r>
            <w:r>
              <w:rPr>
                <w:sz w:val="16"/>
              </w:rPr>
              <w:t>(Data Content)</w:t>
            </w:r>
          </w:p>
        </w:tc>
        <w:tc>
          <w:tcPr>
            <w:tcW w:w="4410" w:type="dxa"/>
            <w:vMerge w:val="restart"/>
            <w:shd w:val="pct10" w:color="000000" w:fill="FFFFFF"/>
            <w:vAlign w:val="center"/>
          </w:tcPr>
          <w:p w14:paraId="633A712B" w14:textId="77777777" w:rsidR="00E43AA5" w:rsidRDefault="00E43AA5" w:rsidP="00C62D55">
            <w:pPr>
              <w:pStyle w:val="TableHdr2Centered"/>
            </w:pPr>
            <w:r>
              <w:t>DESCRIPTION</w:t>
            </w:r>
          </w:p>
        </w:tc>
      </w:tr>
      <w:tr w:rsidR="00E43AA5" w14:paraId="4C320DFF" w14:textId="77777777" w:rsidTr="00A74ED1">
        <w:trPr>
          <w:cantSplit/>
        </w:trPr>
        <w:tc>
          <w:tcPr>
            <w:tcW w:w="900" w:type="dxa"/>
            <w:vMerge/>
            <w:shd w:val="pct10" w:color="000000" w:fill="FFFFFF"/>
          </w:tcPr>
          <w:p w14:paraId="3044027B" w14:textId="77777777" w:rsidR="00E43AA5" w:rsidRDefault="00E43AA5" w:rsidP="00F861B4">
            <w:pPr>
              <w:pStyle w:val="Heading3"/>
            </w:pPr>
          </w:p>
        </w:tc>
        <w:tc>
          <w:tcPr>
            <w:tcW w:w="1080" w:type="dxa"/>
            <w:vMerge/>
            <w:shd w:val="pct10" w:color="000000" w:fill="FFFFFF"/>
          </w:tcPr>
          <w:p w14:paraId="3C2005D2" w14:textId="77777777" w:rsidR="00E43AA5" w:rsidRDefault="00E43AA5" w:rsidP="00F861B4">
            <w:pPr>
              <w:spacing w:before="60"/>
              <w:jc w:val="center"/>
              <w:rPr>
                <w:b/>
              </w:rPr>
            </w:pPr>
          </w:p>
        </w:tc>
        <w:tc>
          <w:tcPr>
            <w:tcW w:w="1170" w:type="dxa"/>
            <w:shd w:val="pct10" w:color="000000" w:fill="FFFFFF"/>
          </w:tcPr>
          <w:p w14:paraId="338C1AAA" w14:textId="77777777" w:rsidR="00E43AA5" w:rsidRDefault="00E43AA5" w:rsidP="00C62D55">
            <w:pPr>
              <w:pStyle w:val="TableHdr2Centered"/>
            </w:pPr>
            <w:r>
              <w:t>FROM</w:t>
            </w:r>
          </w:p>
        </w:tc>
        <w:tc>
          <w:tcPr>
            <w:tcW w:w="1170" w:type="dxa"/>
            <w:shd w:val="pct10" w:color="000000" w:fill="FFFFFF"/>
          </w:tcPr>
          <w:p w14:paraId="20E7A947" w14:textId="77777777" w:rsidR="00E43AA5" w:rsidRDefault="00E43AA5" w:rsidP="00C62D55">
            <w:pPr>
              <w:pStyle w:val="TableHdr2Centered"/>
            </w:pPr>
            <w:r>
              <w:t>TO</w:t>
            </w:r>
          </w:p>
        </w:tc>
        <w:tc>
          <w:tcPr>
            <w:tcW w:w="1530" w:type="dxa"/>
            <w:vMerge/>
            <w:shd w:val="pct10" w:color="000000" w:fill="FFFFFF"/>
          </w:tcPr>
          <w:p w14:paraId="7255C123" w14:textId="77777777" w:rsidR="00E43AA5" w:rsidRDefault="00E43AA5" w:rsidP="00F861B4">
            <w:pPr>
              <w:spacing w:before="60"/>
              <w:jc w:val="center"/>
              <w:rPr>
                <w:b/>
              </w:rPr>
            </w:pPr>
          </w:p>
        </w:tc>
        <w:tc>
          <w:tcPr>
            <w:tcW w:w="4680" w:type="dxa"/>
            <w:vMerge/>
            <w:shd w:val="pct10" w:color="000000" w:fill="FFFFFF"/>
          </w:tcPr>
          <w:p w14:paraId="5EDF4C55" w14:textId="77777777" w:rsidR="00E43AA5" w:rsidRDefault="00E43AA5" w:rsidP="00F861B4">
            <w:pPr>
              <w:spacing w:before="60"/>
              <w:jc w:val="center"/>
              <w:rPr>
                <w:b/>
              </w:rPr>
            </w:pPr>
          </w:p>
        </w:tc>
        <w:tc>
          <w:tcPr>
            <w:tcW w:w="4410" w:type="dxa"/>
            <w:vMerge/>
            <w:shd w:val="pct10" w:color="000000" w:fill="FFFFFF"/>
          </w:tcPr>
          <w:p w14:paraId="37803305" w14:textId="77777777" w:rsidR="00E43AA5" w:rsidRDefault="00E43AA5" w:rsidP="00F861B4">
            <w:pPr>
              <w:spacing w:before="60"/>
              <w:jc w:val="center"/>
              <w:rPr>
                <w:b/>
              </w:rPr>
            </w:pPr>
          </w:p>
        </w:tc>
      </w:tr>
      <w:tr w:rsidR="00E43AA5" w14:paraId="252B8A80" w14:textId="77777777" w:rsidTr="00A74ED1">
        <w:trPr>
          <w:cantSplit/>
        </w:trPr>
        <w:tc>
          <w:tcPr>
            <w:tcW w:w="900" w:type="dxa"/>
          </w:tcPr>
          <w:p w14:paraId="374FDEE8" w14:textId="77777777" w:rsidR="00E43AA5" w:rsidRDefault="00E43AA5" w:rsidP="00D76391">
            <w:pPr>
              <w:pStyle w:val="TableTextCentered"/>
            </w:pPr>
          </w:p>
        </w:tc>
        <w:tc>
          <w:tcPr>
            <w:tcW w:w="1080" w:type="dxa"/>
          </w:tcPr>
          <w:p w14:paraId="0E273A02" w14:textId="77777777" w:rsidR="00E43AA5" w:rsidRDefault="00E43AA5" w:rsidP="00D76391">
            <w:pPr>
              <w:pStyle w:val="TableTextCentered"/>
            </w:pPr>
          </w:p>
        </w:tc>
        <w:tc>
          <w:tcPr>
            <w:tcW w:w="1170" w:type="dxa"/>
          </w:tcPr>
          <w:p w14:paraId="11E91C65" w14:textId="77777777" w:rsidR="00E43AA5" w:rsidRDefault="00E43AA5" w:rsidP="00D76391">
            <w:pPr>
              <w:pStyle w:val="TableTextLeft"/>
            </w:pPr>
          </w:p>
        </w:tc>
        <w:tc>
          <w:tcPr>
            <w:tcW w:w="1170" w:type="dxa"/>
          </w:tcPr>
          <w:p w14:paraId="36F314FA" w14:textId="77777777" w:rsidR="00E43AA5" w:rsidRDefault="00E43AA5" w:rsidP="00D76391">
            <w:pPr>
              <w:pStyle w:val="TableTextLeft"/>
            </w:pPr>
          </w:p>
        </w:tc>
        <w:tc>
          <w:tcPr>
            <w:tcW w:w="1530" w:type="dxa"/>
          </w:tcPr>
          <w:p w14:paraId="26787CD6" w14:textId="77777777" w:rsidR="00E43AA5" w:rsidRDefault="00E43AA5" w:rsidP="00D76391">
            <w:pPr>
              <w:pStyle w:val="TableTextLeft"/>
            </w:pPr>
          </w:p>
        </w:tc>
        <w:tc>
          <w:tcPr>
            <w:tcW w:w="4680" w:type="dxa"/>
          </w:tcPr>
          <w:p w14:paraId="7759D230" w14:textId="77777777" w:rsidR="00E43AA5" w:rsidRDefault="00E43AA5" w:rsidP="00D76391">
            <w:pPr>
              <w:pStyle w:val="TableTextLeft"/>
            </w:pPr>
          </w:p>
        </w:tc>
        <w:tc>
          <w:tcPr>
            <w:tcW w:w="4410" w:type="dxa"/>
          </w:tcPr>
          <w:p w14:paraId="4BE18155" w14:textId="77777777" w:rsidR="00E43AA5" w:rsidRDefault="00E43AA5" w:rsidP="00D76391">
            <w:pPr>
              <w:pStyle w:val="TableTextLeft"/>
            </w:pPr>
          </w:p>
        </w:tc>
      </w:tr>
    </w:tbl>
    <w:p w14:paraId="126D0434" w14:textId="77777777" w:rsidR="00E43AA5" w:rsidRDefault="00E43AA5" w:rsidP="00E43AA5">
      <w:pPr>
        <w:spacing w:before="60"/>
        <w:ind w:firstLine="86"/>
        <w:rPr>
          <w:b/>
          <w:sz w:val="24"/>
        </w:rPr>
      </w:pPr>
    </w:p>
    <w:p w14:paraId="7B46FF1A" w14:textId="77777777" w:rsidR="00E43AA5" w:rsidRDefault="00FA5EE6" w:rsidP="00FD42AD">
      <w:pPr>
        <w:pStyle w:val="Heading1"/>
      </w:pPr>
      <w:r>
        <w:t>Resource String</w:t>
      </w:r>
      <w:r w:rsidR="00E43AA5" w:rsidRPr="00D75496">
        <w:t xml:space="preserve"> Changes/Additions</w:t>
      </w:r>
      <w:r w:rsidR="00E43AA5">
        <w:t>:  (List all messages changed or added)</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440"/>
        <w:gridCol w:w="9360"/>
        <w:gridCol w:w="1440"/>
        <w:gridCol w:w="1440"/>
      </w:tblGrid>
      <w:tr w:rsidR="00FA5EE6" w14:paraId="7796D46A" w14:textId="77777777" w:rsidTr="00A74ED1">
        <w:trPr>
          <w:cantSplit/>
          <w:trHeight w:val="677"/>
        </w:trPr>
        <w:tc>
          <w:tcPr>
            <w:tcW w:w="900" w:type="dxa"/>
            <w:shd w:val="pct10" w:color="000000" w:fill="FFFFFF"/>
            <w:vAlign w:val="center"/>
          </w:tcPr>
          <w:p w14:paraId="6DB57BD5" w14:textId="77777777" w:rsidR="00FA5EE6" w:rsidRDefault="00FA5EE6" w:rsidP="00EC1D7C">
            <w:pPr>
              <w:pStyle w:val="TableHdr2Centered"/>
            </w:pPr>
            <w:r>
              <w:t>NEW/ REV</w:t>
            </w:r>
          </w:p>
        </w:tc>
        <w:tc>
          <w:tcPr>
            <w:tcW w:w="1440" w:type="dxa"/>
            <w:shd w:val="pct10" w:color="000000" w:fill="FFFFFF"/>
            <w:vAlign w:val="center"/>
          </w:tcPr>
          <w:p w14:paraId="665C9017" w14:textId="77777777" w:rsidR="00FA5EE6" w:rsidRDefault="00FA5EE6" w:rsidP="00EC1D7C">
            <w:pPr>
              <w:pStyle w:val="TableHdr2Centered"/>
            </w:pPr>
            <w:r>
              <w:t>MESSAGE ID</w:t>
            </w:r>
          </w:p>
        </w:tc>
        <w:tc>
          <w:tcPr>
            <w:tcW w:w="9360" w:type="dxa"/>
            <w:shd w:val="pct10" w:color="000000" w:fill="FFFFFF"/>
            <w:vAlign w:val="center"/>
          </w:tcPr>
          <w:p w14:paraId="0810A9FC" w14:textId="77777777" w:rsidR="00FA5EE6" w:rsidRDefault="00FA5EE6" w:rsidP="00EC1D7C">
            <w:pPr>
              <w:pStyle w:val="TableHdr2Centered"/>
            </w:pPr>
            <w:r>
              <w:t>TEXT</w:t>
            </w:r>
          </w:p>
        </w:tc>
        <w:tc>
          <w:tcPr>
            <w:tcW w:w="1440" w:type="dxa"/>
            <w:shd w:val="pct10" w:color="000000" w:fill="FFFFFF"/>
            <w:vAlign w:val="center"/>
          </w:tcPr>
          <w:p w14:paraId="0255E40B" w14:textId="77777777" w:rsidR="00FA5EE6" w:rsidRDefault="00FA5EE6" w:rsidP="00EC1D7C">
            <w:pPr>
              <w:pStyle w:val="TableHdr2Centered"/>
            </w:pPr>
            <w:r>
              <w:t>MAX LTH</w:t>
            </w:r>
          </w:p>
        </w:tc>
        <w:tc>
          <w:tcPr>
            <w:tcW w:w="1440" w:type="dxa"/>
            <w:shd w:val="pct10" w:color="000000" w:fill="FFFFFF"/>
            <w:vAlign w:val="center"/>
          </w:tcPr>
          <w:p w14:paraId="341A3604" w14:textId="77777777" w:rsidR="00FA5EE6" w:rsidRDefault="00FA5EE6" w:rsidP="00EC1D7C">
            <w:pPr>
              <w:pStyle w:val="TableHdr2Centered"/>
            </w:pPr>
            <w:r>
              <w:t>TRANSLATE</w:t>
            </w:r>
          </w:p>
          <w:p w14:paraId="6C96FDE3" w14:textId="77777777" w:rsidR="00FA5EE6" w:rsidRDefault="00FA5EE6" w:rsidP="00EC1D7C">
            <w:pPr>
              <w:pStyle w:val="TableHdr2Centered"/>
            </w:pPr>
            <w:r>
              <w:t>(Y/N)</w:t>
            </w:r>
          </w:p>
        </w:tc>
      </w:tr>
      <w:tr w:rsidR="00FA5EE6" w14:paraId="4CEAFE48" w14:textId="77777777" w:rsidTr="00EC1D7C">
        <w:trPr>
          <w:cantSplit/>
          <w:trHeight w:val="280"/>
        </w:trPr>
        <w:tc>
          <w:tcPr>
            <w:tcW w:w="900" w:type="dxa"/>
            <w:vAlign w:val="center"/>
          </w:tcPr>
          <w:p w14:paraId="705FD686" w14:textId="77777777" w:rsidR="00FA5EE6" w:rsidRDefault="00FA5EE6" w:rsidP="00EC1D7C">
            <w:pPr>
              <w:pStyle w:val="TableTextCentered"/>
            </w:pPr>
          </w:p>
        </w:tc>
        <w:tc>
          <w:tcPr>
            <w:tcW w:w="1440" w:type="dxa"/>
            <w:vAlign w:val="center"/>
          </w:tcPr>
          <w:p w14:paraId="27B5C1CD" w14:textId="77777777" w:rsidR="00FA5EE6" w:rsidRDefault="00FA5EE6" w:rsidP="00EC1D7C">
            <w:pPr>
              <w:pStyle w:val="TableTextCentered"/>
            </w:pPr>
          </w:p>
        </w:tc>
        <w:tc>
          <w:tcPr>
            <w:tcW w:w="9360" w:type="dxa"/>
            <w:vAlign w:val="center"/>
          </w:tcPr>
          <w:p w14:paraId="02D89757" w14:textId="77777777" w:rsidR="00FA5EE6" w:rsidRDefault="00FA5EE6" w:rsidP="00EC1D7C">
            <w:pPr>
              <w:pStyle w:val="TableTextLeft"/>
            </w:pPr>
          </w:p>
        </w:tc>
        <w:tc>
          <w:tcPr>
            <w:tcW w:w="1440" w:type="dxa"/>
            <w:vAlign w:val="center"/>
          </w:tcPr>
          <w:p w14:paraId="4A328B1E" w14:textId="77777777" w:rsidR="00FA5EE6" w:rsidRDefault="00FA5EE6" w:rsidP="00EC1D7C">
            <w:pPr>
              <w:pStyle w:val="TableTextCentered"/>
            </w:pPr>
          </w:p>
        </w:tc>
        <w:tc>
          <w:tcPr>
            <w:tcW w:w="1440" w:type="dxa"/>
          </w:tcPr>
          <w:p w14:paraId="100FE5AE" w14:textId="77777777" w:rsidR="00FA5EE6" w:rsidRDefault="00FA5EE6" w:rsidP="00EC1D7C">
            <w:pPr>
              <w:pStyle w:val="TableTextCentered"/>
            </w:pPr>
          </w:p>
        </w:tc>
      </w:tr>
    </w:tbl>
    <w:p w14:paraId="6E29E13A" w14:textId="77777777" w:rsidR="00FA5EE6" w:rsidRDefault="00FA5EE6" w:rsidP="00E43AA5">
      <w:pPr>
        <w:spacing w:before="60"/>
        <w:sectPr w:rsidR="00FA5EE6" w:rsidSect="001A34CF">
          <w:headerReference w:type="even" r:id="rId16"/>
          <w:headerReference w:type="default" r:id="rId17"/>
          <w:headerReference w:type="first" r:id="rId18"/>
          <w:pgSz w:w="15840" w:h="12240" w:orient="landscape" w:code="1"/>
          <w:pgMar w:top="1008" w:right="360" w:bottom="360" w:left="360" w:header="360" w:footer="360" w:gutter="0"/>
          <w:cols w:space="720"/>
          <w:formProt w:val="0"/>
        </w:sectPr>
      </w:pPr>
    </w:p>
    <w:p w14:paraId="57B25C70" w14:textId="77777777" w:rsidR="003E6039" w:rsidRDefault="003E6039" w:rsidP="008734B0">
      <w:pPr>
        <w:pStyle w:val="Header"/>
      </w:pPr>
      <w:r>
        <w:lastRenderedPageBreak/>
        <w:t>Test Plan Details:</w:t>
      </w:r>
      <w:r w:rsidRPr="00056DBD">
        <w:t xml:space="preserve"> </w:t>
      </w:r>
      <w:r w:rsidRPr="008734B0">
        <w:rPr>
          <w:b w:val="0"/>
          <w:sz w:val="20"/>
        </w:rPr>
        <w:t xml:space="preserve">(If separate document) </w:t>
      </w:r>
      <w:r>
        <w:rPr>
          <w:sz w:val="24"/>
        </w:rPr>
        <w:t xml:space="preserve">See STP:  </w:t>
      </w:r>
    </w:p>
    <w:p w14:paraId="709123F4" w14:textId="77777777" w:rsidR="003E6039" w:rsidRDefault="003E6039" w:rsidP="00FD42AD">
      <w:pPr>
        <w:pStyle w:val="Heading1"/>
      </w:pPr>
      <w:r w:rsidRPr="00D75496">
        <w:t>Steps to reproduce the problem</w:t>
      </w:r>
      <w:r>
        <w:t>: (Bug Fix)</w:t>
      </w:r>
    </w:p>
    <w:p w14:paraId="0B1D3DBB" w14:textId="77777777" w:rsidR="00553F67" w:rsidRDefault="00C424CF" w:rsidP="00D73D7D">
      <w:pPr>
        <w:pStyle w:val="Heading2"/>
      </w:pPr>
      <w:r>
        <w:t>Test Setup</w:t>
      </w:r>
    </w:p>
    <w:p w14:paraId="7BD5EC99" w14:textId="77777777" w:rsidR="00293DBC" w:rsidRPr="00293DBC" w:rsidRDefault="00293DBC" w:rsidP="00293DBC">
      <w:pPr>
        <w:pStyle w:val="NormalIndent"/>
      </w:pPr>
    </w:p>
    <w:tbl>
      <w:tblPr>
        <w:tblStyle w:val="TableGrid"/>
        <w:tblW w:w="12456" w:type="dxa"/>
        <w:tblInd w:w="1080" w:type="dxa"/>
        <w:tblLook w:val="04A0" w:firstRow="1" w:lastRow="0" w:firstColumn="1" w:lastColumn="0" w:noHBand="0" w:noVBand="1"/>
      </w:tblPr>
      <w:tblGrid>
        <w:gridCol w:w="3816"/>
        <w:gridCol w:w="8640"/>
      </w:tblGrid>
      <w:tr w:rsidR="00C424CF" w:rsidRPr="00915930" w14:paraId="23580AF8" w14:textId="77777777" w:rsidTr="002B3238">
        <w:trPr>
          <w:trHeight w:val="288"/>
        </w:trPr>
        <w:tc>
          <w:tcPr>
            <w:tcW w:w="3816" w:type="dxa"/>
            <w:vAlign w:val="center"/>
          </w:tcPr>
          <w:p w14:paraId="58E2963A" w14:textId="77777777" w:rsidR="00C424CF" w:rsidRPr="00915930" w:rsidRDefault="00C424CF" w:rsidP="002B3238">
            <w:r w:rsidRPr="00915930">
              <w:t>Load used to produce problem</w:t>
            </w:r>
          </w:p>
        </w:tc>
        <w:tc>
          <w:tcPr>
            <w:tcW w:w="8640" w:type="dxa"/>
            <w:vAlign w:val="center"/>
          </w:tcPr>
          <w:p w14:paraId="07AA1799" w14:textId="77777777" w:rsidR="00C424CF" w:rsidRPr="002B3238" w:rsidRDefault="00C424CF" w:rsidP="002B3238"/>
        </w:tc>
      </w:tr>
      <w:tr w:rsidR="00C424CF" w:rsidRPr="00915930" w14:paraId="4880383E" w14:textId="77777777" w:rsidTr="002B3238">
        <w:trPr>
          <w:trHeight w:val="288"/>
        </w:trPr>
        <w:tc>
          <w:tcPr>
            <w:tcW w:w="3816" w:type="dxa"/>
            <w:vAlign w:val="center"/>
          </w:tcPr>
          <w:p w14:paraId="03A9A364" w14:textId="77777777" w:rsidR="00C424CF" w:rsidRPr="00915930" w:rsidRDefault="00915930" w:rsidP="002B3238">
            <w:r w:rsidRPr="00915930">
              <w:t>Lab testable (YES/NO</w:t>
            </w:r>
            <w:r>
              <w:t>)</w:t>
            </w:r>
          </w:p>
        </w:tc>
        <w:tc>
          <w:tcPr>
            <w:tcW w:w="8640" w:type="dxa"/>
            <w:vAlign w:val="center"/>
          </w:tcPr>
          <w:p w14:paraId="1DEDD7E5" w14:textId="77777777" w:rsidR="00C424CF" w:rsidRPr="00915930" w:rsidRDefault="00C424CF" w:rsidP="002B3238"/>
        </w:tc>
      </w:tr>
      <w:tr w:rsidR="00C424CF" w:rsidRPr="00915930" w14:paraId="31233486" w14:textId="77777777" w:rsidTr="002B3238">
        <w:trPr>
          <w:trHeight w:val="288"/>
        </w:trPr>
        <w:tc>
          <w:tcPr>
            <w:tcW w:w="3816" w:type="dxa"/>
            <w:vAlign w:val="center"/>
          </w:tcPr>
          <w:p w14:paraId="79FA8A5F" w14:textId="77777777" w:rsidR="00C424CF" w:rsidRPr="00915930" w:rsidRDefault="00915930" w:rsidP="002B3238">
            <w:r>
              <w:t>Spin fixture needed(YES/NO)</w:t>
            </w:r>
          </w:p>
        </w:tc>
        <w:tc>
          <w:tcPr>
            <w:tcW w:w="8640" w:type="dxa"/>
            <w:vAlign w:val="center"/>
          </w:tcPr>
          <w:p w14:paraId="1B9B5547" w14:textId="77777777" w:rsidR="00C424CF" w:rsidRPr="00915930" w:rsidRDefault="00C424CF" w:rsidP="002B3238"/>
        </w:tc>
      </w:tr>
      <w:tr w:rsidR="00C424CF" w:rsidRPr="00915930" w14:paraId="47CA92CF" w14:textId="77777777" w:rsidTr="002B3238">
        <w:trPr>
          <w:trHeight w:val="288"/>
        </w:trPr>
        <w:tc>
          <w:tcPr>
            <w:tcW w:w="3816" w:type="dxa"/>
            <w:vAlign w:val="center"/>
          </w:tcPr>
          <w:p w14:paraId="2EA2C735" w14:textId="77777777" w:rsidR="00C424CF" w:rsidRPr="00915930" w:rsidRDefault="00915930" w:rsidP="002B3238">
            <w:r>
              <w:t>OEM, configuration and setup required</w:t>
            </w:r>
          </w:p>
        </w:tc>
        <w:tc>
          <w:tcPr>
            <w:tcW w:w="8640" w:type="dxa"/>
            <w:vAlign w:val="center"/>
          </w:tcPr>
          <w:p w14:paraId="35C0FD84" w14:textId="77777777" w:rsidR="00C424CF" w:rsidRPr="00915930" w:rsidRDefault="00C424CF" w:rsidP="002B3238"/>
        </w:tc>
      </w:tr>
      <w:tr w:rsidR="00C424CF" w:rsidRPr="00915930" w14:paraId="43C70F43" w14:textId="77777777" w:rsidTr="002B3238">
        <w:trPr>
          <w:trHeight w:val="288"/>
        </w:trPr>
        <w:tc>
          <w:tcPr>
            <w:tcW w:w="3816" w:type="dxa"/>
            <w:vAlign w:val="center"/>
          </w:tcPr>
          <w:p w14:paraId="416EF195" w14:textId="77777777" w:rsidR="00C424CF" w:rsidRPr="00915930" w:rsidRDefault="00915930" w:rsidP="002B3238">
            <w:r>
              <w:t>Supporting Software</w:t>
            </w:r>
          </w:p>
        </w:tc>
        <w:tc>
          <w:tcPr>
            <w:tcW w:w="8640" w:type="dxa"/>
            <w:vAlign w:val="center"/>
          </w:tcPr>
          <w:p w14:paraId="5836A78F" w14:textId="77777777" w:rsidR="00C424CF" w:rsidRPr="00915930" w:rsidRDefault="00C424CF" w:rsidP="002B3238"/>
        </w:tc>
      </w:tr>
      <w:tr w:rsidR="00C424CF" w:rsidRPr="00915930" w14:paraId="1082D69A" w14:textId="77777777" w:rsidTr="002B3238">
        <w:trPr>
          <w:trHeight w:val="288"/>
        </w:trPr>
        <w:tc>
          <w:tcPr>
            <w:tcW w:w="3816" w:type="dxa"/>
            <w:vAlign w:val="center"/>
          </w:tcPr>
          <w:p w14:paraId="46A14FE9" w14:textId="77777777" w:rsidR="00C424CF" w:rsidRPr="00915930" w:rsidRDefault="00915930" w:rsidP="002B3238">
            <w:r>
              <w:t>Other (Specify)</w:t>
            </w:r>
          </w:p>
        </w:tc>
        <w:tc>
          <w:tcPr>
            <w:tcW w:w="8640" w:type="dxa"/>
            <w:vAlign w:val="center"/>
          </w:tcPr>
          <w:p w14:paraId="35837DEE" w14:textId="77777777" w:rsidR="00C424CF" w:rsidRPr="00915930" w:rsidRDefault="00C424CF" w:rsidP="002B3238"/>
        </w:tc>
      </w:tr>
    </w:tbl>
    <w:p w14:paraId="066F7BD6" w14:textId="77777777" w:rsidR="00915930" w:rsidRDefault="00553F67" w:rsidP="00253C03">
      <w:pPr>
        <w:pStyle w:val="BodyTextIndent2"/>
      </w:pPr>
      <w:r>
        <w:tab/>
      </w:r>
    </w:p>
    <w:p w14:paraId="7DEE6275" w14:textId="77777777" w:rsidR="00E828B6" w:rsidRDefault="00E828B6" w:rsidP="002B3238">
      <w:r>
        <w:tab/>
      </w:r>
      <w:r>
        <w:tab/>
      </w:r>
      <w:r>
        <w:tab/>
      </w:r>
    </w:p>
    <w:p w14:paraId="3D4418AB" w14:textId="77777777" w:rsidR="00553F67" w:rsidRDefault="00553F67" w:rsidP="00D73D7D">
      <w:pPr>
        <w:pStyle w:val="Heading2"/>
      </w:pPr>
      <w:r>
        <w:t>Test Steps</w:t>
      </w:r>
    </w:p>
    <w:p w14:paraId="78731CD4" w14:textId="77777777" w:rsidR="00525097" w:rsidRDefault="00525097" w:rsidP="00253C03">
      <w:pPr>
        <w:pStyle w:val="BodyTextIndent2"/>
      </w:pPr>
    </w:p>
    <w:p w14:paraId="7325E082" w14:textId="77777777" w:rsidR="00525097" w:rsidRPr="00915930" w:rsidRDefault="00525097" w:rsidP="00253C03">
      <w:pPr>
        <w:pStyle w:val="BodyTextIndent2"/>
      </w:pPr>
    </w:p>
    <w:p w14:paraId="0F22BFDC" w14:textId="77777777" w:rsidR="00525097" w:rsidRPr="00525097" w:rsidRDefault="00525097" w:rsidP="00253C03">
      <w:pPr>
        <w:pStyle w:val="BodyTextIndent2"/>
      </w:pPr>
    </w:p>
    <w:p w14:paraId="43270C4D" w14:textId="77777777" w:rsidR="003E6039" w:rsidRPr="00D75496" w:rsidRDefault="003E6039" w:rsidP="00FD42AD">
      <w:pPr>
        <w:pStyle w:val="Heading1"/>
      </w:pPr>
      <w:r w:rsidRPr="00D75496">
        <w:t>Test Summary</w:t>
      </w:r>
    </w:p>
    <w:tbl>
      <w:tblPr>
        <w:tblW w:w="146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560"/>
        <w:gridCol w:w="2430"/>
        <w:gridCol w:w="2430"/>
      </w:tblGrid>
      <w:tr w:rsidR="003E6039" w14:paraId="7B3BE020" w14:textId="77777777" w:rsidTr="00583D68">
        <w:trPr>
          <w:cantSplit/>
          <w:trHeight w:val="605"/>
        </w:trPr>
        <w:tc>
          <w:tcPr>
            <w:tcW w:w="2250" w:type="dxa"/>
            <w:shd w:val="pct10" w:color="000000" w:fill="FFFFFF"/>
            <w:vAlign w:val="center"/>
          </w:tcPr>
          <w:p w14:paraId="4C0FB459" w14:textId="77777777" w:rsidR="003E6039" w:rsidRDefault="003E6039" w:rsidP="00633255">
            <w:pPr>
              <w:pStyle w:val="TableHdr2Centered"/>
            </w:pPr>
            <w:r>
              <w:t>NAME</w:t>
            </w:r>
            <w:r w:rsidR="009D18C4">
              <w:t>/NUMBER</w:t>
            </w:r>
          </w:p>
        </w:tc>
        <w:tc>
          <w:tcPr>
            <w:tcW w:w="7560" w:type="dxa"/>
            <w:shd w:val="pct10" w:color="000000" w:fill="FFFFFF"/>
            <w:vAlign w:val="center"/>
          </w:tcPr>
          <w:p w14:paraId="11869406" w14:textId="77777777" w:rsidR="003E6039" w:rsidRDefault="003E6039" w:rsidP="00633255">
            <w:pPr>
              <w:pStyle w:val="TableHdr2Centered"/>
            </w:pPr>
            <w:r>
              <w:t>DESCRIPTION (PURPOSE)</w:t>
            </w:r>
          </w:p>
        </w:tc>
        <w:tc>
          <w:tcPr>
            <w:tcW w:w="2430" w:type="dxa"/>
            <w:shd w:val="pct10" w:color="000000" w:fill="FFFFFF"/>
            <w:vAlign w:val="center"/>
          </w:tcPr>
          <w:p w14:paraId="72E96DE9" w14:textId="77777777" w:rsidR="003E6039" w:rsidRDefault="003E6039" w:rsidP="00633255">
            <w:pPr>
              <w:pStyle w:val="TableHdr2Centered"/>
            </w:pPr>
            <w:r>
              <w:t>ALPHA OR BETA TEST</w:t>
            </w:r>
          </w:p>
        </w:tc>
        <w:tc>
          <w:tcPr>
            <w:tcW w:w="2430" w:type="dxa"/>
            <w:shd w:val="pct10" w:color="000000" w:fill="FFFFFF"/>
            <w:vAlign w:val="center"/>
          </w:tcPr>
          <w:p w14:paraId="002A8BA5" w14:textId="77777777" w:rsidR="003E6039" w:rsidRDefault="003E6039" w:rsidP="00633255">
            <w:pPr>
              <w:pStyle w:val="TableHdr2Centered"/>
            </w:pPr>
            <w:r>
              <w:t>REQUIREMENT</w:t>
            </w:r>
          </w:p>
        </w:tc>
      </w:tr>
      <w:tr w:rsidR="003E6039" w14:paraId="68E7B256" w14:textId="77777777" w:rsidTr="00583D68">
        <w:trPr>
          <w:cantSplit/>
        </w:trPr>
        <w:tc>
          <w:tcPr>
            <w:tcW w:w="2250" w:type="dxa"/>
          </w:tcPr>
          <w:p w14:paraId="43122BC1" w14:textId="77777777" w:rsidR="003E6039" w:rsidRDefault="003E6039" w:rsidP="00D76391">
            <w:pPr>
              <w:pStyle w:val="TableTextCentered"/>
            </w:pPr>
          </w:p>
        </w:tc>
        <w:tc>
          <w:tcPr>
            <w:tcW w:w="7560" w:type="dxa"/>
          </w:tcPr>
          <w:p w14:paraId="2B256434" w14:textId="77777777" w:rsidR="003E6039" w:rsidRDefault="003E6039" w:rsidP="00D76391">
            <w:pPr>
              <w:pStyle w:val="TableTextLeft"/>
            </w:pPr>
          </w:p>
        </w:tc>
        <w:tc>
          <w:tcPr>
            <w:tcW w:w="2430" w:type="dxa"/>
          </w:tcPr>
          <w:p w14:paraId="5481F79B" w14:textId="77777777" w:rsidR="003E6039" w:rsidRDefault="003E6039" w:rsidP="00D76391">
            <w:pPr>
              <w:pStyle w:val="TableTextCentered"/>
            </w:pPr>
          </w:p>
        </w:tc>
        <w:tc>
          <w:tcPr>
            <w:tcW w:w="2430" w:type="dxa"/>
          </w:tcPr>
          <w:p w14:paraId="1904D18C" w14:textId="77777777" w:rsidR="003E6039" w:rsidRPr="009D18C4" w:rsidRDefault="003E6039" w:rsidP="00D76391">
            <w:pPr>
              <w:pStyle w:val="TableTextCentered"/>
            </w:pPr>
          </w:p>
        </w:tc>
      </w:tr>
    </w:tbl>
    <w:p w14:paraId="1BB17C37" w14:textId="77777777" w:rsidR="003E6039" w:rsidRDefault="003E6039" w:rsidP="003E6039">
      <w:pPr>
        <w:spacing w:before="60"/>
        <w:ind w:firstLine="86"/>
        <w:rPr>
          <w:b/>
          <w:sz w:val="24"/>
        </w:rPr>
      </w:pPr>
    </w:p>
    <w:p w14:paraId="02F6FDD6" w14:textId="77777777" w:rsidR="003E6039" w:rsidRDefault="003E6039" w:rsidP="00FD42AD">
      <w:pPr>
        <w:pStyle w:val="Heading1"/>
      </w:pPr>
      <w:r w:rsidRPr="00D75496">
        <w:t>Test Procedures</w:t>
      </w:r>
    </w:p>
    <w:p w14:paraId="5874A287" w14:textId="77777777" w:rsidR="003E6039" w:rsidRDefault="003E6039" w:rsidP="00D73D7D">
      <w:pPr>
        <w:pStyle w:val="Heading2"/>
      </w:pPr>
      <w:r>
        <w:t>Alpha Tests</w:t>
      </w:r>
    </w:p>
    <w:p w14:paraId="0D8C0032" w14:textId="77777777" w:rsidR="009D18C4" w:rsidRDefault="009D18C4" w:rsidP="00F2700A">
      <w:pPr>
        <w:pStyle w:val="Heading3"/>
      </w:pPr>
      <w:r>
        <w:t>Test Name/Number</w:t>
      </w:r>
    </w:p>
    <w:p w14:paraId="4EF03EE7" w14:textId="77777777" w:rsidR="000F7F20" w:rsidRDefault="004C648C" w:rsidP="00AD4086">
      <w:pPr>
        <w:pStyle w:val="Heading4"/>
      </w:pPr>
      <w:r w:rsidRPr="004C648C">
        <w:rPr>
          <w:rStyle w:val="StyleHeading4NotBoldChar"/>
        </w:rPr>
        <w:t>Purpose (</w:t>
      </w:r>
      <w:r w:rsidR="000F7F20">
        <w:t>Describe the capabilities to be verified)</w:t>
      </w:r>
    </w:p>
    <w:p w14:paraId="71A9FB5B" w14:textId="77777777" w:rsidR="00525097" w:rsidRPr="00525097" w:rsidRDefault="00525097" w:rsidP="00B86C53">
      <w:pPr>
        <w:pStyle w:val="BodyTestIndent4"/>
      </w:pPr>
    </w:p>
    <w:p w14:paraId="211CD14A" w14:textId="77777777" w:rsidR="000F7F20" w:rsidRDefault="000F7F20" w:rsidP="00AD4086">
      <w:pPr>
        <w:pStyle w:val="Heading4"/>
      </w:pPr>
      <w:r>
        <w:t>Method</w:t>
      </w:r>
      <w:r w:rsidR="004C648C">
        <w:t xml:space="preserve">  </w:t>
      </w:r>
      <w:r>
        <w:t>(Describe steps for conducting the test)</w:t>
      </w:r>
    </w:p>
    <w:p w14:paraId="6995C7D7" w14:textId="77777777" w:rsidR="00525097" w:rsidRPr="00525097" w:rsidRDefault="00525097" w:rsidP="00B86C53">
      <w:pPr>
        <w:pStyle w:val="BodyTestIndent4"/>
      </w:pPr>
    </w:p>
    <w:p w14:paraId="322079A5" w14:textId="77777777" w:rsidR="000F7F20" w:rsidRDefault="000F7F20" w:rsidP="004C648C">
      <w:pPr>
        <w:pStyle w:val="StyleHeading4NotBold"/>
      </w:pPr>
      <w:r>
        <w:t>Input</w:t>
      </w:r>
      <w:r w:rsidR="004C648C">
        <w:t xml:space="preserve">  (</w:t>
      </w:r>
      <w:r>
        <w:t>Describe any input data to be supplied for the test)</w:t>
      </w:r>
    </w:p>
    <w:p w14:paraId="22E7700E" w14:textId="77777777" w:rsidR="00525097" w:rsidRPr="00525097" w:rsidRDefault="00525097" w:rsidP="00B86C53">
      <w:pPr>
        <w:pStyle w:val="BodyTestIndent4"/>
      </w:pPr>
    </w:p>
    <w:p w14:paraId="23C29D02" w14:textId="77777777" w:rsidR="000F7F20" w:rsidRDefault="000F7F20" w:rsidP="004C648C">
      <w:pPr>
        <w:pStyle w:val="StyleHeading4NotBold"/>
      </w:pPr>
      <w:r>
        <w:t>Output</w:t>
      </w:r>
      <w:r w:rsidR="004C648C">
        <w:t xml:space="preserve">  </w:t>
      </w:r>
      <w:r>
        <w:t>(Describe any output data to be collected)</w:t>
      </w:r>
    </w:p>
    <w:p w14:paraId="7C0E19FC" w14:textId="77777777" w:rsidR="00525097" w:rsidRPr="00525097" w:rsidRDefault="00525097" w:rsidP="00B86C53">
      <w:pPr>
        <w:pStyle w:val="BodyTestIndent4"/>
      </w:pPr>
    </w:p>
    <w:p w14:paraId="4407C498" w14:textId="77777777" w:rsidR="000F7F20" w:rsidRDefault="000F7F20" w:rsidP="004C648C">
      <w:pPr>
        <w:pStyle w:val="StyleHeading4NotBold"/>
      </w:pPr>
      <w:r>
        <w:t>Evaluation Criteria</w:t>
      </w:r>
      <w:r w:rsidR="004C648C">
        <w:t xml:space="preserve">  (</w:t>
      </w:r>
      <w:r>
        <w:t>Describe how to determine test success or failure)</w:t>
      </w:r>
    </w:p>
    <w:p w14:paraId="790DD25B" w14:textId="77777777" w:rsidR="00525097" w:rsidRPr="00525097" w:rsidRDefault="00525097" w:rsidP="00B86C53">
      <w:pPr>
        <w:pStyle w:val="BodyTestIndent4"/>
      </w:pPr>
    </w:p>
    <w:p w14:paraId="224BF6C7" w14:textId="77777777" w:rsidR="000F7F20" w:rsidRDefault="000F7F20" w:rsidP="004C648C">
      <w:pPr>
        <w:pStyle w:val="StyleHeading4NotBold"/>
      </w:pPr>
      <w:r>
        <w:lastRenderedPageBreak/>
        <w:t>Errors/Retesting</w:t>
      </w:r>
      <w:r>
        <w:tab/>
        <w:t>(Describe error handling)</w:t>
      </w:r>
    </w:p>
    <w:p w14:paraId="574704BC" w14:textId="77777777" w:rsidR="00525097" w:rsidRPr="00525097" w:rsidRDefault="00525097" w:rsidP="00B86C53">
      <w:pPr>
        <w:pStyle w:val="BodyTestIndent4"/>
      </w:pPr>
    </w:p>
    <w:p w14:paraId="5A8D9555" w14:textId="77777777" w:rsidR="00525097" w:rsidRDefault="000F7F20" w:rsidP="004C648C">
      <w:pPr>
        <w:pStyle w:val="StyleHeading4NotBold"/>
      </w:pPr>
      <w:r>
        <w:t>Results</w:t>
      </w:r>
      <w:r w:rsidR="004C648C">
        <w:t xml:space="preserve">  </w:t>
      </w:r>
      <w:r>
        <w:t>(Describe expected/actual results of the test)</w:t>
      </w:r>
    </w:p>
    <w:p w14:paraId="04A6D372" w14:textId="77777777" w:rsidR="000F7F20" w:rsidRPr="00525097" w:rsidRDefault="000F7F20" w:rsidP="00B86C53">
      <w:pPr>
        <w:pStyle w:val="BodyTestIndent4"/>
      </w:pPr>
      <w:r>
        <w:tab/>
      </w:r>
      <w:r>
        <w:tab/>
      </w:r>
      <w:r>
        <w:tab/>
      </w:r>
    </w:p>
    <w:p w14:paraId="0F0A6FAB" w14:textId="77777777" w:rsidR="000F7F20" w:rsidRPr="004639E2" w:rsidRDefault="000F7F20" w:rsidP="002B3238">
      <w:r>
        <w:tab/>
      </w:r>
      <w:r>
        <w:tab/>
      </w:r>
      <w:r>
        <w:tab/>
      </w:r>
    </w:p>
    <w:p w14:paraId="1E6AAFE4" w14:textId="77777777" w:rsidR="000F7F20" w:rsidRPr="004639E2" w:rsidRDefault="002B3238" w:rsidP="002B3238">
      <w:pPr>
        <w:pStyle w:val="Heading2"/>
      </w:pPr>
      <w:r>
        <w:t>Beta Tests</w:t>
      </w:r>
    </w:p>
    <w:p w14:paraId="7DEA7D37" w14:textId="77777777" w:rsidR="000F7F20" w:rsidRDefault="000F7F20" w:rsidP="008734B0">
      <w:pPr>
        <w:pStyle w:val="Heading3"/>
      </w:pPr>
      <w:r>
        <w:t>Test Name/Number</w:t>
      </w:r>
    </w:p>
    <w:p w14:paraId="27D29A72" w14:textId="77777777" w:rsidR="000F7F20" w:rsidRDefault="000F7F20" w:rsidP="008734B0">
      <w:pPr>
        <w:pStyle w:val="Heading4"/>
      </w:pPr>
      <w:r>
        <w:t>Purpose</w:t>
      </w:r>
      <w:r w:rsidR="008734B0">
        <w:t xml:space="preserve"> </w:t>
      </w:r>
      <w:r w:rsidR="00AD4086">
        <w:t>(</w:t>
      </w:r>
      <w:r>
        <w:t>Describe the capabilities to be verified)</w:t>
      </w:r>
    </w:p>
    <w:p w14:paraId="557BDDCE" w14:textId="77777777" w:rsidR="00525097" w:rsidRPr="00525097" w:rsidRDefault="00525097" w:rsidP="00B86C53">
      <w:pPr>
        <w:pStyle w:val="BodyTestIndent4"/>
      </w:pPr>
    </w:p>
    <w:p w14:paraId="0BF9123D" w14:textId="77777777" w:rsidR="000F7F20" w:rsidRDefault="000F7F20" w:rsidP="008734B0">
      <w:pPr>
        <w:pStyle w:val="Heading4"/>
      </w:pPr>
      <w:r>
        <w:t>Method</w:t>
      </w:r>
      <w:r w:rsidR="00AD4086">
        <w:t xml:space="preserve"> </w:t>
      </w:r>
      <w:r>
        <w:t>(Describe steps for conducting the test)</w:t>
      </w:r>
    </w:p>
    <w:p w14:paraId="6D3D5EF0" w14:textId="77777777" w:rsidR="00525097" w:rsidRPr="00525097" w:rsidRDefault="00525097" w:rsidP="00B86C53">
      <w:pPr>
        <w:pStyle w:val="BodyTestIndent4"/>
      </w:pPr>
    </w:p>
    <w:p w14:paraId="6670008A" w14:textId="77777777" w:rsidR="000F7F20" w:rsidRDefault="000F7F20" w:rsidP="008734B0">
      <w:pPr>
        <w:pStyle w:val="Heading4"/>
      </w:pPr>
      <w:r>
        <w:t>Input</w:t>
      </w:r>
      <w:r w:rsidR="008734B0">
        <w:t xml:space="preserve"> </w:t>
      </w:r>
      <w:r>
        <w:t>(Describe any input data to be supplied for the test)</w:t>
      </w:r>
    </w:p>
    <w:p w14:paraId="71D1A8F0" w14:textId="77777777" w:rsidR="00525097" w:rsidRPr="00525097" w:rsidRDefault="00525097" w:rsidP="00B86C53">
      <w:pPr>
        <w:pStyle w:val="BodyTestIndent4"/>
      </w:pPr>
    </w:p>
    <w:p w14:paraId="134AF43B" w14:textId="77777777" w:rsidR="000F7F20" w:rsidRDefault="000F7F20" w:rsidP="008734B0">
      <w:pPr>
        <w:pStyle w:val="Heading4"/>
      </w:pPr>
      <w:r>
        <w:t>Output</w:t>
      </w:r>
      <w:r w:rsidR="00AD4086">
        <w:t xml:space="preserve"> </w:t>
      </w:r>
      <w:r>
        <w:t>(Describe any output data to be collected)</w:t>
      </w:r>
    </w:p>
    <w:p w14:paraId="3D88246B" w14:textId="77777777" w:rsidR="00525097" w:rsidRPr="00525097" w:rsidRDefault="00525097" w:rsidP="00B86C53">
      <w:pPr>
        <w:pStyle w:val="BodyTestIndent4"/>
      </w:pPr>
    </w:p>
    <w:p w14:paraId="2AEA046C" w14:textId="77777777" w:rsidR="00525097" w:rsidRDefault="008734B0" w:rsidP="008734B0">
      <w:pPr>
        <w:pStyle w:val="Heading4"/>
      </w:pPr>
      <w:r>
        <w:t xml:space="preserve">Evaluation Criteria </w:t>
      </w:r>
      <w:r w:rsidR="000F7F20">
        <w:t>(Describe how to determine test success or failure)</w:t>
      </w:r>
    </w:p>
    <w:p w14:paraId="6EB87E1F" w14:textId="77777777" w:rsidR="000F7F20" w:rsidRPr="00525097" w:rsidRDefault="000F7F20" w:rsidP="00B86C53">
      <w:pPr>
        <w:pStyle w:val="BodyTestIndent4"/>
      </w:pPr>
      <w:r>
        <w:tab/>
      </w:r>
    </w:p>
    <w:p w14:paraId="36CB51C4" w14:textId="77777777" w:rsidR="000F7F20" w:rsidRDefault="000F7F20" w:rsidP="008734B0">
      <w:pPr>
        <w:pStyle w:val="Heading4"/>
      </w:pPr>
      <w:r>
        <w:t>Errors/Retesting</w:t>
      </w:r>
      <w:r w:rsidR="00AD4086">
        <w:t xml:space="preserve"> (</w:t>
      </w:r>
      <w:r>
        <w:t>Describe error handling)</w:t>
      </w:r>
    </w:p>
    <w:p w14:paraId="310C9243" w14:textId="77777777" w:rsidR="00525097" w:rsidRPr="00525097" w:rsidRDefault="00525097" w:rsidP="00B86C53">
      <w:pPr>
        <w:pStyle w:val="BodyTestIndent4"/>
      </w:pPr>
    </w:p>
    <w:p w14:paraId="4A53E7CF" w14:textId="77777777" w:rsidR="000F7F20" w:rsidRDefault="000F7F20" w:rsidP="008734B0">
      <w:pPr>
        <w:pStyle w:val="Heading4"/>
      </w:pPr>
      <w:r>
        <w:t>Results</w:t>
      </w:r>
      <w:r w:rsidR="008734B0">
        <w:t xml:space="preserve"> </w:t>
      </w:r>
      <w:r>
        <w:t>(Describe expected/actual results of the test)</w:t>
      </w:r>
    </w:p>
    <w:p w14:paraId="0FF0D761" w14:textId="77777777" w:rsidR="000F7F20" w:rsidRPr="000F7F20" w:rsidRDefault="000F7F20" w:rsidP="00B86C53">
      <w:pPr>
        <w:pStyle w:val="BodyTestIndent4"/>
      </w:pPr>
      <w:r>
        <w:tab/>
      </w:r>
      <w:r>
        <w:tab/>
      </w:r>
      <w:r>
        <w:tab/>
      </w:r>
      <w:r>
        <w:tab/>
      </w:r>
    </w:p>
    <w:p w14:paraId="25835C49" w14:textId="77777777" w:rsidR="00D96750" w:rsidRDefault="00D96750" w:rsidP="002B3238">
      <w:pPr>
        <w:pStyle w:val="BodyTestIndent4"/>
        <w:sectPr w:rsidR="00D96750" w:rsidSect="001A34CF">
          <w:headerReference w:type="even" r:id="rId19"/>
          <w:headerReference w:type="default" r:id="rId20"/>
          <w:headerReference w:type="first" r:id="rId21"/>
          <w:pgSz w:w="15840" w:h="12240" w:orient="landscape" w:code="1"/>
          <w:pgMar w:top="1008" w:right="360" w:bottom="360" w:left="360" w:header="360" w:footer="360" w:gutter="0"/>
          <w:cols w:space="720"/>
          <w:formProt w:val="0"/>
        </w:sectPr>
      </w:pPr>
    </w:p>
    <w:p w14:paraId="3B783144" w14:textId="77777777" w:rsidR="003E6039" w:rsidRDefault="003E6039" w:rsidP="00AD4086">
      <w:pPr>
        <w:pStyle w:val="Header"/>
      </w:pPr>
      <w:r>
        <w:lastRenderedPageBreak/>
        <w:t>Inspection Details:</w:t>
      </w:r>
      <w:r w:rsidRPr="00056DBD">
        <w:t xml:space="preserve"> </w:t>
      </w:r>
      <w:r w:rsidR="006D4B76">
        <w:t>(If separate document)</w:t>
      </w:r>
      <w:r>
        <w:rPr>
          <w:sz w:val="24"/>
        </w:rPr>
        <w:t xml:space="preserve">:  </w:t>
      </w:r>
    </w:p>
    <w:p w14:paraId="0D06C1E4" w14:textId="77777777" w:rsidR="003E6039" w:rsidRDefault="003E6039" w:rsidP="00FD42AD">
      <w:pPr>
        <w:pStyle w:val="Heading1"/>
      </w:pPr>
      <w:r w:rsidRPr="00D75496">
        <w:t>General Information</w:t>
      </w:r>
    </w:p>
    <w:tbl>
      <w:tblPr>
        <w:tblW w:w="1440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0"/>
        <w:gridCol w:w="1440"/>
        <w:gridCol w:w="1350"/>
        <w:gridCol w:w="2520"/>
        <w:gridCol w:w="8640"/>
      </w:tblGrid>
      <w:tr w:rsidR="00AC5C0D" w14:paraId="4D69182E" w14:textId="77777777" w:rsidTr="008D42A2">
        <w:trPr>
          <w:cantSplit/>
          <w:trHeight w:val="605"/>
        </w:trPr>
        <w:tc>
          <w:tcPr>
            <w:tcW w:w="450" w:type="dxa"/>
            <w:shd w:val="pct10" w:color="000000" w:fill="FFFFFF"/>
            <w:vAlign w:val="center"/>
          </w:tcPr>
          <w:p w14:paraId="5749068B" w14:textId="77777777" w:rsidR="00AC5C0D" w:rsidRDefault="00AC5C0D" w:rsidP="00633255">
            <w:pPr>
              <w:pStyle w:val="TableHdr2Centered"/>
            </w:pPr>
            <w:r>
              <w:t xml:space="preserve"> #</w:t>
            </w:r>
          </w:p>
        </w:tc>
        <w:tc>
          <w:tcPr>
            <w:tcW w:w="1440" w:type="dxa"/>
            <w:shd w:val="pct10" w:color="000000" w:fill="FFFFFF"/>
            <w:vAlign w:val="center"/>
          </w:tcPr>
          <w:p w14:paraId="278CDD9C" w14:textId="77777777" w:rsidR="00AC5C0D" w:rsidRDefault="00AC5C0D" w:rsidP="00633255">
            <w:pPr>
              <w:pStyle w:val="TableHdr2Centered"/>
            </w:pPr>
            <w:r>
              <w:t xml:space="preserve">  DATE</w:t>
            </w:r>
          </w:p>
        </w:tc>
        <w:tc>
          <w:tcPr>
            <w:tcW w:w="1350" w:type="dxa"/>
            <w:shd w:val="pct10" w:color="000000" w:fill="FFFFFF"/>
            <w:vAlign w:val="center"/>
          </w:tcPr>
          <w:p w14:paraId="621E7EB7" w14:textId="77777777" w:rsidR="00AC5C0D" w:rsidRDefault="00AC5C0D" w:rsidP="00633255">
            <w:pPr>
              <w:pStyle w:val="TableHdr2Centered"/>
            </w:pPr>
            <w:r>
              <w:t>MEETING LENGTH</w:t>
            </w:r>
          </w:p>
        </w:tc>
        <w:tc>
          <w:tcPr>
            <w:tcW w:w="2520" w:type="dxa"/>
            <w:shd w:val="pct10" w:color="000000" w:fill="FFFFFF"/>
            <w:vAlign w:val="center"/>
          </w:tcPr>
          <w:p w14:paraId="46F0128A" w14:textId="77777777" w:rsidR="00AC5C0D" w:rsidRDefault="00AC5C0D" w:rsidP="00633255">
            <w:pPr>
              <w:pStyle w:val="TableHdr2Centered"/>
            </w:pPr>
            <w:r>
              <w:t>INSPECTION TYPE</w:t>
            </w:r>
          </w:p>
        </w:tc>
        <w:tc>
          <w:tcPr>
            <w:tcW w:w="8640" w:type="dxa"/>
            <w:shd w:val="pct10" w:color="000000" w:fill="FFFFFF"/>
            <w:vAlign w:val="center"/>
          </w:tcPr>
          <w:p w14:paraId="03040CBB" w14:textId="77777777" w:rsidR="00AC5C0D" w:rsidRDefault="00AC5C0D" w:rsidP="00633255">
            <w:pPr>
              <w:pStyle w:val="TableHdr2Centered"/>
            </w:pPr>
            <w:r>
              <w:t>DESCRIPTION</w:t>
            </w:r>
          </w:p>
        </w:tc>
      </w:tr>
      <w:tr w:rsidR="00AC5C0D" w14:paraId="24EA8700" w14:textId="77777777" w:rsidTr="008D42A2">
        <w:trPr>
          <w:cantSplit/>
        </w:trPr>
        <w:tc>
          <w:tcPr>
            <w:tcW w:w="450" w:type="dxa"/>
            <w:vAlign w:val="center"/>
          </w:tcPr>
          <w:p w14:paraId="53D18A08" w14:textId="77777777" w:rsidR="00AC5C0D" w:rsidRDefault="00AC5C0D" w:rsidP="00D76391">
            <w:pPr>
              <w:pStyle w:val="TableTextCentered"/>
            </w:pPr>
          </w:p>
        </w:tc>
        <w:tc>
          <w:tcPr>
            <w:tcW w:w="1440" w:type="dxa"/>
            <w:vAlign w:val="center"/>
          </w:tcPr>
          <w:p w14:paraId="28A94646" w14:textId="77777777" w:rsidR="00AC5C0D" w:rsidRDefault="00AC5C0D" w:rsidP="00D76391">
            <w:pPr>
              <w:pStyle w:val="TableTextCentered"/>
            </w:pPr>
          </w:p>
        </w:tc>
        <w:tc>
          <w:tcPr>
            <w:tcW w:w="1350" w:type="dxa"/>
            <w:vAlign w:val="center"/>
          </w:tcPr>
          <w:p w14:paraId="00F9BE74" w14:textId="77777777" w:rsidR="00AC5C0D" w:rsidRDefault="00AC5C0D" w:rsidP="00D76391">
            <w:pPr>
              <w:pStyle w:val="TableTextCentered"/>
            </w:pPr>
          </w:p>
        </w:tc>
        <w:tc>
          <w:tcPr>
            <w:tcW w:w="2520" w:type="dxa"/>
            <w:vAlign w:val="center"/>
          </w:tcPr>
          <w:p w14:paraId="080C2583" w14:textId="77777777" w:rsidR="00AC5C0D" w:rsidRPr="00187E33" w:rsidRDefault="00AC5C0D" w:rsidP="00D76391">
            <w:pPr>
              <w:pStyle w:val="TableTextCentered"/>
            </w:pPr>
          </w:p>
        </w:tc>
        <w:tc>
          <w:tcPr>
            <w:tcW w:w="8640" w:type="dxa"/>
            <w:vAlign w:val="center"/>
          </w:tcPr>
          <w:p w14:paraId="5507BD00" w14:textId="77777777" w:rsidR="00AC5C0D" w:rsidRPr="00187E33" w:rsidRDefault="00AC5C0D" w:rsidP="00D76391">
            <w:pPr>
              <w:pStyle w:val="TableTextLeft"/>
            </w:pPr>
          </w:p>
        </w:tc>
      </w:tr>
    </w:tbl>
    <w:p w14:paraId="5449CCA3" w14:textId="77777777" w:rsidR="003E6039" w:rsidRDefault="003E6039" w:rsidP="00BB302E">
      <w:pPr>
        <w:spacing w:before="60"/>
        <w:rPr>
          <w:b/>
          <w:sz w:val="24"/>
        </w:rPr>
      </w:pPr>
    </w:p>
    <w:p w14:paraId="2E3C678D" w14:textId="77777777" w:rsidR="003E6039" w:rsidRDefault="003E6039" w:rsidP="00FD42AD">
      <w:pPr>
        <w:pStyle w:val="Heading1"/>
      </w:pPr>
      <w:r w:rsidRPr="00D75496">
        <w:t>Attendees</w:t>
      </w: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0"/>
        <w:gridCol w:w="2160"/>
        <w:gridCol w:w="1080"/>
        <w:gridCol w:w="2160"/>
        <w:gridCol w:w="1080"/>
        <w:gridCol w:w="2160"/>
        <w:gridCol w:w="1080"/>
        <w:gridCol w:w="2160"/>
        <w:gridCol w:w="2160"/>
      </w:tblGrid>
      <w:tr w:rsidR="00A9337E" w14:paraId="76CE2C38" w14:textId="77777777" w:rsidTr="008D42A2">
        <w:trPr>
          <w:cantSplit/>
          <w:trHeight w:val="605"/>
        </w:trPr>
        <w:tc>
          <w:tcPr>
            <w:tcW w:w="450" w:type="dxa"/>
            <w:shd w:val="pct10" w:color="000000" w:fill="FFFFFF"/>
            <w:vAlign w:val="center"/>
          </w:tcPr>
          <w:p w14:paraId="5E5D59FF" w14:textId="77777777" w:rsidR="00A9337E" w:rsidRDefault="00A9337E" w:rsidP="00633255">
            <w:pPr>
              <w:pStyle w:val="TableHdr2Centered"/>
            </w:pPr>
            <w:r>
              <w:t xml:space="preserve"> #</w:t>
            </w:r>
          </w:p>
        </w:tc>
        <w:tc>
          <w:tcPr>
            <w:tcW w:w="2160" w:type="dxa"/>
            <w:shd w:val="pct10" w:color="000000" w:fill="FFFFFF"/>
            <w:vAlign w:val="center"/>
          </w:tcPr>
          <w:p w14:paraId="3E527A4E" w14:textId="77777777" w:rsidR="00A9337E" w:rsidRDefault="00A9337E" w:rsidP="00633255">
            <w:pPr>
              <w:pStyle w:val="TableHdr2Centered"/>
            </w:pPr>
            <w:r>
              <w:t>MODERATOR</w:t>
            </w:r>
          </w:p>
        </w:tc>
        <w:tc>
          <w:tcPr>
            <w:tcW w:w="1080" w:type="dxa"/>
            <w:shd w:val="pct10" w:color="000000" w:fill="FFFFFF"/>
            <w:vAlign w:val="center"/>
          </w:tcPr>
          <w:p w14:paraId="7D2AE709" w14:textId="77777777" w:rsidR="00A9337E" w:rsidRDefault="00A9337E" w:rsidP="00633255">
            <w:pPr>
              <w:pStyle w:val="TableHdr2Centered"/>
            </w:pPr>
            <w:r>
              <w:t>PREP TIME</w:t>
            </w:r>
          </w:p>
        </w:tc>
        <w:tc>
          <w:tcPr>
            <w:tcW w:w="2160" w:type="dxa"/>
            <w:shd w:val="pct10" w:color="000000" w:fill="FFFFFF"/>
            <w:vAlign w:val="center"/>
          </w:tcPr>
          <w:p w14:paraId="71EE4944" w14:textId="77777777" w:rsidR="00A9337E" w:rsidRDefault="00A9337E" w:rsidP="00633255">
            <w:pPr>
              <w:pStyle w:val="TableHdr2Centered"/>
            </w:pPr>
            <w:r>
              <w:t>READER</w:t>
            </w:r>
          </w:p>
        </w:tc>
        <w:tc>
          <w:tcPr>
            <w:tcW w:w="1080" w:type="dxa"/>
            <w:shd w:val="pct10" w:color="000000" w:fill="FFFFFF"/>
            <w:vAlign w:val="center"/>
          </w:tcPr>
          <w:p w14:paraId="5D7D9F6D" w14:textId="77777777" w:rsidR="00A9337E" w:rsidRDefault="00A9337E" w:rsidP="00633255">
            <w:pPr>
              <w:pStyle w:val="TableHdr2Centered"/>
            </w:pPr>
            <w:r>
              <w:t>PREP TIME</w:t>
            </w:r>
          </w:p>
        </w:tc>
        <w:tc>
          <w:tcPr>
            <w:tcW w:w="2160" w:type="dxa"/>
            <w:shd w:val="pct10" w:color="000000" w:fill="FFFFFF"/>
            <w:vAlign w:val="center"/>
          </w:tcPr>
          <w:p w14:paraId="3759FDD4" w14:textId="77777777" w:rsidR="00A9337E" w:rsidRDefault="00A9337E" w:rsidP="00633255">
            <w:pPr>
              <w:pStyle w:val="TableHdr2Centered"/>
            </w:pPr>
            <w:r>
              <w:t>TESTER</w:t>
            </w:r>
          </w:p>
        </w:tc>
        <w:tc>
          <w:tcPr>
            <w:tcW w:w="1080" w:type="dxa"/>
            <w:shd w:val="pct10" w:color="000000" w:fill="FFFFFF"/>
            <w:vAlign w:val="center"/>
          </w:tcPr>
          <w:p w14:paraId="126B70B4" w14:textId="77777777" w:rsidR="00A9337E" w:rsidRDefault="00A9337E" w:rsidP="00633255">
            <w:pPr>
              <w:pStyle w:val="TableHdr2Centered"/>
            </w:pPr>
            <w:r>
              <w:t>PREP TIME</w:t>
            </w:r>
          </w:p>
        </w:tc>
        <w:tc>
          <w:tcPr>
            <w:tcW w:w="2160" w:type="dxa"/>
            <w:shd w:val="pct10" w:color="000000" w:fill="FFFFFF"/>
            <w:vAlign w:val="center"/>
          </w:tcPr>
          <w:p w14:paraId="3ECF7631" w14:textId="77777777" w:rsidR="00A9337E" w:rsidRDefault="00A9337E" w:rsidP="00633255">
            <w:pPr>
              <w:pStyle w:val="TableHdr2Centered"/>
            </w:pPr>
            <w:r>
              <w:t>AUTHOR</w:t>
            </w:r>
          </w:p>
        </w:tc>
        <w:tc>
          <w:tcPr>
            <w:tcW w:w="2160" w:type="dxa"/>
            <w:shd w:val="pct10" w:color="000000" w:fill="FFFFFF"/>
            <w:vAlign w:val="center"/>
          </w:tcPr>
          <w:p w14:paraId="37F6169C" w14:textId="77777777" w:rsidR="00A9337E" w:rsidRDefault="00A9337E" w:rsidP="00633255">
            <w:pPr>
              <w:pStyle w:val="TableHdr2Centered"/>
            </w:pPr>
            <w:r>
              <w:t>GUEST</w:t>
            </w:r>
          </w:p>
        </w:tc>
      </w:tr>
      <w:tr w:rsidR="00A9337E" w14:paraId="13A5F857" w14:textId="77777777" w:rsidTr="008D42A2">
        <w:trPr>
          <w:cantSplit/>
        </w:trPr>
        <w:tc>
          <w:tcPr>
            <w:tcW w:w="450" w:type="dxa"/>
            <w:vAlign w:val="center"/>
          </w:tcPr>
          <w:p w14:paraId="5E836078" w14:textId="77777777" w:rsidR="00A9337E" w:rsidRDefault="00A9337E" w:rsidP="00D76391">
            <w:pPr>
              <w:pStyle w:val="TableTextCentered"/>
            </w:pPr>
          </w:p>
        </w:tc>
        <w:tc>
          <w:tcPr>
            <w:tcW w:w="2160" w:type="dxa"/>
            <w:vAlign w:val="center"/>
          </w:tcPr>
          <w:p w14:paraId="7118CCCF" w14:textId="77777777" w:rsidR="00A9337E" w:rsidRDefault="00A9337E" w:rsidP="00D76391">
            <w:pPr>
              <w:pStyle w:val="TableTextCentered"/>
            </w:pPr>
          </w:p>
        </w:tc>
        <w:tc>
          <w:tcPr>
            <w:tcW w:w="1080" w:type="dxa"/>
            <w:vAlign w:val="center"/>
          </w:tcPr>
          <w:p w14:paraId="5F760CA5" w14:textId="77777777" w:rsidR="00A9337E" w:rsidRDefault="00A9337E" w:rsidP="00D76391">
            <w:pPr>
              <w:pStyle w:val="TableTextCentered"/>
            </w:pPr>
          </w:p>
        </w:tc>
        <w:tc>
          <w:tcPr>
            <w:tcW w:w="2160" w:type="dxa"/>
            <w:vAlign w:val="center"/>
          </w:tcPr>
          <w:p w14:paraId="4ED00210" w14:textId="77777777" w:rsidR="00A9337E" w:rsidRDefault="00A9337E" w:rsidP="00D76391">
            <w:pPr>
              <w:pStyle w:val="TableTextCentered"/>
            </w:pPr>
          </w:p>
        </w:tc>
        <w:tc>
          <w:tcPr>
            <w:tcW w:w="1080" w:type="dxa"/>
            <w:vAlign w:val="center"/>
          </w:tcPr>
          <w:p w14:paraId="1CEBFDC6" w14:textId="77777777" w:rsidR="00A9337E" w:rsidRDefault="00A9337E" w:rsidP="00D76391">
            <w:pPr>
              <w:pStyle w:val="TableTextCentered"/>
            </w:pPr>
          </w:p>
        </w:tc>
        <w:tc>
          <w:tcPr>
            <w:tcW w:w="2160" w:type="dxa"/>
            <w:vAlign w:val="center"/>
          </w:tcPr>
          <w:p w14:paraId="2473663B" w14:textId="77777777" w:rsidR="00A9337E" w:rsidRDefault="00A9337E" w:rsidP="00D76391">
            <w:pPr>
              <w:pStyle w:val="TableTextCentered"/>
            </w:pPr>
          </w:p>
        </w:tc>
        <w:tc>
          <w:tcPr>
            <w:tcW w:w="1080" w:type="dxa"/>
            <w:vAlign w:val="center"/>
          </w:tcPr>
          <w:p w14:paraId="7A259BFA" w14:textId="77777777" w:rsidR="00A9337E" w:rsidRDefault="00A9337E" w:rsidP="00D76391">
            <w:pPr>
              <w:pStyle w:val="TableTextCentered"/>
            </w:pPr>
          </w:p>
        </w:tc>
        <w:tc>
          <w:tcPr>
            <w:tcW w:w="2160" w:type="dxa"/>
            <w:vAlign w:val="center"/>
          </w:tcPr>
          <w:p w14:paraId="0FDDCF04" w14:textId="77777777" w:rsidR="00A9337E" w:rsidRDefault="00A9337E" w:rsidP="00D76391">
            <w:pPr>
              <w:pStyle w:val="TableTextCentered"/>
            </w:pPr>
          </w:p>
        </w:tc>
        <w:tc>
          <w:tcPr>
            <w:tcW w:w="2160" w:type="dxa"/>
            <w:vAlign w:val="center"/>
          </w:tcPr>
          <w:p w14:paraId="4B5B9668" w14:textId="77777777" w:rsidR="00A9337E" w:rsidRPr="00187E33" w:rsidRDefault="00A9337E" w:rsidP="00D76391">
            <w:pPr>
              <w:pStyle w:val="TableTextCentered"/>
            </w:pPr>
          </w:p>
        </w:tc>
      </w:tr>
    </w:tbl>
    <w:p w14:paraId="6134CBF0" w14:textId="77777777" w:rsidR="003E6039" w:rsidRDefault="003E6039" w:rsidP="003E6039">
      <w:pPr>
        <w:spacing w:before="60"/>
        <w:ind w:firstLine="86"/>
        <w:rPr>
          <w:b/>
          <w:sz w:val="24"/>
        </w:rPr>
      </w:pPr>
    </w:p>
    <w:p w14:paraId="4180A814" w14:textId="77777777" w:rsidR="003E6039" w:rsidRDefault="003E6039" w:rsidP="00FD42AD">
      <w:pPr>
        <w:pStyle w:val="Heading1"/>
      </w:pPr>
      <w:r w:rsidRPr="00D75496">
        <w:t>Code Inspected</w:t>
      </w:r>
    </w:p>
    <w:tbl>
      <w:tblPr>
        <w:tblW w:w="1440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97"/>
        <w:gridCol w:w="1811"/>
        <w:gridCol w:w="6792"/>
      </w:tblGrid>
      <w:tr w:rsidR="00FE2203" w14:paraId="5050829A" w14:textId="77777777" w:rsidTr="00355A41">
        <w:trPr>
          <w:cantSplit/>
          <w:trHeight w:val="605"/>
        </w:trPr>
        <w:tc>
          <w:tcPr>
            <w:tcW w:w="5797" w:type="dxa"/>
            <w:shd w:val="pct10" w:color="000000" w:fill="FFFFFF"/>
            <w:vAlign w:val="center"/>
          </w:tcPr>
          <w:p w14:paraId="7FBCE4B3" w14:textId="77777777" w:rsidR="00FE2203" w:rsidRDefault="00633255" w:rsidP="00633255">
            <w:pPr>
              <w:pStyle w:val="TableHdr2Centered"/>
            </w:pPr>
            <w:r>
              <w:t>MODULE NAME</w:t>
            </w:r>
          </w:p>
        </w:tc>
        <w:tc>
          <w:tcPr>
            <w:tcW w:w="1811" w:type="dxa"/>
            <w:shd w:val="pct10" w:color="000000" w:fill="FFFFFF"/>
            <w:vAlign w:val="center"/>
          </w:tcPr>
          <w:p w14:paraId="0C9E9447" w14:textId="77777777" w:rsidR="00FE2203" w:rsidRDefault="00633255" w:rsidP="00633255">
            <w:pPr>
              <w:pStyle w:val="TableHdr2Centered"/>
            </w:pPr>
            <w:r>
              <w:t>LINES OF CODE INSPECTED</w:t>
            </w:r>
          </w:p>
        </w:tc>
        <w:tc>
          <w:tcPr>
            <w:tcW w:w="6792" w:type="dxa"/>
            <w:shd w:val="pct10" w:color="000000" w:fill="FFFFFF"/>
            <w:vAlign w:val="center"/>
          </w:tcPr>
          <w:p w14:paraId="3AAB14FA" w14:textId="77777777" w:rsidR="00FE2203" w:rsidRDefault="00FE2203" w:rsidP="00633255">
            <w:pPr>
              <w:pStyle w:val="TableHdr2Centered"/>
            </w:pPr>
            <w:r>
              <w:t>COMMENTS</w:t>
            </w:r>
          </w:p>
        </w:tc>
      </w:tr>
      <w:tr w:rsidR="00FE2203" w14:paraId="2222EBBF" w14:textId="77777777" w:rsidTr="00355A41">
        <w:trPr>
          <w:cantSplit/>
        </w:trPr>
        <w:tc>
          <w:tcPr>
            <w:tcW w:w="5797" w:type="dxa"/>
            <w:vAlign w:val="center"/>
          </w:tcPr>
          <w:p w14:paraId="3BAF283C" w14:textId="77777777" w:rsidR="00FE2203" w:rsidRDefault="00FE2203" w:rsidP="00D76391">
            <w:pPr>
              <w:pStyle w:val="TableTextCentered"/>
            </w:pPr>
          </w:p>
        </w:tc>
        <w:tc>
          <w:tcPr>
            <w:tcW w:w="1811" w:type="dxa"/>
            <w:vAlign w:val="center"/>
          </w:tcPr>
          <w:p w14:paraId="49A75AEA" w14:textId="77777777" w:rsidR="00FE2203" w:rsidRDefault="00FE2203" w:rsidP="00D76391">
            <w:pPr>
              <w:pStyle w:val="TableTextCentered"/>
            </w:pPr>
          </w:p>
        </w:tc>
        <w:tc>
          <w:tcPr>
            <w:tcW w:w="6792" w:type="dxa"/>
            <w:vAlign w:val="center"/>
          </w:tcPr>
          <w:p w14:paraId="3457AA09" w14:textId="77777777" w:rsidR="00FE2203" w:rsidRPr="00187E33" w:rsidRDefault="00FE2203" w:rsidP="00D76391">
            <w:pPr>
              <w:pStyle w:val="TableTextLeft"/>
            </w:pPr>
          </w:p>
        </w:tc>
      </w:tr>
    </w:tbl>
    <w:p w14:paraId="30BAB503" w14:textId="77777777" w:rsidR="003E6039" w:rsidRDefault="003E6039" w:rsidP="003E6039">
      <w:pPr>
        <w:spacing w:before="60"/>
        <w:ind w:firstLine="86"/>
        <w:rPr>
          <w:b/>
          <w:sz w:val="24"/>
        </w:rPr>
      </w:pPr>
    </w:p>
    <w:p w14:paraId="05BEF787" w14:textId="77777777" w:rsidR="003E6039" w:rsidRPr="00D75496" w:rsidRDefault="003E6039" w:rsidP="00FD42AD">
      <w:pPr>
        <w:pStyle w:val="Heading1"/>
      </w:pPr>
      <w:r w:rsidRPr="00D75496">
        <w:t>Defects</w:t>
      </w:r>
    </w:p>
    <w:tbl>
      <w:tblPr>
        <w:tblW w:w="1449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0"/>
        <w:gridCol w:w="1152"/>
        <w:gridCol w:w="1224"/>
        <w:gridCol w:w="4320"/>
        <w:gridCol w:w="864"/>
        <w:gridCol w:w="6480"/>
      </w:tblGrid>
      <w:tr w:rsidR="003E6039" w14:paraId="62775B71" w14:textId="77777777" w:rsidTr="00830FDC">
        <w:trPr>
          <w:cantSplit/>
          <w:trHeight w:val="605"/>
        </w:trPr>
        <w:tc>
          <w:tcPr>
            <w:tcW w:w="450" w:type="dxa"/>
            <w:shd w:val="pct10" w:color="000000" w:fill="FFFFFF"/>
            <w:vAlign w:val="center"/>
          </w:tcPr>
          <w:p w14:paraId="0A2ABBCE" w14:textId="77777777" w:rsidR="003E6039" w:rsidRDefault="003E6039" w:rsidP="007B4855">
            <w:pPr>
              <w:pStyle w:val="TableHdr2Centered"/>
            </w:pPr>
            <w:r>
              <w:t xml:space="preserve"> #</w:t>
            </w:r>
          </w:p>
        </w:tc>
        <w:tc>
          <w:tcPr>
            <w:tcW w:w="1152" w:type="dxa"/>
            <w:shd w:val="pct10" w:color="000000" w:fill="FFFFFF"/>
            <w:vAlign w:val="center"/>
          </w:tcPr>
          <w:p w14:paraId="2473856F" w14:textId="77777777" w:rsidR="00830FDC" w:rsidRDefault="00830FDC" w:rsidP="007B4855">
            <w:pPr>
              <w:pStyle w:val="TableHdr2Centered"/>
            </w:pPr>
            <w:r>
              <w:t>DEFECT</w:t>
            </w:r>
          </w:p>
          <w:p w14:paraId="7ED2C49E" w14:textId="77777777" w:rsidR="003E6039" w:rsidRDefault="005063E0" w:rsidP="007B4855">
            <w:pPr>
              <w:pStyle w:val="TableHdr2Centered"/>
            </w:pPr>
            <w:r>
              <w:t>TYPE</w:t>
            </w:r>
          </w:p>
        </w:tc>
        <w:tc>
          <w:tcPr>
            <w:tcW w:w="1224" w:type="dxa"/>
            <w:shd w:val="pct10" w:color="000000" w:fill="FFFFFF"/>
            <w:vAlign w:val="center"/>
          </w:tcPr>
          <w:p w14:paraId="76CDE4AB" w14:textId="77777777" w:rsidR="003E6039" w:rsidRDefault="00633255" w:rsidP="007B4855">
            <w:pPr>
              <w:pStyle w:val="TableHdr2Centered"/>
            </w:pPr>
            <w:r>
              <w:t>SEVERITY</w:t>
            </w:r>
          </w:p>
        </w:tc>
        <w:tc>
          <w:tcPr>
            <w:tcW w:w="4320" w:type="dxa"/>
            <w:shd w:val="pct10" w:color="000000" w:fill="FFFFFF"/>
            <w:vAlign w:val="center"/>
          </w:tcPr>
          <w:p w14:paraId="53CA7D50" w14:textId="77777777" w:rsidR="003E6039" w:rsidRDefault="00633255" w:rsidP="007B4855">
            <w:pPr>
              <w:pStyle w:val="TableHdr2Centered"/>
            </w:pPr>
            <w:r>
              <w:t>MODULE</w:t>
            </w:r>
          </w:p>
        </w:tc>
        <w:tc>
          <w:tcPr>
            <w:tcW w:w="864" w:type="dxa"/>
            <w:shd w:val="pct10" w:color="000000" w:fill="FFFFFF"/>
            <w:vAlign w:val="center"/>
          </w:tcPr>
          <w:p w14:paraId="1A365662" w14:textId="77777777" w:rsidR="003E6039" w:rsidRDefault="00633255" w:rsidP="007B4855">
            <w:pPr>
              <w:pStyle w:val="TableHdr2Centered"/>
            </w:pPr>
            <w:r>
              <w:t>LINES</w:t>
            </w:r>
          </w:p>
        </w:tc>
        <w:tc>
          <w:tcPr>
            <w:tcW w:w="6480" w:type="dxa"/>
            <w:shd w:val="pct10" w:color="000000" w:fill="FFFFFF"/>
            <w:vAlign w:val="center"/>
          </w:tcPr>
          <w:p w14:paraId="319CABCB" w14:textId="77777777" w:rsidR="003E6039" w:rsidRDefault="00633255" w:rsidP="007B4855">
            <w:pPr>
              <w:pStyle w:val="TableHdr2Centered"/>
            </w:pPr>
            <w:r>
              <w:t>DESCRIPTION</w:t>
            </w:r>
          </w:p>
        </w:tc>
      </w:tr>
      <w:tr w:rsidR="003E6039" w14:paraId="514D4F17" w14:textId="77777777" w:rsidTr="00830FDC">
        <w:trPr>
          <w:cantSplit/>
        </w:trPr>
        <w:tc>
          <w:tcPr>
            <w:tcW w:w="450" w:type="dxa"/>
            <w:vAlign w:val="center"/>
          </w:tcPr>
          <w:p w14:paraId="17FBEFF2" w14:textId="77777777" w:rsidR="003E6039" w:rsidRDefault="003E6039" w:rsidP="00D76391">
            <w:pPr>
              <w:pStyle w:val="TableTextCentered"/>
            </w:pPr>
          </w:p>
        </w:tc>
        <w:tc>
          <w:tcPr>
            <w:tcW w:w="1152" w:type="dxa"/>
            <w:vAlign w:val="center"/>
          </w:tcPr>
          <w:p w14:paraId="3730CDFD" w14:textId="77777777" w:rsidR="003E6039" w:rsidRDefault="003E6039" w:rsidP="00D76391">
            <w:pPr>
              <w:pStyle w:val="TableTextCentered"/>
            </w:pPr>
          </w:p>
        </w:tc>
        <w:tc>
          <w:tcPr>
            <w:tcW w:w="1224" w:type="dxa"/>
            <w:vAlign w:val="center"/>
          </w:tcPr>
          <w:p w14:paraId="665B29CA" w14:textId="77777777" w:rsidR="003E6039" w:rsidRDefault="003E6039" w:rsidP="00D76391">
            <w:pPr>
              <w:pStyle w:val="TableTextCentered"/>
            </w:pPr>
          </w:p>
        </w:tc>
        <w:tc>
          <w:tcPr>
            <w:tcW w:w="4320" w:type="dxa"/>
            <w:vAlign w:val="center"/>
          </w:tcPr>
          <w:p w14:paraId="525F2424" w14:textId="77777777" w:rsidR="003E6039" w:rsidRDefault="003E6039" w:rsidP="00D76391">
            <w:pPr>
              <w:pStyle w:val="TableTextCentered"/>
            </w:pPr>
          </w:p>
        </w:tc>
        <w:tc>
          <w:tcPr>
            <w:tcW w:w="864" w:type="dxa"/>
            <w:vAlign w:val="center"/>
          </w:tcPr>
          <w:p w14:paraId="26FA594A" w14:textId="77777777" w:rsidR="003E6039" w:rsidRDefault="003E6039" w:rsidP="00D76391">
            <w:pPr>
              <w:pStyle w:val="TableTextCentered"/>
            </w:pPr>
          </w:p>
        </w:tc>
        <w:tc>
          <w:tcPr>
            <w:tcW w:w="6480" w:type="dxa"/>
            <w:vAlign w:val="center"/>
          </w:tcPr>
          <w:p w14:paraId="6D40280C" w14:textId="77777777" w:rsidR="003E6039" w:rsidRDefault="003E6039" w:rsidP="00D76391">
            <w:pPr>
              <w:pStyle w:val="TableTextLeft"/>
            </w:pPr>
          </w:p>
        </w:tc>
      </w:tr>
    </w:tbl>
    <w:p w14:paraId="1DE01394" w14:textId="77777777" w:rsidR="003E6039" w:rsidRDefault="003E6039" w:rsidP="002B3238"/>
    <w:p w14:paraId="385BCFA9" w14:textId="77777777" w:rsidR="00355A41" w:rsidRDefault="00355A41" w:rsidP="002B3238">
      <w:pPr>
        <w:pStyle w:val="NormalIndent"/>
        <w:rPr>
          <w:b/>
          <w:bCs/>
          <w:sz w:val="32"/>
          <w:szCs w:val="32"/>
        </w:rPr>
      </w:pPr>
      <w:r>
        <w:t>The following table lists the types of standard defects:</w:t>
      </w:r>
    </w:p>
    <w:p w14:paraId="353A5765" w14:textId="77777777" w:rsidR="00355A41" w:rsidRDefault="00355A41" w:rsidP="002B3238"/>
    <w:tbl>
      <w:tblPr>
        <w:tblW w:w="9265" w:type="dxa"/>
        <w:jc w:val="center"/>
        <w:tblCellMar>
          <w:left w:w="0" w:type="dxa"/>
          <w:right w:w="0" w:type="dxa"/>
        </w:tblCellMar>
        <w:tblLook w:val="04A0" w:firstRow="1" w:lastRow="0" w:firstColumn="1" w:lastColumn="0" w:noHBand="0" w:noVBand="1"/>
      </w:tblPr>
      <w:tblGrid>
        <w:gridCol w:w="1188"/>
        <w:gridCol w:w="2749"/>
        <w:gridCol w:w="5328"/>
      </w:tblGrid>
      <w:tr w:rsidR="00615DAE" w14:paraId="4911BE24" w14:textId="77777777" w:rsidTr="00615DAE">
        <w:trPr>
          <w:tblHeader/>
          <w:jc w:val="center"/>
        </w:trPr>
        <w:tc>
          <w:tcPr>
            <w:tcW w:w="1188"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14:paraId="1A377EBB" w14:textId="77777777" w:rsidR="00615DAE" w:rsidRPr="00AF0D11" w:rsidRDefault="00615DAE">
            <w:pPr>
              <w:jc w:val="center"/>
              <w:rPr>
                <w:rFonts w:eastAsiaTheme="minorHAnsi" w:cs="Arial"/>
                <w:b/>
                <w:bCs/>
                <w:sz w:val="18"/>
                <w:szCs w:val="18"/>
              </w:rPr>
            </w:pPr>
            <w:r w:rsidRPr="00AF0D11">
              <w:rPr>
                <w:b/>
                <w:bCs/>
                <w:sz w:val="18"/>
                <w:szCs w:val="18"/>
              </w:rPr>
              <w:t>Number</w:t>
            </w:r>
          </w:p>
        </w:tc>
        <w:tc>
          <w:tcPr>
            <w:tcW w:w="2749"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14:paraId="5E0598E2" w14:textId="77777777" w:rsidR="00615DAE" w:rsidRPr="00AF0D11" w:rsidRDefault="00615DAE">
            <w:pPr>
              <w:jc w:val="center"/>
              <w:rPr>
                <w:rFonts w:eastAsiaTheme="minorHAnsi" w:cs="Arial"/>
                <w:b/>
                <w:bCs/>
                <w:sz w:val="18"/>
                <w:szCs w:val="18"/>
              </w:rPr>
            </w:pPr>
            <w:r w:rsidRPr="00AF0D11">
              <w:rPr>
                <w:b/>
                <w:bCs/>
                <w:sz w:val="18"/>
                <w:szCs w:val="18"/>
              </w:rPr>
              <w:t xml:space="preserve">Name </w:t>
            </w:r>
          </w:p>
        </w:tc>
        <w:tc>
          <w:tcPr>
            <w:tcW w:w="5328"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14:paraId="17C704D9" w14:textId="77777777" w:rsidR="00615DAE" w:rsidRPr="00AF0D11" w:rsidRDefault="00615DAE">
            <w:pPr>
              <w:jc w:val="center"/>
              <w:rPr>
                <w:rFonts w:eastAsiaTheme="minorHAnsi" w:cs="Arial"/>
                <w:b/>
                <w:bCs/>
                <w:sz w:val="18"/>
                <w:szCs w:val="18"/>
              </w:rPr>
            </w:pPr>
            <w:r w:rsidRPr="00AF0D11">
              <w:rPr>
                <w:b/>
                <w:bCs/>
                <w:sz w:val="18"/>
                <w:szCs w:val="18"/>
              </w:rPr>
              <w:t>Description</w:t>
            </w:r>
          </w:p>
        </w:tc>
      </w:tr>
      <w:tr w:rsidR="00615DAE" w14:paraId="26FDFE04"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B84597" w14:textId="77777777" w:rsidR="00615DAE" w:rsidRPr="00AF0D11" w:rsidRDefault="00615DAE" w:rsidP="002B3238">
            <w:pPr>
              <w:pStyle w:val="TableTextCentered0"/>
              <w:rPr>
                <w:rFonts w:eastAsiaTheme="minorHAnsi" w:cs="Arial"/>
              </w:rPr>
            </w:pPr>
            <w:r w:rsidRPr="00AF0D11">
              <w:t>COM</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60529BE1" w14:textId="77777777" w:rsidR="00615DAE" w:rsidRPr="00AF0D11" w:rsidRDefault="00615DAE" w:rsidP="002B3238">
            <w:pPr>
              <w:pStyle w:val="TableTextLeft0"/>
              <w:rPr>
                <w:rFonts w:eastAsiaTheme="minorHAnsi" w:cs="Arial"/>
              </w:rPr>
            </w:pPr>
            <w:r w:rsidRPr="00AF0D11">
              <w:t>Comments</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5C32E166" w14:textId="77777777" w:rsidR="00615DAE" w:rsidRPr="00AF0D11" w:rsidRDefault="00615DAE" w:rsidP="002B3238">
            <w:pPr>
              <w:pStyle w:val="TableTextLeft0"/>
              <w:rPr>
                <w:rFonts w:eastAsiaTheme="minorHAnsi" w:cs="Arial"/>
              </w:rPr>
            </w:pPr>
            <w:r w:rsidRPr="00AF0D11">
              <w:t>Code, documentation, messages &amp; manuals</w:t>
            </w:r>
          </w:p>
        </w:tc>
      </w:tr>
      <w:tr w:rsidR="00615DAE" w14:paraId="6A624DDC"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06B1DF" w14:textId="77777777" w:rsidR="00615DAE" w:rsidRPr="00AF0D11" w:rsidRDefault="00615DAE" w:rsidP="002B3238">
            <w:pPr>
              <w:pStyle w:val="TableTextCentered0"/>
              <w:rPr>
                <w:rFonts w:eastAsiaTheme="minorHAnsi" w:cs="Arial"/>
              </w:rPr>
            </w:pPr>
            <w:r w:rsidRPr="00AF0D11">
              <w:t>SYN</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10E2B0B9" w14:textId="77777777" w:rsidR="00615DAE" w:rsidRPr="00AF0D11" w:rsidRDefault="00615DAE" w:rsidP="002B3238">
            <w:pPr>
              <w:pStyle w:val="TableTextLeft0"/>
              <w:rPr>
                <w:rFonts w:eastAsiaTheme="minorHAnsi" w:cs="Arial"/>
              </w:rPr>
            </w:pPr>
            <w:r w:rsidRPr="00AF0D11">
              <w:t>Syntax</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63A274A8" w14:textId="77777777" w:rsidR="00615DAE" w:rsidRPr="00AF0D11" w:rsidRDefault="00615DAE" w:rsidP="002B3238">
            <w:pPr>
              <w:pStyle w:val="TableTextLeft0"/>
              <w:rPr>
                <w:rFonts w:eastAsiaTheme="minorHAnsi" w:cs="Arial"/>
              </w:rPr>
            </w:pPr>
            <w:r w:rsidRPr="00AF0D11">
              <w:t>General syntax problems</w:t>
            </w:r>
          </w:p>
        </w:tc>
      </w:tr>
      <w:tr w:rsidR="00615DAE" w14:paraId="4481E914"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51E24A" w14:textId="77777777" w:rsidR="00615DAE" w:rsidRPr="00AF0D11" w:rsidRDefault="00615DAE" w:rsidP="002B3238">
            <w:pPr>
              <w:pStyle w:val="TableTextCentered0"/>
              <w:rPr>
                <w:rFonts w:eastAsiaTheme="minorHAnsi" w:cs="Arial"/>
              </w:rPr>
            </w:pPr>
            <w:r w:rsidRPr="00AF0D11">
              <w:t>TYP</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586303E7" w14:textId="77777777" w:rsidR="00615DAE" w:rsidRPr="00AF0D11" w:rsidRDefault="00615DAE" w:rsidP="002B3238">
            <w:pPr>
              <w:pStyle w:val="TableTextLeft0"/>
              <w:rPr>
                <w:rFonts w:eastAsiaTheme="minorHAnsi" w:cs="Arial"/>
              </w:rPr>
            </w:pPr>
            <w:r w:rsidRPr="00AF0D11">
              <w:t>Typos</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699998A5" w14:textId="77777777" w:rsidR="00615DAE" w:rsidRPr="00AF0D11" w:rsidRDefault="00615DAE" w:rsidP="002B3238">
            <w:pPr>
              <w:pStyle w:val="TableTextLeft0"/>
              <w:rPr>
                <w:rFonts w:eastAsiaTheme="minorHAnsi" w:cs="Arial"/>
              </w:rPr>
            </w:pPr>
            <w:r w:rsidRPr="00AF0D11">
              <w:t>Spelling and punctuation</w:t>
            </w:r>
          </w:p>
        </w:tc>
      </w:tr>
      <w:tr w:rsidR="00615DAE" w14:paraId="03F21643"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D776C3" w14:textId="77777777" w:rsidR="00615DAE" w:rsidRPr="00AF0D11" w:rsidRDefault="00615DAE" w:rsidP="002B3238">
            <w:pPr>
              <w:pStyle w:val="TableTextCentered0"/>
              <w:rPr>
                <w:rFonts w:eastAsiaTheme="minorHAnsi" w:cs="Arial"/>
              </w:rPr>
            </w:pPr>
            <w:r w:rsidRPr="00AF0D11">
              <w:t>IF</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52F3F027" w14:textId="77777777" w:rsidR="00615DAE" w:rsidRPr="00AF0D11" w:rsidRDefault="00615DAE" w:rsidP="002B3238">
            <w:pPr>
              <w:pStyle w:val="TableTextLeft0"/>
              <w:rPr>
                <w:rFonts w:eastAsiaTheme="minorHAnsi" w:cs="Arial"/>
              </w:rPr>
            </w:pPr>
            <w:r w:rsidRPr="00AF0D11">
              <w:t>Instruction Format</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7350F5C9" w14:textId="77777777" w:rsidR="00615DAE" w:rsidRPr="00AF0D11" w:rsidRDefault="00615DAE" w:rsidP="002B3238">
            <w:pPr>
              <w:pStyle w:val="TableTextLeft0"/>
              <w:rPr>
                <w:rFonts w:eastAsiaTheme="minorHAnsi" w:cs="Arial"/>
              </w:rPr>
            </w:pPr>
            <w:r w:rsidRPr="00AF0D11">
              <w:t>General format problems</w:t>
            </w:r>
          </w:p>
        </w:tc>
      </w:tr>
      <w:tr w:rsidR="00615DAE" w14:paraId="54A6084D"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4CADBA" w14:textId="77777777" w:rsidR="00615DAE" w:rsidRPr="00AF0D11" w:rsidRDefault="00615DAE" w:rsidP="002B3238">
            <w:pPr>
              <w:pStyle w:val="TableTextCentered0"/>
              <w:rPr>
                <w:rFonts w:eastAsiaTheme="minorHAnsi" w:cs="Arial"/>
                <w:b/>
                <w:bCs/>
              </w:rPr>
            </w:pPr>
            <w:r w:rsidRPr="00AF0D11">
              <w:t>BE</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0DB1AAEA" w14:textId="77777777" w:rsidR="00615DAE" w:rsidRPr="00AF0D11" w:rsidRDefault="00615DAE" w:rsidP="002B3238">
            <w:pPr>
              <w:pStyle w:val="TableTextLeft0"/>
              <w:rPr>
                <w:rFonts w:eastAsiaTheme="minorHAnsi" w:cs="Arial"/>
              </w:rPr>
            </w:pPr>
            <w:r w:rsidRPr="00AF0D11">
              <w:t>Begin-end</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73F68DAC" w14:textId="77777777" w:rsidR="00615DAE" w:rsidRPr="00AF0D11" w:rsidRDefault="00615DAE" w:rsidP="002B3238">
            <w:pPr>
              <w:pStyle w:val="TableTextLeft0"/>
              <w:rPr>
                <w:rFonts w:eastAsiaTheme="minorHAnsi" w:cs="Arial"/>
              </w:rPr>
            </w:pPr>
            <w:r w:rsidRPr="00AF0D11">
              <w:t>Improper operation delimiters</w:t>
            </w:r>
          </w:p>
        </w:tc>
      </w:tr>
      <w:tr w:rsidR="00615DAE" w14:paraId="549348BA"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9965E4" w14:textId="77777777" w:rsidR="00615DAE" w:rsidRPr="00AF0D11" w:rsidRDefault="00615DAE" w:rsidP="002B3238">
            <w:pPr>
              <w:pStyle w:val="TableTextCentered0"/>
              <w:rPr>
                <w:rFonts w:eastAsiaTheme="minorHAnsi" w:cs="Arial"/>
              </w:rPr>
            </w:pPr>
            <w:r w:rsidRPr="00AF0D11">
              <w:t>BU</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17E68F3B" w14:textId="77777777" w:rsidR="00615DAE" w:rsidRPr="00AF0D11" w:rsidRDefault="00615DAE" w:rsidP="002B3238">
            <w:pPr>
              <w:pStyle w:val="TableTextLeft0"/>
              <w:rPr>
                <w:rFonts w:eastAsiaTheme="minorHAnsi" w:cs="Arial"/>
              </w:rPr>
            </w:pPr>
            <w:r w:rsidRPr="00AF0D11">
              <w:t>Build</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03119524" w14:textId="77777777" w:rsidR="00615DAE" w:rsidRPr="00AF0D11" w:rsidRDefault="00615DAE" w:rsidP="002B3238">
            <w:pPr>
              <w:pStyle w:val="TableTextLeft0"/>
              <w:rPr>
                <w:rFonts w:eastAsiaTheme="minorHAnsi" w:cs="Arial"/>
              </w:rPr>
            </w:pPr>
            <w:r w:rsidRPr="00AF0D11">
              <w:t>Package change management, library, version control, system build</w:t>
            </w:r>
          </w:p>
        </w:tc>
      </w:tr>
      <w:tr w:rsidR="00615DAE" w14:paraId="76F69156"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59E413" w14:textId="77777777" w:rsidR="00615DAE" w:rsidRPr="00AF0D11" w:rsidRDefault="00615DAE" w:rsidP="002B3238">
            <w:pPr>
              <w:pStyle w:val="TableTextCentered0"/>
              <w:rPr>
                <w:rFonts w:eastAsiaTheme="minorHAnsi" w:cs="Arial"/>
              </w:rPr>
            </w:pPr>
            <w:r w:rsidRPr="00AF0D11">
              <w:t>ASN</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608F6D30" w14:textId="77777777" w:rsidR="00615DAE" w:rsidRPr="00AF0D11" w:rsidRDefault="00615DAE" w:rsidP="002B3238">
            <w:pPr>
              <w:pStyle w:val="TableTextLeft0"/>
              <w:rPr>
                <w:rFonts w:eastAsiaTheme="minorHAnsi" w:cs="Arial"/>
              </w:rPr>
            </w:pPr>
            <w:r w:rsidRPr="00AF0D11">
              <w:t>Assignment</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795CC4CB" w14:textId="77777777" w:rsidR="00615DAE" w:rsidRPr="00AF0D11" w:rsidRDefault="00615DAE" w:rsidP="002B3238">
            <w:pPr>
              <w:pStyle w:val="TableTextLeft0"/>
              <w:rPr>
                <w:rFonts w:eastAsiaTheme="minorHAnsi" w:cs="Arial"/>
              </w:rPr>
            </w:pPr>
            <w:r w:rsidRPr="00AF0D11">
              <w:t>General assignment problems</w:t>
            </w:r>
          </w:p>
        </w:tc>
      </w:tr>
      <w:tr w:rsidR="00615DAE" w14:paraId="1BACE5E5"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32782A" w14:textId="77777777" w:rsidR="00615DAE" w:rsidRPr="00AF0D11" w:rsidRDefault="00615DAE" w:rsidP="002B3238">
            <w:pPr>
              <w:pStyle w:val="TableTextCentered0"/>
              <w:rPr>
                <w:rFonts w:eastAsiaTheme="minorHAnsi" w:cs="Arial"/>
              </w:rPr>
            </w:pPr>
            <w:r w:rsidRPr="00AF0D11">
              <w:t>NC</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6738E10F" w14:textId="77777777" w:rsidR="00615DAE" w:rsidRPr="00AF0D11" w:rsidRDefault="00615DAE" w:rsidP="002B3238">
            <w:pPr>
              <w:pStyle w:val="TableTextLeft0"/>
              <w:rPr>
                <w:rFonts w:eastAsiaTheme="minorHAnsi" w:cs="Arial"/>
              </w:rPr>
            </w:pPr>
            <w:r w:rsidRPr="00AF0D11">
              <w:t>Naming convention</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0C1EFBC2" w14:textId="77777777" w:rsidR="00615DAE" w:rsidRPr="00AF0D11" w:rsidRDefault="00615DAE" w:rsidP="002B3238">
            <w:pPr>
              <w:pStyle w:val="TableTextLeft0"/>
              <w:rPr>
                <w:rFonts w:eastAsiaTheme="minorHAnsi" w:cs="Arial"/>
              </w:rPr>
            </w:pPr>
            <w:r w:rsidRPr="00AF0D11">
              <w:t>Naming declaration, duplicate names</w:t>
            </w:r>
          </w:p>
        </w:tc>
      </w:tr>
      <w:tr w:rsidR="00615DAE" w14:paraId="134D5CBC"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C404E" w14:textId="77777777" w:rsidR="00615DAE" w:rsidRPr="00AF0D11" w:rsidRDefault="00615DAE" w:rsidP="002B3238">
            <w:pPr>
              <w:pStyle w:val="TableTextCentered0"/>
              <w:rPr>
                <w:rFonts w:eastAsiaTheme="minorHAnsi" w:cs="Arial"/>
              </w:rPr>
            </w:pPr>
            <w:r w:rsidRPr="00AF0D11">
              <w:t>SVR</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323BE06E" w14:textId="77777777" w:rsidR="00615DAE" w:rsidRPr="00AF0D11" w:rsidRDefault="00615DAE" w:rsidP="002B3238">
            <w:pPr>
              <w:pStyle w:val="TableTextLeft0"/>
              <w:rPr>
                <w:rFonts w:eastAsiaTheme="minorHAnsi" w:cs="Arial"/>
              </w:rPr>
            </w:pPr>
            <w:r w:rsidRPr="00AF0D11">
              <w:t>Scope of Variables</w:t>
            </w:r>
          </w:p>
        </w:tc>
        <w:tc>
          <w:tcPr>
            <w:tcW w:w="5328" w:type="dxa"/>
            <w:tcBorders>
              <w:top w:val="nil"/>
              <w:left w:val="nil"/>
              <w:bottom w:val="single" w:sz="8" w:space="0" w:color="auto"/>
              <w:right w:val="single" w:sz="8" w:space="0" w:color="auto"/>
            </w:tcBorders>
            <w:tcMar>
              <w:top w:w="0" w:type="dxa"/>
              <w:left w:w="108" w:type="dxa"/>
              <w:bottom w:w="0" w:type="dxa"/>
              <w:right w:w="108" w:type="dxa"/>
            </w:tcMar>
          </w:tcPr>
          <w:p w14:paraId="3E1DAB9C" w14:textId="77777777" w:rsidR="00615DAE" w:rsidRPr="00AF0D11" w:rsidRDefault="00615DAE" w:rsidP="002B3238">
            <w:pPr>
              <w:pStyle w:val="TableTextLeft0"/>
              <w:rPr>
                <w:rFonts w:eastAsiaTheme="minorHAnsi" w:cs="Arial"/>
              </w:rPr>
            </w:pPr>
          </w:p>
        </w:tc>
      </w:tr>
      <w:tr w:rsidR="00615DAE" w14:paraId="58624496"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EB62B4" w14:textId="77777777" w:rsidR="00615DAE" w:rsidRPr="00AF0D11" w:rsidRDefault="00615DAE" w:rsidP="002B3238">
            <w:pPr>
              <w:pStyle w:val="TableTextCentered0"/>
              <w:rPr>
                <w:rFonts w:eastAsiaTheme="minorHAnsi" w:cs="Arial"/>
              </w:rPr>
            </w:pPr>
            <w:r w:rsidRPr="00AF0D11">
              <w:t>IC</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76365506" w14:textId="77777777" w:rsidR="00615DAE" w:rsidRPr="00AF0D11" w:rsidRDefault="00615DAE" w:rsidP="002B3238">
            <w:pPr>
              <w:pStyle w:val="TableTextLeft0"/>
              <w:rPr>
                <w:rFonts w:eastAsiaTheme="minorHAnsi" w:cs="Arial"/>
              </w:rPr>
            </w:pPr>
            <w:r w:rsidRPr="00AF0D11">
              <w:t>Initialize and close</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1D68CBE1" w14:textId="77777777" w:rsidR="00615DAE" w:rsidRPr="00AF0D11" w:rsidRDefault="00615DAE" w:rsidP="002B3238">
            <w:pPr>
              <w:pStyle w:val="TableTextLeft0"/>
              <w:rPr>
                <w:rFonts w:eastAsiaTheme="minorHAnsi" w:cs="Arial"/>
              </w:rPr>
            </w:pPr>
            <w:r w:rsidRPr="00AF0D11">
              <w:t>Variables, objects, etc.</w:t>
            </w:r>
          </w:p>
        </w:tc>
      </w:tr>
      <w:tr w:rsidR="00615DAE" w14:paraId="6EFD087C"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EE2421" w14:textId="77777777" w:rsidR="00615DAE" w:rsidRPr="00AF0D11" w:rsidRDefault="00615DAE" w:rsidP="002B3238">
            <w:pPr>
              <w:pStyle w:val="TableTextCentered0"/>
              <w:rPr>
                <w:rFonts w:eastAsiaTheme="minorHAnsi" w:cs="Arial"/>
              </w:rPr>
            </w:pPr>
            <w:r w:rsidRPr="00AF0D11">
              <w:lastRenderedPageBreak/>
              <w:t>RVL</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66ECE692" w14:textId="77777777" w:rsidR="00615DAE" w:rsidRPr="00AF0D11" w:rsidRDefault="00615DAE" w:rsidP="002B3238">
            <w:pPr>
              <w:pStyle w:val="TableTextLeft0"/>
              <w:rPr>
                <w:rFonts w:eastAsiaTheme="minorHAnsi" w:cs="Arial"/>
              </w:rPr>
            </w:pPr>
            <w:r w:rsidRPr="00AF0D11">
              <w:t>Range variable limits</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29564E0D" w14:textId="77777777" w:rsidR="00615DAE" w:rsidRPr="00AF0D11" w:rsidRDefault="00615DAE" w:rsidP="002B3238">
            <w:pPr>
              <w:pStyle w:val="TableTextLeft0"/>
              <w:rPr>
                <w:rFonts w:eastAsiaTheme="minorHAnsi" w:cs="Arial"/>
              </w:rPr>
            </w:pPr>
            <w:r w:rsidRPr="00AF0D11">
              <w:t>Array range</w:t>
            </w:r>
          </w:p>
        </w:tc>
      </w:tr>
      <w:tr w:rsidR="00615DAE" w14:paraId="09D06581"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3B6CFD" w14:textId="77777777" w:rsidR="00615DAE" w:rsidRPr="00AF0D11" w:rsidRDefault="00615DAE" w:rsidP="002B3238">
            <w:pPr>
              <w:pStyle w:val="TableTextCentered0"/>
              <w:rPr>
                <w:rFonts w:eastAsiaTheme="minorHAnsi" w:cs="Arial"/>
              </w:rPr>
            </w:pPr>
            <w:r w:rsidRPr="00AF0D11">
              <w:t>IF</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0ED10E24" w14:textId="77777777" w:rsidR="00615DAE" w:rsidRPr="00AF0D11" w:rsidRDefault="00615DAE" w:rsidP="002B3238">
            <w:pPr>
              <w:pStyle w:val="TableTextLeft0"/>
              <w:rPr>
                <w:rFonts w:eastAsiaTheme="minorHAnsi" w:cs="Arial"/>
              </w:rPr>
            </w:pPr>
            <w:r w:rsidRPr="00AF0D11">
              <w:t>Interface</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051821AC" w14:textId="77777777" w:rsidR="00615DAE" w:rsidRPr="00AF0D11" w:rsidRDefault="00615DAE" w:rsidP="002B3238">
            <w:pPr>
              <w:pStyle w:val="TableTextLeft0"/>
              <w:rPr>
                <w:rFonts w:eastAsiaTheme="minorHAnsi" w:cs="Arial"/>
              </w:rPr>
            </w:pPr>
            <w:r w:rsidRPr="00AF0D11">
              <w:t>General interface problems</w:t>
            </w:r>
          </w:p>
        </w:tc>
      </w:tr>
      <w:tr w:rsidR="00615DAE" w14:paraId="64BE628E"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D2CB2D" w14:textId="77777777" w:rsidR="00615DAE" w:rsidRPr="00AF0D11" w:rsidRDefault="00615DAE" w:rsidP="002B3238">
            <w:pPr>
              <w:pStyle w:val="TableTextCentered0"/>
              <w:rPr>
                <w:rFonts w:eastAsiaTheme="minorHAnsi" w:cs="Arial"/>
              </w:rPr>
            </w:pPr>
            <w:r w:rsidRPr="00AF0D11">
              <w:t>IN</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23C93180" w14:textId="77777777" w:rsidR="00615DAE" w:rsidRPr="00AF0D11" w:rsidRDefault="00615DAE" w:rsidP="002B3238">
            <w:pPr>
              <w:pStyle w:val="TableTextLeft0"/>
              <w:rPr>
                <w:rFonts w:eastAsiaTheme="minorHAnsi" w:cs="Arial"/>
              </w:rPr>
            </w:pPr>
            <w:r w:rsidRPr="00AF0D11">
              <w:t>Internal</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787CBF28" w14:textId="77777777" w:rsidR="00615DAE" w:rsidRPr="00AF0D11" w:rsidRDefault="00615DAE" w:rsidP="002B3238">
            <w:pPr>
              <w:pStyle w:val="TableTextLeft0"/>
              <w:rPr>
                <w:rFonts w:eastAsiaTheme="minorHAnsi" w:cs="Arial"/>
              </w:rPr>
            </w:pPr>
            <w:r w:rsidRPr="00AF0D11">
              <w:t>Procedure calls and references</w:t>
            </w:r>
          </w:p>
        </w:tc>
      </w:tr>
      <w:tr w:rsidR="00615DAE" w14:paraId="7E1C5E62"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D7D9B1" w14:textId="77777777" w:rsidR="00615DAE" w:rsidRPr="00AF0D11" w:rsidRDefault="00615DAE" w:rsidP="002B3238">
            <w:pPr>
              <w:pStyle w:val="TableTextCentered0"/>
              <w:rPr>
                <w:rFonts w:eastAsiaTheme="minorHAnsi" w:cs="Arial"/>
              </w:rPr>
            </w:pPr>
            <w:r w:rsidRPr="00AF0D11">
              <w:t>IO</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51C76205" w14:textId="77777777" w:rsidR="00615DAE" w:rsidRPr="00AF0D11" w:rsidRDefault="00615DAE" w:rsidP="002B3238">
            <w:pPr>
              <w:pStyle w:val="TableTextLeft0"/>
              <w:rPr>
                <w:rFonts w:eastAsiaTheme="minorHAnsi" w:cs="Arial"/>
              </w:rPr>
            </w:pPr>
            <w:r w:rsidRPr="00AF0D11">
              <w:t>Input/Output</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69084A6E" w14:textId="77777777" w:rsidR="00615DAE" w:rsidRPr="00AF0D11" w:rsidRDefault="00615DAE" w:rsidP="002B3238">
            <w:pPr>
              <w:pStyle w:val="TableTextLeft0"/>
              <w:rPr>
                <w:rFonts w:eastAsiaTheme="minorHAnsi" w:cs="Arial"/>
              </w:rPr>
            </w:pPr>
            <w:r w:rsidRPr="00AF0D11">
              <w:t>File, display, printer, communication</w:t>
            </w:r>
          </w:p>
        </w:tc>
      </w:tr>
      <w:tr w:rsidR="00615DAE" w14:paraId="4BC904FC"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5DE28B" w14:textId="77777777" w:rsidR="00615DAE" w:rsidRPr="00AF0D11" w:rsidRDefault="00615DAE" w:rsidP="002B3238">
            <w:pPr>
              <w:pStyle w:val="TableTextCentered0"/>
              <w:rPr>
                <w:rFonts w:eastAsiaTheme="minorHAnsi" w:cs="Arial"/>
              </w:rPr>
            </w:pPr>
            <w:r w:rsidRPr="00AF0D11">
              <w:t>UF</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29C8BB99" w14:textId="77777777" w:rsidR="00615DAE" w:rsidRPr="00AF0D11" w:rsidRDefault="00615DAE" w:rsidP="002B3238">
            <w:pPr>
              <w:pStyle w:val="TableTextLeft0"/>
              <w:rPr>
                <w:rFonts w:eastAsiaTheme="minorHAnsi" w:cs="Arial"/>
              </w:rPr>
            </w:pPr>
            <w:r w:rsidRPr="00AF0D11">
              <w:t>User formats</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14D1B2E7" w14:textId="77777777" w:rsidR="00615DAE" w:rsidRPr="00AF0D11" w:rsidRDefault="00615DAE" w:rsidP="002B3238">
            <w:pPr>
              <w:pStyle w:val="TableTextLeft0"/>
              <w:rPr>
                <w:rFonts w:eastAsiaTheme="minorHAnsi" w:cs="Arial"/>
              </w:rPr>
            </w:pPr>
            <w:r w:rsidRPr="00AF0D11">
              <w:t>Contents</w:t>
            </w:r>
          </w:p>
        </w:tc>
      </w:tr>
      <w:tr w:rsidR="00615DAE" w14:paraId="441DBE42"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D112CE" w14:textId="77777777" w:rsidR="00615DAE" w:rsidRPr="00AF0D11" w:rsidRDefault="00615DAE" w:rsidP="002B3238">
            <w:pPr>
              <w:pStyle w:val="TableTextCentered0"/>
              <w:rPr>
                <w:rFonts w:eastAsiaTheme="minorHAnsi" w:cs="Arial"/>
              </w:rPr>
            </w:pPr>
            <w:r w:rsidRPr="00AF0D11">
              <w:t>CEM</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64CB722D" w14:textId="77777777" w:rsidR="00615DAE" w:rsidRPr="00AF0D11" w:rsidRDefault="00615DAE" w:rsidP="002B3238">
            <w:pPr>
              <w:pStyle w:val="TableTextLeft0"/>
              <w:rPr>
                <w:rFonts w:eastAsiaTheme="minorHAnsi" w:cs="Arial"/>
              </w:rPr>
            </w:pPr>
            <w:r w:rsidRPr="00AF0D11">
              <w:t>Checking error messages</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6BE82699" w14:textId="77777777" w:rsidR="00615DAE" w:rsidRPr="00AF0D11" w:rsidRDefault="00615DAE" w:rsidP="002B3238">
            <w:pPr>
              <w:pStyle w:val="TableTextLeft0"/>
              <w:rPr>
                <w:rFonts w:eastAsiaTheme="minorHAnsi" w:cs="Arial"/>
              </w:rPr>
            </w:pPr>
            <w:r w:rsidRPr="00AF0D11">
              <w:t>Inadequate checks</w:t>
            </w:r>
          </w:p>
        </w:tc>
      </w:tr>
      <w:tr w:rsidR="00615DAE" w14:paraId="43843FF9"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18BB6C" w14:textId="77777777" w:rsidR="00615DAE" w:rsidRPr="00AF0D11" w:rsidRDefault="00615DAE" w:rsidP="002B3238">
            <w:pPr>
              <w:pStyle w:val="TableTextCentered0"/>
              <w:rPr>
                <w:rFonts w:eastAsiaTheme="minorHAnsi" w:cs="Arial"/>
              </w:rPr>
            </w:pPr>
            <w:r w:rsidRPr="00AF0D11">
              <w:t>DSC</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03DB0916" w14:textId="77777777" w:rsidR="00615DAE" w:rsidRPr="00AF0D11" w:rsidRDefault="00615DAE" w:rsidP="002B3238">
            <w:pPr>
              <w:pStyle w:val="TableTextLeft0"/>
              <w:rPr>
                <w:rFonts w:eastAsiaTheme="minorHAnsi" w:cs="Arial"/>
              </w:rPr>
            </w:pPr>
            <w:r w:rsidRPr="00AF0D11">
              <w:t>Data Structure</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04F84539" w14:textId="77777777" w:rsidR="00615DAE" w:rsidRPr="00AF0D11" w:rsidRDefault="00615DAE" w:rsidP="002B3238">
            <w:pPr>
              <w:pStyle w:val="TableTextLeft0"/>
              <w:rPr>
                <w:rFonts w:eastAsiaTheme="minorHAnsi" w:cs="Arial"/>
              </w:rPr>
            </w:pPr>
            <w:r w:rsidRPr="00AF0D11">
              <w:t>Content</w:t>
            </w:r>
          </w:p>
        </w:tc>
      </w:tr>
      <w:tr w:rsidR="00615DAE" w14:paraId="1F0A152A"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970A00" w14:textId="77777777" w:rsidR="00615DAE" w:rsidRPr="00AF0D11" w:rsidRDefault="00615DAE" w:rsidP="002B3238">
            <w:pPr>
              <w:pStyle w:val="TableTextCentered0"/>
              <w:rPr>
                <w:rFonts w:eastAsiaTheme="minorHAnsi" w:cs="Arial"/>
              </w:rPr>
            </w:pPr>
            <w:r w:rsidRPr="00AF0D11">
              <w:t>DSS</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146773F9" w14:textId="77777777" w:rsidR="00615DAE" w:rsidRPr="00AF0D11" w:rsidRDefault="00615DAE" w:rsidP="002B3238">
            <w:pPr>
              <w:pStyle w:val="TableTextLeft0"/>
              <w:rPr>
                <w:rFonts w:eastAsiaTheme="minorHAnsi" w:cs="Arial"/>
              </w:rPr>
            </w:pPr>
            <w:r w:rsidRPr="00AF0D11">
              <w:t>Data Structure</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5FD8E65B" w14:textId="77777777" w:rsidR="00615DAE" w:rsidRPr="00AF0D11" w:rsidRDefault="00615DAE" w:rsidP="002B3238">
            <w:pPr>
              <w:pStyle w:val="TableTextLeft0"/>
              <w:rPr>
                <w:rFonts w:eastAsiaTheme="minorHAnsi" w:cs="Arial"/>
              </w:rPr>
            </w:pPr>
            <w:r w:rsidRPr="00AF0D11">
              <w:t>Scope</w:t>
            </w:r>
          </w:p>
        </w:tc>
      </w:tr>
      <w:tr w:rsidR="00615DAE" w14:paraId="6DBD0005"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DAB982" w14:textId="77777777" w:rsidR="00615DAE" w:rsidRPr="00AF0D11" w:rsidRDefault="00615DAE" w:rsidP="002B3238">
            <w:pPr>
              <w:pStyle w:val="TableTextCentered0"/>
              <w:rPr>
                <w:rFonts w:eastAsiaTheme="minorHAnsi" w:cs="Arial"/>
              </w:rPr>
            </w:pPr>
            <w:r w:rsidRPr="00AF0D11">
              <w:t>FUN</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420B947B" w14:textId="77777777" w:rsidR="00615DAE" w:rsidRPr="00AF0D11" w:rsidRDefault="00615DAE" w:rsidP="002B3238">
            <w:pPr>
              <w:pStyle w:val="TableTextLeft0"/>
              <w:rPr>
                <w:rFonts w:eastAsiaTheme="minorHAnsi" w:cs="Arial"/>
              </w:rPr>
            </w:pPr>
            <w:r w:rsidRPr="00AF0D11">
              <w:t>Function</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514C0DDF" w14:textId="77777777" w:rsidR="00615DAE" w:rsidRPr="00AF0D11" w:rsidRDefault="00615DAE" w:rsidP="002B3238">
            <w:pPr>
              <w:pStyle w:val="TableTextLeft0"/>
              <w:rPr>
                <w:rFonts w:eastAsiaTheme="minorHAnsi" w:cs="Arial"/>
              </w:rPr>
            </w:pPr>
            <w:r w:rsidRPr="00AF0D11">
              <w:t>General logic</w:t>
            </w:r>
          </w:p>
        </w:tc>
      </w:tr>
      <w:tr w:rsidR="00615DAE" w14:paraId="08811345"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B6C21F" w14:textId="77777777" w:rsidR="00615DAE" w:rsidRPr="00AF0D11" w:rsidRDefault="00615DAE" w:rsidP="002B3238">
            <w:pPr>
              <w:pStyle w:val="TableTextCentered0"/>
              <w:rPr>
                <w:rFonts w:eastAsiaTheme="minorHAnsi" w:cs="Arial"/>
              </w:rPr>
            </w:pPr>
            <w:r w:rsidRPr="00AF0D11">
              <w:t>PTR</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2C41CDF2" w14:textId="77777777" w:rsidR="00615DAE" w:rsidRPr="00AF0D11" w:rsidRDefault="00615DAE" w:rsidP="002B3238">
            <w:pPr>
              <w:pStyle w:val="TableTextLeft0"/>
              <w:rPr>
                <w:rFonts w:eastAsiaTheme="minorHAnsi" w:cs="Arial"/>
              </w:rPr>
            </w:pPr>
            <w:r w:rsidRPr="00AF0D11">
              <w:t>Pointers</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7386769B" w14:textId="77777777" w:rsidR="00615DAE" w:rsidRPr="00AF0D11" w:rsidRDefault="00615DAE" w:rsidP="002B3238">
            <w:pPr>
              <w:pStyle w:val="TableTextLeft0"/>
              <w:rPr>
                <w:rFonts w:eastAsiaTheme="minorHAnsi" w:cs="Arial"/>
              </w:rPr>
            </w:pPr>
            <w:r w:rsidRPr="00AF0D11">
              <w:t>Pointers, strings</w:t>
            </w:r>
          </w:p>
        </w:tc>
      </w:tr>
      <w:tr w:rsidR="00615DAE" w14:paraId="4FC77305"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CCF463" w14:textId="77777777" w:rsidR="00615DAE" w:rsidRPr="00AF0D11" w:rsidRDefault="00615DAE" w:rsidP="002B3238">
            <w:pPr>
              <w:pStyle w:val="TableTextCentered0"/>
              <w:rPr>
                <w:rFonts w:eastAsiaTheme="minorHAnsi" w:cs="Arial"/>
              </w:rPr>
            </w:pPr>
            <w:r w:rsidRPr="00AF0D11">
              <w:t>LP</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03C86E42" w14:textId="77777777" w:rsidR="00615DAE" w:rsidRPr="00AF0D11" w:rsidRDefault="00615DAE" w:rsidP="002B3238">
            <w:pPr>
              <w:pStyle w:val="TableTextLeft0"/>
              <w:rPr>
                <w:rFonts w:eastAsiaTheme="minorHAnsi" w:cs="Arial"/>
              </w:rPr>
            </w:pPr>
            <w:r w:rsidRPr="00AF0D11">
              <w:t>Loops</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3B3A89DB" w14:textId="77777777" w:rsidR="00615DAE" w:rsidRPr="00AF0D11" w:rsidRDefault="00615DAE" w:rsidP="002B3238">
            <w:pPr>
              <w:pStyle w:val="TableTextLeft0"/>
              <w:rPr>
                <w:rFonts w:eastAsiaTheme="minorHAnsi" w:cs="Arial"/>
              </w:rPr>
            </w:pPr>
            <w:r w:rsidRPr="00AF0D11">
              <w:t>Off-by-one, incrementing, recursion, etc.</w:t>
            </w:r>
          </w:p>
        </w:tc>
      </w:tr>
      <w:tr w:rsidR="00615DAE" w14:paraId="381D8DE3"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946634" w14:textId="77777777" w:rsidR="00615DAE" w:rsidRPr="00AF0D11" w:rsidRDefault="00615DAE" w:rsidP="002B3238">
            <w:pPr>
              <w:pStyle w:val="TableTextCentered0"/>
              <w:rPr>
                <w:rFonts w:eastAsiaTheme="minorHAnsi" w:cs="Arial"/>
              </w:rPr>
            </w:pPr>
            <w:r w:rsidRPr="00AF0D11">
              <w:t>AG</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25219523" w14:textId="77777777" w:rsidR="00615DAE" w:rsidRPr="00AF0D11" w:rsidRDefault="00615DAE" w:rsidP="002B3238">
            <w:pPr>
              <w:pStyle w:val="TableTextLeft0"/>
              <w:rPr>
                <w:rFonts w:eastAsiaTheme="minorHAnsi" w:cs="Arial"/>
              </w:rPr>
            </w:pPr>
            <w:r w:rsidRPr="00AF0D11">
              <w:t>Algorithmic</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146314B1" w14:textId="77777777" w:rsidR="00615DAE" w:rsidRPr="00AF0D11" w:rsidRDefault="00615DAE" w:rsidP="002B3238">
            <w:pPr>
              <w:pStyle w:val="TableTextLeft0"/>
              <w:rPr>
                <w:rFonts w:eastAsiaTheme="minorHAnsi" w:cs="Arial"/>
              </w:rPr>
            </w:pPr>
            <w:r w:rsidRPr="00AF0D11">
              <w:t>Application computations</w:t>
            </w:r>
          </w:p>
        </w:tc>
      </w:tr>
      <w:tr w:rsidR="00615DAE" w14:paraId="2377EF80"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D91128" w14:textId="77777777" w:rsidR="00615DAE" w:rsidRPr="00AF0D11" w:rsidRDefault="00615DAE" w:rsidP="002B3238">
            <w:pPr>
              <w:pStyle w:val="TableTextCentered0"/>
              <w:rPr>
                <w:rFonts w:eastAsiaTheme="minorHAnsi" w:cs="Arial"/>
              </w:rPr>
            </w:pPr>
            <w:r w:rsidRPr="00AF0D11">
              <w:t>SC</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0274279E" w14:textId="77777777" w:rsidR="00615DAE" w:rsidRPr="00AF0D11" w:rsidRDefault="00615DAE" w:rsidP="002B3238">
            <w:pPr>
              <w:pStyle w:val="TableTextLeft0"/>
              <w:rPr>
                <w:rFonts w:eastAsiaTheme="minorHAnsi" w:cs="Arial"/>
              </w:rPr>
            </w:pPr>
            <w:r w:rsidRPr="00AF0D11">
              <w:t>System Configuration</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3D208415" w14:textId="77777777" w:rsidR="00615DAE" w:rsidRPr="00AF0D11" w:rsidRDefault="00615DAE" w:rsidP="002B3238">
            <w:pPr>
              <w:pStyle w:val="TableTextLeft0"/>
              <w:rPr>
                <w:rFonts w:eastAsiaTheme="minorHAnsi" w:cs="Arial"/>
              </w:rPr>
            </w:pPr>
            <w:r w:rsidRPr="00AF0D11">
              <w:t>Timing, memory, etc.</w:t>
            </w:r>
          </w:p>
        </w:tc>
      </w:tr>
      <w:tr w:rsidR="00615DAE" w14:paraId="586EF382"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2BD21F" w14:textId="77777777" w:rsidR="00615DAE" w:rsidRPr="00AF0D11" w:rsidRDefault="00615DAE" w:rsidP="002B3238">
            <w:pPr>
              <w:pStyle w:val="TableTextCentered0"/>
              <w:rPr>
                <w:rFonts w:eastAsiaTheme="minorHAnsi" w:cs="Arial"/>
              </w:rPr>
            </w:pPr>
            <w:r w:rsidRPr="00AF0D11">
              <w:t>ENV</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6B28DA2F" w14:textId="77777777" w:rsidR="00615DAE" w:rsidRPr="00AF0D11" w:rsidRDefault="00615DAE" w:rsidP="002B3238">
            <w:pPr>
              <w:pStyle w:val="TableTextLeft0"/>
              <w:rPr>
                <w:rFonts w:eastAsiaTheme="minorHAnsi" w:cs="Arial"/>
              </w:rPr>
            </w:pPr>
            <w:r w:rsidRPr="00AF0D11">
              <w:t>Environment</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19471EA2" w14:textId="77777777" w:rsidR="00615DAE" w:rsidRPr="00AF0D11" w:rsidRDefault="00615DAE" w:rsidP="002B3238">
            <w:pPr>
              <w:pStyle w:val="TableTextLeft0"/>
              <w:rPr>
                <w:rFonts w:eastAsiaTheme="minorHAnsi" w:cs="Arial"/>
              </w:rPr>
            </w:pPr>
            <w:r w:rsidRPr="00AF0D11">
              <w:t>Design, compile, test, other support system problems</w:t>
            </w:r>
          </w:p>
        </w:tc>
      </w:tr>
      <w:tr w:rsidR="00615DAE" w14:paraId="24729DBE"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80A715" w14:textId="77777777" w:rsidR="00615DAE" w:rsidRPr="00AF0D11" w:rsidRDefault="00615DAE" w:rsidP="002B3238">
            <w:pPr>
              <w:pStyle w:val="TableTextCentered0"/>
              <w:rPr>
                <w:rFonts w:eastAsiaTheme="minorHAnsi" w:cs="Arial"/>
              </w:rPr>
            </w:pPr>
            <w:r w:rsidRPr="00AF0D11">
              <w:t>REQ</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699696D6" w14:textId="77777777" w:rsidR="00615DAE" w:rsidRPr="00AF0D11" w:rsidRDefault="00615DAE" w:rsidP="002B3238">
            <w:pPr>
              <w:pStyle w:val="TableTextLeft0"/>
              <w:rPr>
                <w:rFonts w:eastAsiaTheme="minorHAnsi" w:cs="Arial"/>
              </w:rPr>
            </w:pPr>
            <w:r w:rsidRPr="00AF0D11">
              <w:t>Requirement</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51257126" w14:textId="77777777" w:rsidR="00615DAE" w:rsidRPr="00AF0D11" w:rsidRDefault="00615DAE" w:rsidP="002B3238">
            <w:pPr>
              <w:pStyle w:val="TableTextLeft0"/>
              <w:rPr>
                <w:rFonts w:eastAsiaTheme="minorHAnsi" w:cs="Arial"/>
              </w:rPr>
            </w:pPr>
            <w:r w:rsidRPr="00AF0D11">
              <w:t>Missed, incomplete or incorrect requirement</w:t>
            </w:r>
          </w:p>
        </w:tc>
      </w:tr>
      <w:tr w:rsidR="00615DAE" w14:paraId="1F268580"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1A3AD1" w14:textId="77777777" w:rsidR="00615DAE" w:rsidRPr="00AF0D11" w:rsidRDefault="00615DAE" w:rsidP="002B3238">
            <w:pPr>
              <w:pStyle w:val="TableTextCentered0"/>
              <w:rPr>
                <w:rFonts w:eastAsiaTheme="minorHAnsi" w:cs="Arial"/>
              </w:rPr>
            </w:pPr>
            <w:r w:rsidRPr="00AF0D11">
              <w:t>STD</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754F57FD" w14:textId="77777777" w:rsidR="00615DAE" w:rsidRPr="00AF0D11" w:rsidRDefault="00615DAE" w:rsidP="002B3238">
            <w:pPr>
              <w:pStyle w:val="TableTextLeft0"/>
              <w:rPr>
                <w:rFonts w:eastAsiaTheme="minorHAnsi" w:cs="Arial"/>
              </w:rPr>
            </w:pPr>
            <w:r w:rsidRPr="00AF0D11">
              <w:t>Standards</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7FEF6C9B" w14:textId="77777777" w:rsidR="00615DAE" w:rsidRPr="00AF0D11" w:rsidRDefault="00615DAE" w:rsidP="002B3238">
            <w:pPr>
              <w:pStyle w:val="TableTextLeft0"/>
              <w:rPr>
                <w:rFonts w:eastAsiaTheme="minorHAnsi" w:cs="Arial"/>
              </w:rPr>
            </w:pPr>
            <w:r w:rsidRPr="00AF0D11">
              <w:t>Non-conformance to the coding standard</w:t>
            </w:r>
          </w:p>
        </w:tc>
      </w:tr>
      <w:tr w:rsidR="00615DAE" w14:paraId="133E56A7"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DC3779" w14:textId="77777777" w:rsidR="00615DAE" w:rsidRPr="00AF0D11" w:rsidRDefault="00615DAE" w:rsidP="002B3238">
            <w:pPr>
              <w:pStyle w:val="TableTextCentered0"/>
              <w:rPr>
                <w:rFonts w:eastAsiaTheme="minorHAnsi" w:cs="Arial"/>
              </w:rPr>
            </w:pPr>
            <w:r w:rsidRPr="00AF0D11">
              <w:t>MIS</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5248EABB" w14:textId="77777777" w:rsidR="00615DAE" w:rsidRPr="00AF0D11" w:rsidRDefault="00615DAE" w:rsidP="002B3238">
            <w:pPr>
              <w:pStyle w:val="TableTextLeft0"/>
              <w:rPr>
                <w:rFonts w:eastAsiaTheme="minorHAnsi" w:cs="Arial"/>
              </w:rPr>
            </w:pPr>
            <w:r w:rsidRPr="00AF0D11">
              <w:t>Missing</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5261F69A" w14:textId="77777777" w:rsidR="00615DAE" w:rsidRPr="00AF0D11" w:rsidRDefault="00615DAE" w:rsidP="002B3238">
            <w:pPr>
              <w:pStyle w:val="TableTextLeft0"/>
              <w:rPr>
                <w:rFonts w:eastAsiaTheme="minorHAnsi" w:cs="Arial"/>
              </w:rPr>
            </w:pPr>
            <w:r w:rsidRPr="00AF0D11">
              <w:t>Overlooked, left out</w:t>
            </w:r>
          </w:p>
        </w:tc>
      </w:tr>
      <w:tr w:rsidR="00615DAE" w14:paraId="5D68094C"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8EFCF0" w14:textId="77777777" w:rsidR="00615DAE" w:rsidRPr="00AF0D11" w:rsidRDefault="00615DAE" w:rsidP="002B3238">
            <w:pPr>
              <w:pStyle w:val="TableTextCentered0"/>
              <w:rPr>
                <w:rFonts w:eastAsiaTheme="minorHAnsi" w:cs="Arial"/>
              </w:rPr>
            </w:pPr>
            <w:r w:rsidRPr="00AF0D11">
              <w:t>X</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5D8A6CD6" w14:textId="77777777" w:rsidR="00615DAE" w:rsidRPr="00AF0D11" w:rsidRDefault="00615DAE" w:rsidP="002B3238">
            <w:pPr>
              <w:pStyle w:val="TableTextLeft0"/>
              <w:rPr>
                <w:rFonts w:eastAsiaTheme="minorHAnsi" w:cs="Arial"/>
              </w:rPr>
            </w:pPr>
            <w:r w:rsidRPr="00AF0D11">
              <w:t>Extra</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227E2BEE" w14:textId="77777777" w:rsidR="00615DAE" w:rsidRPr="00AF0D11" w:rsidRDefault="00615DAE" w:rsidP="002B3238">
            <w:pPr>
              <w:pStyle w:val="TableTextLeft0"/>
              <w:rPr>
                <w:rFonts w:eastAsiaTheme="minorHAnsi" w:cs="Arial"/>
              </w:rPr>
            </w:pPr>
            <w:r w:rsidRPr="00AF0D11">
              <w:t>Not needed</w:t>
            </w:r>
          </w:p>
        </w:tc>
      </w:tr>
      <w:tr w:rsidR="00615DAE" w14:paraId="14AEEE57"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399F84" w14:textId="77777777" w:rsidR="00615DAE" w:rsidRPr="00AF0D11" w:rsidRDefault="00615DAE" w:rsidP="002B3238">
            <w:pPr>
              <w:pStyle w:val="TableTextCentered0"/>
              <w:rPr>
                <w:rFonts w:eastAsiaTheme="minorHAnsi" w:cs="Arial"/>
              </w:rPr>
            </w:pPr>
            <w:r w:rsidRPr="00AF0D11">
              <w:t>PF</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6CA99545" w14:textId="77777777" w:rsidR="00615DAE" w:rsidRPr="00AF0D11" w:rsidRDefault="00615DAE" w:rsidP="002B3238">
            <w:pPr>
              <w:pStyle w:val="TableTextLeft0"/>
              <w:rPr>
                <w:rFonts w:eastAsiaTheme="minorHAnsi" w:cs="Arial"/>
              </w:rPr>
            </w:pPr>
            <w:r w:rsidRPr="00AF0D11">
              <w:t>Performance</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40D05DE5" w14:textId="77777777" w:rsidR="00615DAE" w:rsidRPr="00AF0D11" w:rsidRDefault="00615DAE" w:rsidP="002B3238">
            <w:pPr>
              <w:pStyle w:val="TableTextLeft0"/>
              <w:rPr>
                <w:rFonts w:eastAsiaTheme="minorHAnsi" w:cs="Arial"/>
              </w:rPr>
            </w:pPr>
            <w:r w:rsidRPr="00AF0D11">
              <w:t>Impacts the performance of the code</w:t>
            </w:r>
          </w:p>
        </w:tc>
      </w:tr>
      <w:tr w:rsidR="00615DAE" w14:paraId="3498D130" w14:textId="77777777" w:rsidTr="00615DA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FA3269" w14:textId="77777777" w:rsidR="00615DAE" w:rsidRPr="00AF0D11" w:rsidRDefault="00615DAE" w:rsidP="002B3238">
            <w:pPr>
              <w:pStyle w:val="TableTextCentered0"/>
              <w:rPr>
                <w:rFonts w:eastAsiaTheme="minorHAnsi" w:cs="Arial"/>
              </w:rPr>
            </w:pPr>
            <w:r w:rsidRPr="00AF0D11">
              <w:t>OI</w:t>
            </w:r>
          </w:p>
        </w:tc>
        <w:tc>
          <w:tcPr>
            <w:tcW w:w="2749" w:type="dxa"/>
            <w:tcBorders>
              <w:top w:val="nil"/>
              <w:left w:val="nil"/>
              <w:bottom w:val="single" w:sz="8" w:space="0" w:color="auto"/>
              <w:right w:val="single" w:sz="8" w:space="0" w:color="auto"/>
            </w:tcBorders>
            <w:tcMar>
              <w:top w:w="0" w:type="dxa"/>
              <w:left w:w="108" w:type="dxa"/>
              <w:bottom w:w="0" w:type="dxa"/>
              <w:right w:w="108" w:type="dxa"/>
            </w:tcMar>
            <w:hideMark/>
          </w:tcPr>
          <w:p w14:paraId="3A6C9F77" w14:textId="77777777" w:rsidR="00615DAE" w:rsidRPr="00AF0D11" w:rsidRDefault="00615DAE" w:rsidP="002B3238">
            <w:pPr>
              <w:pStyle w:val="TableTextLeft0"/>
              <w:rPr>
                <w:rFonts w:eastAsiaTheme="minorHAnsi" w:cs="Arial"/>
              </w:rPr>
            </w:pPr>
            <w:r w:rsidRPr="00AF0D11">
              <w:t>Open Item</w:t>
            </w:r>
          </w:p>
        </w:tc>
        <w:tc>
          <w:tcPr>
            <w:tcW w:w="5328" w:type="dxa"/>
            <w:tcBorders>
              <w:top w:val="nil"/>
              <w:left w:val="nil"/>
              <w:bottom w:val="single" w:sz="8" w:space="0" w:color="auto"/>
              <w:right w:val="single" w:sz="8" w:space="0" w:color="auto"/>
            </w:tcBorders>
            <w:tcMar>
              <w:top w:w="0" w:type="dxa"/>
              <w:left w:w="108" w:type="dxa"/>
              <w:bottom w:w="0" w:type="dxa"/>
              <w:right w:w="108" w:type="dxa"/>
            </w:tcMar>
            <w:hideMark/>
          </w:tcPr>
          <w:p w14:paraId="742E7058" w14:textId="77777777" w:rsidR="00615DAE" w:rsidRPr="00AF0D11" w:rsidRDefault="00615DAE" w:rsidP="002B3238">
            <w:pPr>
              <w:pStyle w:val="TableTextLeft0"/>
              <w:rPr>
                <w:rFonts w:eastAsiaTheme="minorHAnsi" w:cs="Arial"/>
              </w:rPr>
            </w:pPr>
            <w:r w:rsidRPr="00AF0D11">
              <w:t>Unresolved item assigned as an action item</w:t>
            </w:r>
          </w:p>
        </w:tc>
      </w:tr>
    </w:tbl>
    <w:p w14:paraId="659DE398" w14:textId="77777777" w:rsidR="003E6039" w:rsidRDefault="003E6039" w:rsidP="00615DAE">
      <w:pPr>
        <w:spacing w:before="60"/>
        <w:rPr>
          <w:b/>
          <w:sz w:val="24"/>
        </w:rPr>
        <w:sectPr w:rsidR="003E6039" w:rsidSect="001A34CF">
          <w:headerReference w:type="default" r:id="rId22"/>
          <w:pgSz w:w="15840" w:h="12240" w:orient="landscape" w:code="1"/>
          <w:pgMar w:top="1008" w:right="360" w:bottom="360" w:left="360" w:header="360" w:footer="360" w:gutter="0"/>
          <w:cols w:space="720"/>
          <w:formProt w:val="0"/>
        </w:sectPr>
      </w:pPr>
    </w:p>
    <w:p w14:paraId="75313128" w14:textId="77777777" w:rsidR="003E6039" w:rsidRDefault="003E6039" w:rsidP="003E6039">
      <w:pPr>
        <w:spacing w:before="60"/>
        <w:rPr>
          <w:b/>
          <w:sz w:val="24"/>
        </w:rPr>
      </w:pPr>
    </w:p>
    <w:p w14:paraId="7B37BDCB" w14:textId="77777777" w:rsidR="003E6039" w:rsidRDefault="003E6039" w:rsidP="00AD4086">
      <w:pPr>
        <w:pStyle w:val="Header"/>
      </w:pPr>
      <w:r>
        <w:t>Documentation Details:</w:t>
      </w:r>
    </w:p>
    <w:p w14:paraId="2479151A" w14:textId="77777777" w:rsidR="003E6039" w:rsidRPr="00441347" w:rsidRDefault="003E6039" w:rsidP="00FD42AD">
      <w:pPr>
        <w:pStyle w:val="Heading1"/>
      </w:pPr>
      <w:r>
        <w:t>Manuals:</w:t>
      </w:r>
      <w:r w:rsidR="00187E33">
        <w:tab/>
      </w:r>
    </w:p>
    <w:p w14:paraId="542B3FC4" w14:textId="77777777" w:rsidR="003E6039" w:rsidRDefault="003E6039" w:rsidP="00253C03">
      <w:pPr>
        <w:pStyle w:val="BodyTextIndent"/>
      </w:pPr>
    </w:p>
    <w:p w14:paraId="1A3A1A52" w14:textId="77777777" w:rsidR="00525097" w:rsidRPr="00187E33" w:rsidRDefault="00525097" w:rsidP="00253C03">
      <w:pPr>
        <w:pStyle w:val="BodyTextIndent"/>
      </w:pPr>
    </w:p>
    <w:p w14:paraId="421086A5" w14:textId="77777777" w:rsidR="003E6039" w:rsidRPr="00525097" w:rsidRDefault="004639E2" w:rsidP="00FD42AD">
      <w:pPr>
        <w:pStyle w:val="Heading1"/>
      </w:pPr>
      <w:r w:rsidRPr="00D75496">
        <w:t>Service Notes</w:t>
      </w:r>
      <w:r w:rsidR="003E6039" w:rsidRPr="00D75496">
        <w:t>:</w:t>
      </w:r>
      <w:r w:rsidR="00187E33">
        <w:tab/>
      </w:r>
    </w:p>
    <w:p w14:paraId="0F0A2D07" w14:textId="77777777" w:rsidR="003E6039" w:rsidRDefault="003E6039" w:rsidP="00253C03">
      <w:pPr>
        <w:pStyle w:val="BodyTextIndent"/>
      </w:pPr>
    </w:p>
    <w:p w14:paraId="146E2B28" w14:textId="77777777" w:rsidR="00525097" w:rsidRPr="00187E33" w:rsidRDefault="00525097" w:rsidP="00253C03">
      <w:pPr>
        <w:pStyle w:val="BodyTextIndent"/>
      </w:pPr>
    </w:p>
    <w:p w14:paraId="617A4731" w14:textId="77777777" w:rsidR="003E6039" w:rsidRPr="00525097" w:rsidRDefault="003E6039" w:rsidP="00FD42AD">
      <w:pPr>
        <w:pStyle w:val="Heading1"/>
      </w:pPr>
      <w:r w:rsidRPr="00D75496">
        <w:t>Re</w:t>
      </w:r>
      <w:r w:rsidRPr="00FD42AD">
        <w:t>l</w:t>
      </w:r>
      <w:r w:rsidRPr="00D75496">
        <w:t>ease Notes:</w:t>
      </w:r>
    </w:p>
    <w:p w14:paraId="2B09FC57" w14:textId="77777777" w:rsidR="003E6039" w:rsidRDefault="003E6039" w:rsidP="00253C03">
      <w:pPr>
        <w:pStyle w:val="BodyTextIndent"/>
      </w:pPr>
    </w:p>
    <w:p w14:paraId="392271C5" w14:textId="77777777" w:rsidR="00525097" w:rsidRPr="00187E33" w:rsidRDefault="00525097" w:rsidP="00253C03">
      <w:pPr>
        <w:pStyle w:val="BodyTextIndent"/>
      </w:pPr>
    </w:p>
    <w:p w14:paraId="79735613" w14:textId="77777777" w:rsidR="003E6039" w:rsidRPr="00525097" w:rsidRDefault="00525097" w:rsidP="00FD42AD">
      <w:pPr>
        <w:pStyle w:val="Heading1"/>
      </w:pPr>
      <w:r w:rsidRPr="00D75496">
        <w:t>Install Docs</w:t>
      </w:r>
      <w:r>
        <w:t>:</w:t>
      </w:r>
    </w:p>
    <w:p w14:paraId="58BA09FE" w14:textId="77777777" w:rsidR="003E6039" w:rsidRDefault="003E6039" w:rsidP="00253C03">
      <w:pPr>
        <w:pStyle w:val="BodyTextIndent"/>
      </w:pPr>
    </w:p>
    <w:p w14:paraId="741E2F1C" w14:textId="77777777" w:rsidR="00525097" w:rsidRPr="00187E33" w:rsidRDefault="00525097" w:rsidP="00253C03">
      <w:pPr>
        <w:pStyle w:val="BodyTextIndent"/>
      </w:pPr>
    </w:p>
    <w:p w14:paraId="45023D35" w14:textId="77777777" w:rsidR="003E6039" w:rsidRDefault="00525097" w:rsidP="00FD42AD">
      <w:pPr>
        <w:pStyle w:val="Heading1"/>
        <w:sectPr w:rsidR="003E6039" w:rsidSect="001A34CF">
          <w:headerReference w:type="even" r:id="rId23"/>
          <w:headerReference w:type="default" r:id="rId24"/>
          <w:headerReference w:type="first" r:id="rId25"/>
          <w:pgSz w:w="15840" w:h="12240" w:orient="landscape" w:code="1"/>
          <w:pgMar w:top="1008" w:right="360" w:bottom="360" w:left="360" w:header="360" w:footer="360" w:gutter="0"/>
          <w:cols w:space="720"/>
          <w:formProt w:val="0"/>
        </w:sectPr>
      </w:pPr>
      <w:r>
        <w:t>Theory of Operation:</w:t>
      </w:r>
    </w:p>
    <w:p w14:paraId="01F2F3CC" w14:textId="77777777" w:rsidR="00525097" w:rsidRDefault="00525097" w:rsidP="00253C03">
      <w:pPr>
        <w:pStyle w:val="BodyTextIndent"/>
      </w:pPr>
    </w:p>
    <w:p w14:paraId="607F8EE8" w14:textId="77777777" w:rsidR="00525097" w:rsidRDefault="00525097" w:rsidP="00253C03">
      <w:pPr>
        <w:pStyle w:val="BodyTextIndent"/>
      </w:pPr>
    </w:p>
    <w:p w14:paraId="189A4429" w14:textId="77777777" w:rsidR="00525097" w:rsidRDefault="00525097" w:rsidP="00FD42AD">
      <w:pPr>
        <w:pStyle w:val="Heading1"/>
      </w:pPr>
      <w:r w:rsidRPr="00D75496">
        <w:t>Other</w:t>
      </w:r>
      <w:r w:rsidRPr="00525097">
        <w:t xml:space="preserve"> </w:t>
      </w:r>
      <w:r>
        <w:t>(Specify):</w:t>
      </w:r>
    </w:p>
    <w:p w14:paraId="71359642" w14:textId="77777777" w:rsidR="002C7D42" w:rsidRPr="00525097" w:rsidRDefault="002C7D42" w:rsidP="00253C03">
      <w:pPr>
        <w:pStyle w:val="BodyTextIndent"/>
      </w:pPr>
    </w:p>
    <w:p w14:paraId="2FD2591D" w14:textId="77777777" w:rsidR="00E771CF" w:rsidRDefault="00E771CF">
      <w:pPr>
        <w:tabs>
          <w:tab w:val="left" w:pos="-720"/>
          <w:tab w:val="left" w:pos="0"/>
          <w:tab w:val="left" w:pos="230"/>
          <w:tab w:val="left" w:pos="720"/>
          <w:tab w:val="left" w:pos="7200"/>
        </w:tabs>
        <w:suppressAutoHyphens/>
        <w:spacing w:after="120"/>
        <w:ind w:left="230" w:hanging="230"/>
        <w:rPr>
          <w:rFonts w:ascii="Helvetica" w:hAnsi="Helvetica"/>
          <w:vanish/>
        </w:rPr>
      </w:pPr>
    </w:p>
    <w:sectPr w:rsidR="00E771CF" w:rsidSect="001A34CF">
      <w:headerReference w:type="even" r:id="rId26"/>
      <w:headerReference w:type="default" r:id="rId27"/>
      <w:footerReference w:type="default" r:id="rId28"/>
      <w:headerReference w:type="first" r:id="rId29"/>
      <w:type w:val="continuous"/>
      <w:pgSz w:w="15840" w:h="12240" w:orient="landscape" w:code="1"/>
      <w:pgMar w:top="547" w:right="360" w:bottom="360" w:left="360" w:header="36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0B127" w14:textId="77777777" w:rsidR="00212B2F" w:rsidRDefault="00212B2F" w:rsidP="00CB38D9">
      <w:pPr>
        <w:pStyle w:val="Heading4"/>
      </w:pPr>
      <w:r>
        <w:separator/>
      </w:r>
    </w:p>
  </w:endnote>
  <w:endnote w:type="continuationSeparator" w:id="0">
    <w:p w14:paraId="2F1F06F2" w14:textId="77777777" w:rsidR="00212B2F" w:rsidRDefault="00212B2F" w:rsidP="00CB38D9">
      <w:pPr>
        <w:pStyle w:val="Heading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305C5" w14:textId="77777777" w:rsidR="00C01EDE" w:rsidRPr="008C0C0D" w:rsidRDefault="00C01EDE">
    <w:pPr>
      <w:pStyle w:val="Footer"/>
      <w:tabs>
        <w:tab w:val="clear" w:pos="4320"/>
        <w:tab w:val="clear" w:pos="8640"/>
        <w:tab w:val="center" w:pos="7470"/>
        <w:tab w:val="right" w:pos="14940"/>
      </w:tabs>
    </w:pPr>
    <w:r w:rsidRPr="008C0C0D">
      <w:t>S</w:t>
    </w:r>
    <w:r>
      <w:t>SI.dotx</w:t>
    </w:r>
    <w:r>
      <w:tab/>
      <w:t>PN 600G100006 Rev T</w:t>
    </w:r>
    <w:r w:rsidRPr="008C0C0D">
      <w:t xml:space="preserve">    </w:t>
    </w:r>
    <w:r>
      <w:t>06/01/2015</w:t>
    </w:r>
    <w:r w:rsidRPr="008C0C0D">
      <w:tab/>
      <w:t xml:space="preserve">Page </w:t>
    </w:r>
    <w:r>
      <w:rPr>
        <w:rStyle w:val="PageNumber"/>
      </w:rPr>
      <w:fldChar w:fldCharType="begin"/>
    </w:r>
    <w:r w:rsidRPr="008C0C0D">
      <w:rPr>
        <w:rStyle w:val="PageNumber"/>
      </w:rPr>
      <w:instrText xml:space="preserve"> PAGE </w:instrText>
    </w:r>
    <w:r>
      <w:rPr>
        <w:rStyle w:val="PageNumber"/>
      </w:rPr>
      <w:fldChar w:fldCharType="separate"/>
    </w:r>
    <w:r>
      <w:rPr>
        <w:rStyle w:val="PageNumber"/>
        <w:noProof/>
      </w:rPr>
      <w:t>5</w:t>
    </w:r>
    <w:r>
      <w:rPr>
        <w:rStyle w:val="PageNumber"/>
      </w:rPr>
      <w:fldChar w:fldCharType="end"/>
    </w:r>
    <w:r w:rsidRPr="008C0C0D">
      <w:rPr>
        <w:rStyle w:val="PageNumber"/>
      </w:rPr>
      <w:t xml:space="preserve"> of </w:t>
    </w:r>
    <w:r>
      <w:rPr>
        <w:rStyle w:val="PageNumber"/>
      </w:rPr>
      <w:fldChar w:fldCharType="begin"/>
    </w:r>
    <w:r w:rsidRPr="008C0C0D">
      <w:rPr>
        <w:rStyle w:val="PageNumber"/>
      </w:rPr>
      <w:instrText xml:space="preserve"> NUMPAGES </w:instrText>
    </w:r>
    <w:r>
      <w:rPr>
        <w:rStyle w:val="PageNumber"/>
      </w:rPr>
      <w:fldChar w:fldCharType="separate"/>
    </w:r>
    <w:r>
      <w:rPr>
        <w:rStyle w:val="PageNumber"/>
        <w:noProof/>
      </w:rPr>
      <w:t>11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82CD4" w14:textId="77777777" w:rsidR="00C01EDE" w:rsidRDefault="00C01EDE">
    <w:pPr>
      <w:pStyle w:val="Footer"/>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6AE51" w14:textId="77777777" w:rsidR="00212B2F" w:rsidRDefault="00212B2F" w:rsidP="00CB38D9">
      <w:pPr>
        <w:pStyle w:val="Heading4"/>
      </w:pPr>
      <w:r>
        <w:separator/>
      </w:r>
    </w:p>
  </w:footnote>
  <w:footnote w:type="continuationSeparator" w:id="0">
    <w:p w14:paraId="602104E8" w14:textId="77777777" w:rsidR="00212B2F" w:rsidRDefault="00212B2F" w:rsidP="00CB38D9">
      <w:pPr>
        <w:pStyle w:val="Heading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3BB35" w14:textId="77777777" w:rsidR="00C01EDE" w:rsidRDefault="00C01EDE">
    <w:pPr>
      <w:pStyle w:val="Header"/>
      <w:tabs>
        <w:tab w:val="clear" w:pos="8640"/>
        <w:tab w:val="left" w:pos="12240"/>
        <w:tab w:val="right" w:pos="14940"/>
      </w:tabs>
      <w:spacing w:before="120" w:line="360" w:lineRule="auto"/>
      <w:ind w:left="11610"/>
      <w:rPr>
        <w:noProof/>
        <w:sz w:val="22"/>
      </w:rPr>
    </w:pPr>
    <w:r>
      <w:rPr>
        <w:noProof/>
        <w:sz w:val="22"/>
      </w:rPr>
      <w:drawing>
        <wp:inline distT="0" distB="0" distL="0" distR="0" wp14:anchorId="1984FE5E" wp14:editId="1E1F2D99">
          <wp:extent cx="1640504" cy="592740"/>
          <wp:effectExtent l="0" t="0" r="0" b="0"/>
          <wp:docPr id="21" name="Picture 21" descr="C:\Users\mcolvin.AVT_SERVER\Desktop\Support\AVT logo\Avt_logo_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olvin.AVT_SERVER\Desktop\Support\AVT logo\Avt_logo_201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0728" cy="592821"/>
                  </a:xfrm>
                  <a:prstGeom prst="rect">
                    <a:avLst/>
                  </a:prstGeom>
                  <a:noFill/>
                  <a:ln>
                    <a:noFill/>
                  </a:ln>
                </pic:spPr>
              </pic:pic>
            </a:graphicData>
          </a:graphic>
        </wp:inline>
      </w:drawing>
    </w:r>
    <w:r>
      <w:rPr>
        <w:noProof/>
        <w:sz w:val="22"/>
      </w:rPr>
      <mc:AlternateContent>
        <mc:Choice Requires="wps">
          <w:drawing>
            <wp:anchor distT="0" distB="0" distL="114300" distR="114300" simplePos="0" relativeHeight="251648512" behindDoc="0" locked="0" layoutInCell="0" allowOverlap="1" wp14:anchorId="2D250B11" wp14:editId="012665C5">
              <wp:simplePos x="0" y="0"/>
              <wp:positionH relativeFrom="column">
                <wp:posOffset>72390</wp:posOffset>
              </wp:positionH>
              <wp:positionV relativeFrom="page">
                <wp:posOffset>297815</wp:posOffset>
              </wp:positionV>
              <wp:extent cx="5808345" cy="603250"/>
              <wp:effectExtent l="0" t="2540" r="0" b="3810"/>
              <wp:wrapNone/>
              <wp:docPr id="2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8345" cy="6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55A2CCE" w14:textId="77777777" w:rsidR="00C01EDE" w:rsidRDefault="00C01EDE">
                          <w:pPr>
                            <w:rPr>
                              <w:sz w:val="48"/>
                            </w:rPr>
                          </w:pPr>
                          <w:r>
                            <w:rPr>
                              <w:sz w:val="48"/>
                            </w:rPr>
                            <w:t>Software Specification &amp; Implementation</w:t>
                          </w:r>
                        </w:p>
                        <w:p w14:paraId="4F75D5CB" w14:textId="77777777" w:rsidR="00C01EDE" w:rsidRDefault="00C01EDE">
                          <w:pPr>
                            <w:spacing w:before="40"/>
                          </w:pPr>
                          <w:r>
                            <w:t>Advanced Vision Technology, Inc.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250B11" id="Rectangle 1" o:spid="_x0000_s1026" style="position:absolute;left:0;text-align:left;margin-left:5.7pt;margin-top:23.45pt;width:457.35pt;height:4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" o:allowincell="f" filled="f" stroked="f" strokeweight="1pt">
              <v:textbox inset="1pt,1pt,1pt,1pt">
                <w:txbxContent>
                  <w:p w14:paraId="655A2CCE" w14:textId="77777777" w:rsidR="00C01EDE" w:rsidRDefault="00C01EDE">
                    <w:pPr>
                      <w:rPr>
                        <w:sz w:val="48"/>
                      </w:rPr>
                    </w:pPr>
                    <w:r>
                      <w:rPr>
                        <w:sz w:val="48"/>
                      </w:rPr>
                      <w:t>Software Specification &amp; Implementation</w:t>
                    </w:r>
                  </w:p>
                  <w:p w14:paraId="4F75D5CB" w14:textId="77777777" w:rsidR="00C01EDE" w:rsidRDefault="00C01EDE">
                    <w:pPr>
                      <w:spacing w:before="40"/>
                    </w:pPr>
                    <w:r>
                      <w:t>Advanced Vision Technology, Inc.</w:t>
                    </w:r>
                  </w:p>
                </w:txbxContent>
              </v:textbox>
              <w10:wrap anchory="page"/>
            </v:rect>
          </w:pict>
        </mc:Fallback>
      </mc:AlternateContent>
    </w:r>
    <w:r>
      <w:rPr>
        <w:sz w:val="22"/>
      </w:rPr>
      <w:br/>
    </w:r>
  </w:p>
  <w:p w14:paraId="1AE1C0EA" w14:textId="77777777" w:rsidR="00C01EDE" w:rsidRDefault="00C01EDE">
    <w:pPr>
      <w:pStyle w:val="Header"/>
      <w:spacing w:line="120" w:lineRule="exac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90EC1" w14:textId="77777777" w:rsidR="00C01EDE" w:rsidRDefault="00C01ED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6148C" w14:textId="77777777" w:rsidR="00C01EDE" w:rsidRDefault="00C01ED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6322B" w14:textId="77777777" w:rsidR="00C01EDE" w:rsidRDefault="00C01EDE">
    <w:pPr>
      <w:pStyle w:val="Header"/>
      <w:tabs>
        <w:tab w:val="clear" w:pos="8640"/>
        <w:tab w:val="left" w:pos="12240"/>
        <w:tab w:val="right" w:pos="14940"/>
      </w:tabs>
      <w:spacing w:before="120" w:line="360" w:lineRule="auto"/>
      <w:ind w:left="11610"/>
      <w:rPr>
        <w:sz w:val="22"/>
      </w:rPr>
    </w:pPr>
    <w:r>
      <w:rPr>
        <w:noProof/>
        <w:sz w:val="22"/>
      </w:rPr>
      <mc:AlternateContent>
        <mc:Choice Requires="wps">
          <w:drawing>
            <wp:anchor distT="0" distB="0" distL="114300" distR="114300" simplePos="0" relativeHeight="251658752" behindDoc="0" locked="0" layoutInCell="0" allowOverlap="1" wp14:anchorId="743EAB78" wp14:editId="2345012C">
              <wp:simplePos x="0" y="0"/>
              <wp:positionH relativeFrom="column">
                <wp:posOffset>72390</wp:posOffset>
              </wp:positionH>
              <wp:positionV relativeFrom="page">
                <wp:posOffset>297815</wp:posOffset>
              </wp:positionV>
              <wp:extent cx="5922645" cy="612775"/>
              <wp:effectExtent l="0" t="2540" r="0" b="3810"/>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2645" cy="6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66CD8B5" w14:textId="77777777" w:rsidR="00C01EDE" w:rsidRDefault="00C01EDE">
                          <w:pPr>
                            <w:rPr>
                              <w:sz w:val="48"/>
                            </w:rPr>
                          </w:pPr>
                          <w:r>
                            <w:rPr>
                              <w:sz w:val="48"/>
                            </w:rPr>
                            <w:t>Software Specification &amp; Implementation</w:t>
                          </w:r>
                        </w:p>
                        <w:p w14:paraId="28C2891F" w14:textId="77777777" w:rsidR="00C01EDE" w:rsidRDefault="00C01EDE">
                          <w:pPr>
                            <w:spacing w:before="40"/>
                          </w:pPr>
                          <w:r>
                            <w:t>Graphics Microsystems, Inc.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EAB78" id="Rectangle 11" o:spid="_x0000_s1033" style="position:absolute;left:0;text-align:left;margin-left:5.7pt;margin-top:23.45pt;width:466.35pt;height:4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" o:allowincell="f" filled="f" stroked="f" strokeweight="1pt">
              <v:textbox inset="1pt,1pt,1pt,1pt">
                <w:txbxContent>
                  <w:p w14:paraId="566CD8B5" w14:textId="77777777" w:rsidR="00C01EDE" w:rsidRDefault="00C01EDE">
                    <w:pPr>
                      <w:rPr>
                        <w:sz w:val="48"/>
                      </w:rPr>
                    </w:pPr>
                    <w:r>
                      <w:rPr>
                        <w:sz w:val="48"/>
                      </w:rPr>
                      <w:t>Software Specification &amp; Implementation</w:t>
                    </w:r>
                  </w:p>
                  <w:p w14:paraId="28C2891F" w14:textId="77777777" w:rsidR="00C01EDE" w:rsidRDefault="00C01EDE">
                    <w:pPr>
                      <w:spacing w:before="40"/>
                    </w:pPr>
                    <w:r>
                      <w:t>Graphics Microsystems, Inc.</w:t>
                    </w:r>
                  </w:p>
                </w:txbxContent>
              </v:textbox>
              <w10:wrap anchory="page"/>
            </v:rect>
          </w:pict>
        </mc:Fallback>
      </mc:AlternateContent>
    </w:r>
    <w:r>
      <w:rPr>
        <w:noProof/>
        <w:sz w:val="22"/>
      </w:rPr>
      <mc:AlternateContent>
        <mc:Choice Requires="wps">
          <w:drawing>
            <wp:anchor distT="0" distB="0" distL="114300" distR="114300" simplePos="0" relativeHeight="251659776" behindDoc="0" locked="0" layoutInCell="0" allowOverlap="1" wp14:anchorId="294AC216" wp14:editId="34049C50">
              <wp:simplePos x="0" y="0"/>
              <wp:positionH relativeFrom="column">
                <wp:posOffset>4885055</wp:posOffset>
              </wp:positionH>
              <wp:positionV relativeFrom="page">
                <wp:posOffset>688975</wp:posOffset>
              </wp:positionV>
              <wp:extent cx="1546860" cy="141605"/>
              <wp:effectExtent l="0" t="3175" r="0" b="0"/>
              <wp:wrapNone/>
              <wp:docPr id="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86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F22D6E2" w14:textId="77777777" w:rsidR="00C01EDE" w:rsidRDefault="00C01EDE"/>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4AC216" id="Rectangle 12" o:spid="_x0000_s1034" style="position:absolute;left:0;text-align:left;margin-left:384.65pt;margin-top:54.25pt;width:121.8pt;height:11.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" o:allowincell="f" filled="f" stroked="f" strokeweight="1pt">
              <v:textbox inset="1pt,1pt,1pt,1pt">
                <w:txbxContent>
                  <w:p w14:paraId="5F22D6E2" w14:textId="77777777" w:rsidR="00C01EDE" w:rsidRDefault="00C01EDE"/>
                </w:txbxContent>
              </v:textbox>
              <w10:wrap anchory="page"/>
            </v:rect>
          </w:pict>
        </mc:Fallback>
      </mc:AlternateContent>
    </w:r>
    <w:r>
      <w:rPr>
        <w:rFonts w:ascii="Helvetica" w:hAnsi="Helvetica"/>
        <w:sz w:val="22"/>
      </w:rPr>
      <w:br/>
    </w:r>
    <w:r>
      <w:rPr>
        <w:rFonts w:ascii="Helvetica" w:hAnsi="Helvetica"/>
        <w:sz w:val="22"/>
      </w:rPr>
      <w:tab/>
    </w:r>
    <w:r>
      <w:rPr>
        <w:rFonts w:ascii="Helvetica" w:hAnsi="Helvetica"/>
        <w:sz w:val="22"/>
      </w:rPr>
      <w:tab/>
    </w:r>
    <w:r>
      <w:rPr>
        <w:b w:val="0"/>
        <w:sz w:val="28"/>
      </w:rPr>
      <w:t>Test Plan</w:t>
    </w:r>
  </w:p>
  <w:p w14:paraId="61BF6E91" w14:textId="77777777" w:rsidR="00C01EDE" w:rsidRDefault="00C01EDE">
    <w:pPr>
      <w:pStyle w:val="Header"/>
      <w:spacing w:line="120" w:lineRule="exact"/>
    </w:pPr>
    <w:r>
      <w:rPr>
        <w:noProof/>
      </w:rPr>
      <mc:AlternateContent>
        <mc:Choice Requires="wps">
          <w:drawing>
            <wp:anchor distT="0" distB="0" distL="114300" distR="114300" simplePos="0" relativeHeight="251660800" behindDoc="0" locked="0" layoutInCell="0" allowOverlap="1" wp14:anchorId="2FED6621" wp14:editId="4173DB40">
              <wp:simplePos x="0" y="0"/>
              <wp:positionH relativeFrom="column">
                <wp:posOffset>45720</wp:posOffset>
              </wp:positionH>
              <wp:positionV relativeFrom="paragraph">
                <wp:posOffset>41275</wp:posOffset>
              </wp:positionV>
              <wp:extent cx="9509760" cy="0"/>
              <wp:effectExtent l="17145" t="12700" r="17145" b="15875"/>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097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CA330" id="Line 1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5pt" to="752.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" o:allowincell="f" strokeweight="1.5pt"/>
          </w:pict>
        </mc:Fallback>
      </mc:AlternateContent>
    </w:r>
  </w:p>
  <w:p w14:paraId="08018D71" w14:textId="77777777" w:rsidR="00C01EDE" w:rsidRDefault="00C01EDE">
    <w:pPr>
      <w:pStyle w:val="Header"/>
      <w:spacing w:line="120" w:lineRule="exac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3E43F" w14:textId="77777777" w:rsidR="00C01EDE" w:rsidRDefault="00C01ED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24FEE" w14:textId="77777777" w:rsidR="00C01EDE" w:rsidRPr="00D96750" w:rsidRDefault="00C01EDE">
    <w:pPr>
      <w:pStyle w:val="Header"/>
      <w:tabs>
        <w:tab w:val="clear" w:pos="8640"/>
        <w:tab w:val="left" w:pos="12240"/>
        <w:tab w:val="right" w:pos="14940"/>
      </w:tabs>
      <w:spacing w:before="120" w:line="360" w:lineRule="auto"/>
      <w:ind w:left="11610"/>
      <w:rPr>
        <w:rFonts w:cs="Arial"/>
        <w:sz w:val="28"/>
        <w:szCs w:val="28"/>
      </w:rPr>
    </w:pPr>
    <w:r>
      <w:rPr>
        <w:noProof/>
        <w:sz w:val="22"/>
      </w:rPr>
      <mc:AlternateContent>
        <mc:Choice Requires="wps">
          <w:drawing>
            <wp:anchor distT="0" distB="0" distL="114300" distR="114300" simplePos="0" relativeHeight="251664896" behindDoc="0" locked="0" layoutInCell="0" allowOverlap="1" wp14:anchorId="14AF093C" wp14:editId="1A01F441">
              <wp:simplePos x="0" y="0"/>
              <wp:positionH relativeFrom="column">
                <wp:posOffset>72390</wp:posOffset>
              </wp:positionH>
              <wp:positionV relativeFrom="page">
                <wp:posOffset>297815</wp:posOffset>
              </wp:positionV>
              <wp:extent cx="5922645" cy="612775"/>
              <wp:effectExtent l="0" t="2540" r="0" b="3810"/>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2645" cy="6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30F5DA9" w14:textId="77777777" w:rsidR="00C01EDE" w:rsidRDefault="00C01EDE">
                          <w:pPr>
                            <w:rPr>
                              <w:sz w:val="48"/>
                            </w:rPr>
                          </w:pPr>
                          <w:r>
                            <w:rPr>
                              <w:sz w:val="48"/>
                            </w:rPr>
                            <w:t>Software Specification &amp; Implementation</w:t>
                          </w:r>
                        </w:p>
                        <w:p w14:paraId="7F88CF58" w14:textId="77777777" w:rsidR="00C01EDE" w:rsidRDefault="00C01EDE">
                          <w:pPr>
                            <w:spacing w:before="40"/>
                          </w:pPr>
                          <w:r>
                            <w:t>Graphics Microsystems, Inc.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AF093C" id="Rectangle 17" o:spid="_x0000_s1035" style="position:absolute;left:0;text-align:left;margin-left:5.7pt;margin-top:23.45pt;width:466.35pt;height:48.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" o:allowincell="f" filled="f" stroked="f" strokeweight="1pt">
              <v:textbox inset="1pt,1pt,1pt,1pt">
                <w:txbxContent>
                  <w:p w14:paraId="030F5DA9" w14:textId="77777777" w:rsidR="00C01EDE" w:rsidRDefault="00C01EDE">
                    <w:pPr>
                      <w:rPr>
                        <w:sz w:val="48"/>
                      </w:rPr>
                    </w:pPr>
                    <w:r>
                      <w:rPr>
                        <w:sz w:val="48"/>
                      </w:rPr>
                      <w:t>Software Specification &amp; Implementation</w:t>
                    </w:r>
                  </w:p>
                  <w:p w14:paraId="7F88CF58" w14:textId="77777777" w:rsidR="00C01EDE" w:rsidRDefault="00C01EDE">
                    <w:pPr>
                      <w:spacing w:before="40"/>
                    </w:pPr>
                    <w:r>
                      <w:t>Graphics Microsystems, Inc.</w:t>
                    </w:r>
                  </w:p>
                </w:txbxContent>
              </v:textbox>
              <w10:wrap anchory="page"/>
            </v:rect>
          </w:pict>
        </mc:Fallback>
      </mc:AlternateContent>
    </w:r>
    <w:r>
      <w:rPr>
        <w:noProof/>
        <w:sz w:val="22"/>
      </w:rPr>
      <mc:AlternateContent>
        <mc:Choice Requires="wps">
          <w:drawing>
            <wp:anchor distT="0" distB="0" distL="114300" distR="114300" simplePos="0" relativeHeight="251665920" behindDoc="0" locked="0" layoutInCell="0" allowOverlap="1" wp14:anchorId="58041098" wp14:editId="2EFD6CCA">
              <wp:simplePos x="0" y="0"/>
              <wp:positionH relativeFrom="column">
                <wp:posOffset>4885055</wp:posOffset>
              </wp:positionH>
              <wp:positionV relativeFrom="page">
                <wp:posOffset>688975</wp:posOffset>
              </wp:positionV>
              <wp:extent cx="1546860" cy="141605"/>
              <wp:effectExtent l="0" t="3175" r="0" b="0"/>
              <wp:wrapNone/>
              <wp:docPr id="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86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82B97BB" w14:textId="77777777" w:rsidR="00C01EDE" w:rsidRDefault="00C01EDE"/>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41098" id="Rectangle 18" o:spid="_x0000_s1036" style="position:absolute;left:0;text-align:left;margin-left:384.65pt;margin-top:54.25pt;width:121.8pt;height:11.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" o:allowincell="f" filled="f" stroked="f" strokeweight="1pt">
              <v:textbox inset="1pt,1pt,1pt,1pt">
                <w:txbxContent>
                  <w:p w14:paraId="682B97BB" w14:textId="77777777" w:rsidR="00C01EDE" w:rsidRDefault="00C01EDE"/>
                </w:txbxContent>
              </v:textbox>
              <w10:wrap anchory="page"/>
            </v:rect>
          </w:pict>
        </mc:Fallback>
      </mc:AlternateContent>
    </w:r>
    <w:r>
      <w:rPr>
        <w:rFonts w:ascii="Helvetica" w:hAnsi="Helvetica"/>
        <w:sz w:val="22"/>
      </w:rPr>
      <w:br/>
    </w:r>
    <w:r>
      <w:rPr>
        <w:rFonts w:ascii="Helvetica" w:hAnsi="Helvetica"/>
        <w:sz w:val="22"/>
      </w:rPr>
      <w:tab/>
    </w:r>
    <w:r>
      <w:rPr>
        <w:rFonts w:ascii="Helvetica" w:hAnsi="Helvetica"/>
        <w:sz w:val="22"/>
      </w:rPr>
      <w:tab/>
    </w:r>
    <w:r>
      <w:rPr>
        <w:rFonts w:cs="Arial"/>
        <w:sz w:val="28"/>
        <w:szCs w:val="28"/>
      </w:rPr>
      <w:t>Inspection</w:t>
    </w:r>
  </w:p>
  <w:p w14:paraId="19D1326F" w14:textId="77777777" w:rsidR="00C01EDE" w:rsidRDefault="00C01EDE">
    <w:pPr>
      <w:pStyle w:val="Header"/>
      <w:spacing w:line="120" w:lineRule="exact"/>
    </w:pPr>
    <w:r>
      <w:rPr>
        <w:noProof/>
      </w:rPr>
      <mc:AlternateContent>
        <mc:Choice Requires="wps">
          <w:drawing>
            <wp:anchor distT="0" distB="0" distL="114300" distR="114300" simplePos="0" relativeHeight="251666944" behindDoc="0" locked="0" layoutInCell="0" allowOverlap="1" wp14:anchorId="4B43457E" wp14:editId="6ECDD0E1">
              <wp:simplePos x="0" y="0"/>
              <wp:positionH relativeFrom="column">
                <wp:posOffset>45720</wp:posOffset>
              </wp:positionH>
              <wp:positionV relativeFrom="paragraph">
                <wp:posOffset>41275</wp:posOffset>
              </wp:positionV>
              <wp:extent cx="9509760" cy="0"/>
              <wp:effectExtent l="17145" t="12700" r="17145" b="15875"/>
              <wp:wrapNone/>
              <wp:docPr id="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097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4043F" id="Line 19"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5pt" to="752.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" o:allowincell="f" strokeweight="1.5pt"/>
          </w:pict>
        </mc:Fallback>
      </mc:AlternateContent>
    </w:r>
  </w:p>
  <w:p w14:paraId="09887F0E" w14:textId="77777777" w:rsidR="00C01EDE" w:rsidRDefault="00C01EDE">
    <w:pPr>
      <w:pStyle w:val="Header"/>
      <w:spacing w:line="120" w:lineRule="exac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E1AED" w14:textId="77777777" w:rsidR="00C01EDE" w:rsidRDefault="00C01ED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7B65F" w14:textId="77777777" w:rsidR="00C01EDE" w:rsidRDefault="00C01EDE">
    <w:pPr>
      <w:pStyle w:val="Header"/>
      <w:tabs>
        <w:tab w:val="clear" w:pos="8640"/>
        <w:tab w:val="left" w:pos="12240"/>
        <w:tab w:val="right" w:pos="14940"/>
      </w:tabs>
      <w:spacing w:before="120" w:line="360" w:lineRule="auto"/>
      <w:ind w:left="11610"/>
      <w:rPr>
        <w:sz w:val="22"/>
      </w:rPr>
    </w:pPr>
    <w:r>
      <w:rPr>
        <w:noProof/>
        <w:sz w:val="22"/>
      </w:rPr>
      <mc:AlternateContent>
        <mc:Choice Requires="wps">
          <w:drawing>
            <wp:anchor distT="0" distB="0" distL="114300" distR="114300" simplePos="0" relativeHeight="251661824" behindDoc="0" locked="0" layoutInCell="0" allowOverlap="1" wp14:anchorId="68D34D55" wp14:editId="0D4AB0FD">
              <wp:simplePos x="0" y="0"/>
              <wp:positionH relativeFrom="column">
                <wp:posOffset>72390</wp:posOffset>
              </wp:positionH>
              <wp:positionV relativeFrom="page">
                <wp:posOffset>297815</wp:posOffset>
              </wp:positionV>
              <wp:extent cx="5922645" cy="612775"/>
              <wp:effectExtent l="0" t="2540" r="0" b="3810"/>
              <wp:wrapNone/>
              <wp:docPr id="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2645" cy="6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E13D59C" w14:textId="77777777" w:rsidR="00C01EDE" w:rsidRDefault="00C01EDE">
                          <w:pPr>
                            <w:rPr>
                              <w:sz w:val="48"/>
                            </w:rPr>
                          </w:pPr>
                          <w:r>
                            <w:rPr>
                              <w:sz w:val="48"/>
                            </w:rPr>
                            <w:t>Software Specification &amp; Implementation</w:t>
                          </w:r>
                        </w:p>
                        <w:p w14:paraId="49F6846F" w14:textId="77777777" w:rsidR="00C01EDE" w:rsidRDefault="00C01EDE">
                          <w:pPr>
                            <w:spacing w:before="40"/>
                          </w:pPr>
                          <w:r>
                            <w:t>Graphics Microsystems, Inc.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D34D55" id="Rectangle 14" o:spid="_x0000_s1037" style="position:absolute;left:0;text-align:left;margin-left:5.7pt;margin-top:23.45pt;width:466.35pt;height:48.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" o:allowincell="f" filled="f" stroked="f" strokeweight="1pt">
              <v:textbox inset="1pt,1pt,1pt,1pt">
                <w:txbxContent>
                  <w:p w14:paraId="2E13D59C" w14:textId="77777777" w:rsidR="00C01EDE" w:rsidRDefault="00C01EDE">
                    <w:pPr>
                      <w:rPr>
                        <w:sz w:val="48"/>
                      </w:rPr>
                    </w:pPr>
                    <w:r>
                      <w:rPr>
                        <w:sz w:val="48"/>
                      </w:rPr>
                      <w:t>Software Specification &amp; Implementation</w:t>
                    </w:r>
                  </w:p>
                  <w:p w14:paraId="49F6846F" w14:textId="77777777" w:rsidR="00C01EDE" w:rsidRDefault="00C01EDE">
                    <w:pPr>
                      <w:spacing w:before="40"/>
                    </w:pPr>
                    <w:r>
                      <w:t>Graphics Microsystems, Inc.</w:t>
                    </w:r>
                  </w:p>
                </w:txbxContent>
              </v:textbox>
              <w10:wrap anchory="page"/>
            </v:rect>
          </w:pict>
        </mc:Fallback>
      </mc:AlternateContent>
    </w:r>
    <w:r>
      <w:rPr>
        <w:noProof/>
        <w:sz w:val="22"/>
      </w:rPr>
      <mc:AlternateContent>
        <mc:Choice Requires="wps">
          <w:drawing>
            <wp:anchor distT="0" distB="0" distL="114300" distR="114300" simplePos="0" relativeHeight="251662848" behindDoc="0" locked="0" layoutInCell="0" allowOverlap="1" wp14:anchorId="05749E19" wp14:editId="65E1E3CC">
              <wp:simplePos x="0" y="0"/>
              <wp:positionH relativeFrom="column">
                <wp:posOffset>4885055</wp:posOffset>
              </wp:positionH>
              <wp:positionV relativeFrom="page">
                <wp:posOffset>688975</wp:posOffset>
              </wp:positionV>
              <wp:extent cx="1546860" cy="141605"/>
              <wp:effectExtent l="0" t="3175" r="0" b="0"/>
              <wp:wrapNone/>
              <wp:docPr id="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86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249F767" w14:textId="77777777" w:rsidR="00C01EDE" w:rsidRDefault="00C01EDE"/>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49E19" id="Rectangle 15" o:spid="_x0000_s1038" style="position:absolute;left:0;text-align:left;margin-left:384.65pt;margin-top:54.25pt;width:121.8pt;height:11.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" o:allowincell="f" filled="f" stroked="f" strokeweight="1pt">
              <v:textbox inset="1pt,1pt,1pt,1pt">
                <w:txbxContent>
                  <w:p w14:paraId="6249F767" w14:textId="77777777" w:rsidR="00C01EDE" w:rsidRDefault="00C01EDE"/>
                </w:txbxContent>
              </v:textbox>
              <w10:wrap anchory="page"/>
            </v:rect>
          </w:pict>
        </mc:Fallback>
      </mc:AlternateContent>
    </w:r>
    <w:r>
      <w:rPr>
        <w:rFonts w:ascii="Helvetica" w:hAnsi="Helvetica"/>
        <w:sz w:val="22"/>
      </w:rPr>
      <w:br/>
    </w:r>
    <w:r>
      <w:rPr>
        <w:rFonts w:ascii="Helvetica" w:hAnsi="Helvetica"/>
        <w:sz w:val="22"/>
      </w:rPr>
      <w:tab/>
    </w:r>
    <w:r>
      <w:rPr>
        <w:rFonts w:ascii="Helvetica" w:hAnsi="Helvetica"/>
        <w:sz w:val="22"/>
      </w:rPr>
      <w:tab/>
    </w:r>
    <w:r>
      <w:rPr>
        <w:b w:val="0"/>
        <w:sz w:val="28"/>
      </w:rPr>
      <w:t xml:space="preserve">Documentation </w:t>
    </w:r>
  </w:p>
  <w:p w14:paraId="04EC34CE" w14:textId="77777777" w:rsidR="00C01EDE" w:rsidRDefault="00C01EDE">
    <w:pPr>
      <w:pStyle w:val="Header"/>
      <w:spacing w:line="120" w:lineRule="exact"/>
    </w:pPr>
    <w:r>
      <w:rPr>
        <w:noProof/>
      </w:rPr>
      <mc:AlternateContent>
        <mc:Choice Requires="wps">
          <w:drawing>
            <wp:anchor distT="0" distB="0" distL="114300" distR="114300" simplePos="0" relativeHeight="251663872" behindDoc="0" locked="0" layoutInCell="0" allowOverlap="1" wp14:anchorId="25ECE439" wp14:editId="0BFC33C1">
              <wp:simplePos x="0" y="0"/>
              <wp:positionH relativeFrom="column">
                <wp:posOffset>45720</wp:posOffset>
              </wp:positionH>
              <wp:positionV relativeFrom="paragraph">
                <wp:posOffset>41275</wp:posOffset>
              </wp:positionV>
              <wp:extent cx="9509760" cy="0"/>
              <wp:effectExtent l="17145" t="12700" r="17145" b="15875"/>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097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D082B" id="Line 1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5pt" to="752.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" o:allowincell="f" strokeweight="1.5pt"/>
          </w:pict>
        </mc:Fallback>
      </mc:AlternateContent>
    </w:r>
  </w:p>
  <w:p w14:paraId="74B27197" w14:textId="77777777" w:rsidR="00C01EDE" w:rsidRDefault="00C01EDE">
    <w:pPr>
      <w:pStyle w:val="Header"/>
      <w:spacing w:line="120" w:lineRule="exac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872A6" w14:textId="77777777" w:rsidR="00C01EDE" w:rsidRDefault="00C01EDE">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55F86" w14:textId="77777777" w:rsidR="00C01EDE" w:rsidRDefault="00C01EDE">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933B8" w14:textId="77777777" w:rsidR="00C01EDE" w:rsidRDefault="00C01EDE">
    <w:pPr>
      <w:pStyle w:val="Header"/>
      <w:rPr>
        <w:vanis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972DF" w14:textId="77777777" w:rsidR="00C01EDE" w:rsidRDefault="00C01EDE">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ACA2A" w14:textId="77777777" w:rsidR="00C01EDE" w:rsidRDefault="00C01E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A02A5" w14:textId="77777777" w:rsidR="00C01EDE" w:rsidRDefault="00C01EDE">
    <w:pPr>
      <w:pStyle w:val="Header"/>
      <w:tabs>
        <w:tab w:val="clear" w:pos="4320"/>
        <w:tab w:val="clear" w:pos="8640"/>
        <w:tab w:val="right" w:pos="14940"/>
      </w:tabs>
      <w:spacing w:before="120" w:line="360" w:lineRule="auto"/>
      <w:rPr>
        <w:sz w:val="22"/>
      </w:rPr>
    </w:pPr>
    <w:r>
      <w:rPr>
        <w:noProof/>
        <w:sz w:val="22"/>
      </w:rPr>
      <mc:AlternateContent>
        <mc:Choice Requires="wps">
          <w:drawing>
            <wp:anchor distT="0" distB="0" distL="114300" distR="114300" simplePos="0" relativeHeight="251649536" behindDoc="0" locked="0" layoutInCell="0" allowOverlap="1" wp14:anchorId="391ADAD5" wp14:editId="5649F3EC">
              <wp:simplePos x="0" y="0"/>
              <wp:positionH relativeFrom="column">
                <wp:posOffset>72390</wp:posOffset>
              </wp:positionH>
              <wp:positionV relativeFrom="page">
                <wp:posOffset>297815</wp:posOffset>
              </wp:positionV>
              <wp:extent cx="5922645" cy="584200"/>
              <wp:effectExtent l="0" t="2540" r="0" b="381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264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348F561" w14:textId="77777777" w:rsidR="00C01EDE" w:rsidRDefault="00C01EDE">
                          <w:pPr>
                            <w:rPr>
                              <w:sz w:val="48"/>
                            </w:rPr>
                          </w:pPr>
                          <w:r>
                            <w:rPr>
                              <w:sz w:val="48"/>
                            </w:rPr>
                            <w:t>Software Specification &amp; Implementation</w:t>
                          </w:r>
                        </w:p>
                        <w:p w14:paraId="10FA64AE" w14:textId="77777777" w:rsidR="00C01EDE" w:rsidRDefault="00C01EDE">
                          <w:pPr>
                            <w:spacing w:before="40"/>
                          </w:pPr>
                          <w:r>
                            <w:t>Graphics Microsystems, Inc.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ADAD5" id="Rectangle 2" o:spid="_x0000_s1027" style="position:absolute;margin-left:5.7pt;margin-top:23.45pt;width:466.35pt;height:4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" o:allowincell="f" filled="f" stroked="f" strokeweight="1pt">
              <v:textbox inset="1pt,1pt,1pt,1pt">
                <w:txbxContent>
                  <w:p w14:paraId="3348F561" w14:textId="77777777" w:rsidR="00C01EDE" w:rsidRDefault="00C01EDE">
                    <w:pPr>
                      <w:rPr>
                        <w:sz w:val="48"/>
                      </w:rPr>
                    </w:pPr>
                    <w:r>
                      <w:rPr>
                        <w:sz w:val="48"/>
                      </w:rPr>
                      <w:t>Software Specification &amp; Implementation</w:t>
                    </w:r>
                  </w:p>
                  <w:p w14:paraId="10FA64AE" w14:textId="77777777" w:rsidR="00C01EDE" w:rsidRDefault="00C01EDE">
                    <w:pPr>
                      <w:spacing w:before="40"/>
                    </w:pPr>
                    <w:r>
                      <w:t>Graphics Microsystems, Inc.</w:t>
                    </w:r>
                  </w:p>
                </w:txbxContent>
              </v:textbox>
              <w10:wrap anchory="page"/>
            </v:rect>
          </w:pict>
        </mc:Fallback>
      </mc:AlternateContent>
    </w:r>
    <w:r>
      <w:rPr>
        <w:noProof/>
        <w:sz w:val="22"/>
      </w:rPr>
      <mc:AlternateContent>
        <mc:Choice Requires="wps">
          <w:drawing>
            <wp:anchor distT="0" distB="0" distL="114300" distR="114300" simplePos="0" relativeHeight="251650560" behindDoc="0" locked="0" layoutInCell="0" allowOverlap="1" wp14:anchorId="6E1F822B" wp14:editId="49D198DE">
              <wp:simplePos x="0" y="0"/>
              <wp:positionH relativeFrom="column">
                <wp:posOffset>4885055</wp:posOffset>
              </wp:positionH>
              <wp:positionV relativeFrom="page">
                <wp:posOffset>688975</wp:posOffset>
              </wp:positionV>
              <wp:extent cx="1546860" cy="141605"/>
              <wp:effectExtent l="0" t="3175" r="0" b="0"/>
              <wp:wrapNone/>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86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76F33B5" w14:textId="77777777" w:rsidR="00C01EDE" w:rsidRDefault="00C01EDE"/>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1F822B" id="Rectangle 3" o:spid="_x0000_s1028" style="position:absolute;margin-left:384.65pt;margin-top:54.25pt;width:121.8pt;height:11.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" o:allowincell="f" filled="f" stroked="f" strokeweight="1pt">
              <v:textbox inset="1pt,1pt,1pt,1pt">
                <w:txbxContent>
                  <w:p w14:paraId="076F33B5" w14:textId="77777777" w:rsidR="00C01EDE" w:rsidRDefault="00C01EDE"/>
                </w:txbxContent>
              </v:textbox>
              <w10:wrap anchory="page"/>
            </v:rect>
          </w:pict>
        </mc:Fallback>
      </mc:AlternateContent>
    </w:r>
    <w:r>
      <w:rPr>
        <w:rFonts w:ascii="Helvetica" w:hAnsi="Helvetica"/>
        <w:sz w:val="22"/>
      </w:rPr>
      <w:br/>
    </w:r>
    <w:r>
      <w:rPr>
        <w:rFonts w:ascii="Helvetica" w:hAnsi="Helvetica"/>
        <w:sz w:val="22"/>
      </w:rPr>
      <w:tab/>
    </w:r>
    <w:r>
      <w:rPr>
        <w:b w:val="0"/>
        <w:sz w:val="28"/>
      </w:rPr>
      <w:t>Requirements Specification</w:t>
    </w:r>
  </w:p>
  <w:p w14:paraId="49745160" w14:textId="77777777" w:rsidR="00C01EDE" w:rsidRDefault="00C01EDE">
    <w:pPr>
      <w:pStyle w:val="Header"/>
      <w:spacing w:line="120" w:lineRule="exact"/>
    </w:pPr>
    <w:r>
      <w:rPr>
        <w:noProof/>
      </w:rPr>
      <mc:AlternateContent>
        <mc:Choice Requires="wps">
          <w:drawing>
            <wp:anchor distT="0" distB="0" distL="114300" distR="114300" simplePos="0" relativeHeight="251651584" behindDoc="0" locked="0" layoutInCell="0" allowOverlap="1" wp14:anchorId="08E25032" wp14:editId="6D2B55F1">
              <wp:simplePos x="0" y="0"/>
              <wp:positionH relativeFrom="column">
                <wp:posOffset>45720</wp:posOffset>
              </wp:positionH>
              <wp:positionV relativeFrom="paragraph">
                <wp:posOffset>41275</wp:posOffset>
              </wp:positionV>
              <wp:extent cx="9509760" cy="0"/>
              <wp:effectExtent l="17145" t="12700" r="17145" b="15875"/>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097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B73D0" id="Line 4"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5pt" to="752.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" o:allowincell="f" strokeweight="1.5pt"/>
          </w:pict>
        </mc:Fallback>
      </mc:AlternateContent>
    </w:r>
  </w:p>
  <w:p w14:paraId="0E62BD20" w14:textId="77777777" w:rsidR="00C01EDE" w:rsidRDefault="00C01EDE">
    <w:pPr>
      <w:pStyle w:val="Header"/>
      <w:spacing w:line="120" w:lineRule="exac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E0A3D" w14:textId="77777777" w:rsidR="00C01EDE" w:rsidRDefault="00C01ED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362AD" w14:textId="77777777" w:rsidR="00C01EDE" w:rsidRDefault="00C01ED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172DD" w14:textId="77777777" w:rsidR="00C01EDE" w:rsidRDefault="00C01EDE">
    <w:pPr>
      <w:pStyle w:val="Header"/>
      <w:tabs>
        <w:tab w:val="clear" w:pos="8640"/>
        <w:tab w:val="left" w:pos="12240"/>
        <w:tab w:val="right" w:pos="14940"/>
      </w:tabs>
      <w:spacing w:before="120" w:line="360" w:lineRule="auto"/>
      <w:ind w:left="11610"/>
      <w:rPr>
        <w:sz w:val="22"/>
      </w:rPr>
    </w:pPr>
    <w:r>
      <w:rPr>
        <w:noProof/>
        <w:sz w:val="22"/>
      </w:rPr>
      <mc:AlternateContent>
        <mc:Choice Requires="wps">
          <w:drawing>
            <wp:anchor distT="0" distB="0" distL="114300" distR="114300" simplePos="0" relativeHeight="251652608" behindDoc="0" locked="0" layoutInCell="0" allowOverlap="1" wp14:anchorId="328CFF34" wp14:editId="66274315">
              <wp:simplePos x="0" y="0"/>
              <wp:positionH relativeFrom="column">
                <wp:posOffset>72390</wp:posOffset>
              </wp:positionH>
              <wp:positionV relativeFrom="page">
                <wp:posOffset>297815</wp:posOffset>
              </wp:positionV>
              <wp:extent cx="5922645" cy="584200"/>
              <wp:effectExtent l="0" t="2540" r="0" b="381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264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C8DA9D9" w14:textId="77777777" w:rsidR="00C01EDE" w:rsidRDefault="00C01EDE">
                          <w:pPr>
                            <w:rPr>
                              <w:sz w:val="48"/>
                            </w:rPr>
                          </w:pPr>
                          <w:r>
                            <w:rPr>
                              <w:sz w:val="48"/>
                            </w:rPr>
                            <w:t>Software Specification &amp; Implementation</w:t>
                          </w:r>
                        </w:p>
                        <w:p w14:paraId="41B9CCAA" w14:textId="77777777" w:rsidR="00C01EDE" w:rsidRDefault="00C01EDE">
                          <w:pPr>
                            <w:spacing w:before="40"/>
                          </w:pPr>
                          <w:r>
                            <w:t>Graphics Microsystems, Inc.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CFF34" id="Rectangle 5" o:spid="_x0000_s1029" style="position:absolute;left:0;text-align:left;margin-left:5.7pt;margin-top:23.45pt;width:466.35pt;height:4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" o:allowincell="f" filled="f" stroked="f" strokeweight="1pt">
              <v:textbox inset="1pt,1pt,1pt,1pt">
                <w:txbxContent>
                  <w:p w14:paraId="5C8DA9D9" w14:textId="77777777" w:rsidR="00C01EDE" w:rsidRDefault="00C01EDE">
                    <w:pPr>
                      <w:rPr>
                        <w:sz w:val="48"/>
                      </w:rPr>
                    </w:pPr>
                    <w:r>
                      <w:rPr>
                        <w:sz w:val="48"/>
                      </w:rPr>
                      <w:t>Software Specification &amp; Implementation</w:t>
                    </w:r>
                  </w:p>
                  <w:p w14:paraId="41B9CCAA" w14:textId="77777777" w:rsidR="00C01EDE" w:rsidRDefault="00C01EDE">
                    <w:pPr>
                      <w:spacing w:before="40"/>
                    </w:pPr>
                    <w:r>
                      <w:t>Graphics Microsystems, Inc.</w:t>
                    </w:r>
                  </w:p>
                </w:txbxContent>
              </v:textbox>
              <w10:wrap anchory="page"/>
            </v:rect>
          </w:pict>
        </mc:Fallback>
      </mc:AlternateContent>
    </w:r>
    <w:r>
      <w:rPr>
        <w:noProof/>
        <w:sz w:val="22"/>
      </w:rPr>
      <mc:AlternateContent>
        <mc:Choice Requires="wps">
          <w:drawing>
            <wp:anchor distT="0" distB="0" distL="114300" distR="114300" simplePos="0" relativeHeight="251653632" behindDoc="0" locked="0" layoutInCell="0" allowOverlap="1" wp14:anchorId="0B456AA1" wp14:editId="0118487B">
              <wp:simplePos x="0" y="0"/>
              <wp:positionH relativeFrom="column">
                <wp:posOffset>4885055</wp:posOffset>
              </wp:positionH>
              <wp:positionV relativeFrom="page">
                <wp:posOffset>688975</wp:posOffset>
              </wp:positionV>
              <wp:extent cx="1546860" cy="141605"/>
              <wp:effectExtent l="0" t="3175" r="0" b="0"/>
              <wp:wrapNone/>
              <wp:docPr id="1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86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07ACDCD" w14:textId="77777777" w:rsidR="00C01EDE" w:rsidRDefault="00C01EDE"/>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56AA1" id="Rectangle 6" o:spid="_x0000_s1030" style="position:absolute;left:0;text-align:left;margin-left:384.65pt;margin-top:54.25pt;width:121.8pt;height:11.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" o:allowincell="f" filled="f" stroked="f" strokeweight="1pt">
              <v:textbox inset="1pt,1pt,1pt,1pt">
                <w:txbxContent>
                  <w:p w14:paraId="207ACDCD" w14:textId="77777777" w:rsidR="00C01EDE" w:rsidRDefault="00C01EDE"/>
                </w:txbxContent>
              </v:textbox>
              <w10:wrap anchory="page"/>
            </v:rect>
          </w:pict>
        </mc:Fallback>
      </mc:AlternateContent>
    </w:r>
    <w:r>
      <w:rPr>
        <w:rFonts w:ascii="Helvetica" w:hAnsi="Helvetica"/>
        <w:sz w:val="22"/>
      </w:rPr>
      <w:br/>
    </w:r>
    <w:r>
      <w:rPr>
        <w:rFonts w:ascii="Helvetica" w:hAnsi="Helvetica"/>
        <w:sz w:val="22"/>
      </w:rPr>
      <w:tab/>
    </w:r>
    <w:r>
      <w:rPr>
        <w:rFonts w:ascii="Helvetica" w:hAnsi="Helvetica"/>
        <w:sz w:val="22"/>
      </w:rPr>
      <w:tab/>
    </w:r>
    <w:r>
      <w:rPr>
        <w:b w:val="0"/>
        <w:sz w:val="28"/>
      </w:rPr>
      <w:t>Design Specification</w:t>
    </w:r>
  </w:p>
  <w:p w14:paraId="725067AB" w14:textId="77777777" w:rsidR="00C01EDE" w:rsidRDefault="00C01EDE">
    <w:pPr>
      <w:pStyle w:val="Header"/>
      <w:spacing w:line="120" w:lineRule="exact"/>
    </w:pPr>
    <w:r>
      <w:rPr>
        <w:noProof/>
      </w:rPr>
      <mc:AlternateContent>
        <mc:Choice Requires="wps">
          <w:drawing>
            <wp:anchor distT="0" distB="0" distL="114300" distR="114300" simplePos="0" relativeHeight="251654656" behindDoc="0" locked="0" layoutInCell="0" allowOverlap="1" wp14:anchorId="1BA14DAF" wp14:editId="162DF27E">
              <wp:simplePos x="0" y="0"/>
              <wp:positionH relativeFrom="column">
                <wp:posOffset>45720</wp:posOffset>
              </wp:positionH>
              <wp:positionV relativeFrom="paragraph">
                <wp:posOffset>41275</wp:posOffset>
              </wp:positionV>
              <wp:extent cx="9509760" cy="0"/>
              <wp:effectExtent l="17145" t="12700" r="17145" b="15875"/>
              <wp:wrapNone/>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097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B5E9DD" id="Line 7"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5pt" to="752.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" o:allowincell="f" strokeweight="1.5pt"/>
          </w:pict>
        </mc:Fallback>
      </mc:AlternateContent>
    </w:r>
  </w:p>
  <w:p w14:paraId="11A5EDBB" w14:textId="77777777" w:rsidR="00C01EDE" w:rsidRDefault="00C01EDE">
    <w:pPr>
      <w:pStyle w:val="Header"/>
      <w:spacing w:line="120" w:lineRule="exac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7553B" w14:textId="77777777" w:rsidR="00C01EDE" w:rsidRDefault="00C01ED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5A3B4" w14:textId="77777777" w:rsidR="00C01EDE" w:rsidRDefault="00C01ED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8166A" w14:textId="77777777" w:rsidR="00C01EDE" w:rsidRDefault="00C01EDE">
    <w:pPr>
      <w:pStyle w:val="Header"/>
      <w:tabs>
        <w:tab w:val="clear" w:pos="8640"/>
        <w:tab w:val="left" w:pos="12240"/>
        <w:tab w:val="right" w:pos="14940"/>
      </w:tabs>
      <w:spacing w:before="120" w:line="360" w:lineRule="auto"/>
      <w:ind w:left="11610"/>
      <w:rPr>
        <w:sz w:val="22"/>
      </w:rPr>
    </w:pPr>
    <w:r>
      <w:rPr>
        <w:noProof/>
        <w:sz w:val="22"/>
      </w:rPr>
      <mc:AlternateContent>
        <mc:Choice Requires="wps">
          <w:drawing>
            <wp:anchor distT="0" distB="0" distL="114300" distR="114300" simplePos="0" relativeHeight="251655680" behindDoc="0" locked="0" layoutInCell="0" allowOverlap="1" wp14:anchorId="7BBC886D" wp14:editId="0ACAAC15">
              <wp:simplePos x="0" y="0"/>
              <wp:positionH relativeFrom="column">
                <wp:posOffset>72390</wp:posOffset>
              </wp:positionH>
              <wp:positionV relativeFrom="page">
                <wp:posOffset>297815</wp:posOffset>
              </wp:positionV>
              <wp:extent cx="5922645" cy="612775"/>
              <wp:effectExtent l="0" t="2540" r="0" b="3810"/>
              <wp:wrapNone/>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2645" cy="6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D9C3667" w14:textId="77777777" w:rsidR="00C01EDE" w:rsidRDefault="00C01EDE">
                          <w:pPr>
                            <w:rPr>
                              <w:sz w:val="48"/>
                            </w:rPr>
                          </w:pPr>
                          <w:r>
                            <w:rPr>
                              <w:sz w:val="48"/>
                            </w:rPr>
                            <w:t>Software Specification &amp; Implementation</w:t>
                          </w:r>
                        </w:p>
                        <w:p w14:paraId="3CDFC803" w14:textId="77777777" w:rsidR="00C01EDE" w:rsidRDefault="00C01EDE">
                          <w:pPr>
                            <w:spacing w:before="40"/>
                          </w:pPr>
                          <w:r>
                            <w:t>Graphics Microsystems, Inc.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C886D" id="Rectangle 8" o:spid="_x0000_s1031" style="position:absolute;left:0;text-align:left;margin-left:5.7pt;margin-top:23.45pt;width:466.35pt;height:48.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" o:allowincell="f" filled="f" stroked="f" strokeweight="1pt">
              <v:textbox inset="1pt,1pt,1pt,1pt">
                <w:txbxContent>
                  <w:p w14:paraId="0D9C3667" w14:textId="77777777" w:rsidR="00C01EDE" w:rsidRDefault="00C01EDE">
                    <w:pPr>
                      <w:rPr>
                        <w:sz w:val="48"/>
                      </w:rPr>
                    </w:pPr>
                    <w:r>
                      <w:rPr>
                        <w:sz w:val="48"/>
                      </w:rPr>
                      <w:t>Software Specification &amp; Implementation</w:t>
                    </w:r>
                  </w:p>
                  <w:p w14:paraId="3CDFC803" w14:textId="77777777" w:rsidR="00C01EDE" w:rsidRDefault="00C01EDE">
                    <w:pPr>
                      <w:spacing w:before="40"/>
                    </w:pPr>
                    <w:r>
                      <w:t>Graphics Microsystems, Inc.</w:t>
                    </w:r>
                  </w:p>
                </w:txbxContent>
              </v:textbox>
              <w10:wrap anchory="page"/>
            </v:rect>
          </w:pict>
        </mc:Fallback>
      </mc:AlternateContent>
    </w:r>
    <w:r>
      <w:rPr>
        <w:noProof/>
        <w:sz w:val="22"/>
      </w:rPr>
      <mc:AlternateContent>
        <mc:Choice Requires="wps">
          <w:drawing>
            <wp:anchor distT="0" distB="0" distL="114300" distR="114300" simplePos="0" relativeHeight="251656704" behindDoc="0" locked="0" layoutInCell="0" allowOverlap="1" wp14:anchorId="1C3861D8" wp14:editId="3A0E687F">
              <wp:simplePos x="0" y="0"/>
              <wp:positionH relativeFrom="column">
                <wp:posOffset>4885055</wp:posOffset>
              </wp:positionH>
              <wp:positionV relativeFrom="page">
                <wp:posOffset>688975</wp:posOffset>
              </wp:positionV>
              <wp:extent cx="1546860" cy="141605"/>
              <wp:effectExtent l="0" t="3175" r="0" b="0"/>
              <wp:wrapNone/>
              <wp:docPr id="1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86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2E85D4A" w14:textId="77777777" w:rsidR="00C01EDE" w:rsidRDefault="00C01EDE"/>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3861D8" id="Rectangle 9" o:spid="_x0000_s1032" style="position:absolute;left:0;text-align:left;margin-left:384.65pt;margin-top:54.25pt;width:121.8pt;height:11.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" o:allowincell="f" filled="f" stroked="f" strokeweight="1pt">
              <v:textbox inset="1pt,1pt,1pt,1pt">
                <w:txbxContent>
                  <w:p w14:paraId="22E85D4A" w14:textId="77777777" w:rsidR="00C01EDE" w:rsidRDefault="00C01EDE"/>
                </w:txbxContent>
              </v:textbox>
              <w10:wrap anchory="page"/>
            </v:rect>
          </w:pict>
        </mc:Fallback>
      </mc:AlternateContent>
    </w:r>
    <w:r>
      <w:rPr>
        <w:rFonts w:ascii="Helvetica" w:hAnsi="Helvetica"/>
        <w:sz w:val="22"/>
      </w:rPr>
      <w:br/>
    </w:r>
    <w:r>
      <w:rPr>
        <w:rFonts w:ascii="Helvetica" w:hAnsi="Helvetica"/>
        <w:sz w:val="22"/>
      </w:rPr>
      <w:tab/>
    </w:r>
    <w:r>
      <w:rPr>
        <w:rFonts w:ascii="Helvetica" w:hAnsi="Helvetica"/>
        <w:sz w:val="22"/>
      </w:rPr>
      <w:tab/>
    </w:r>
    <w:r>
      <w:rPr>
        <w:b w:val="0"/>
        <w:sz w:val="28"/>
      </w:rPr>
      <w:t>Implementation</w:t>
    </w:r>
  </w:p>
  <w:p w14:paraId="2D60C776" w14:textId="77777777" w:rsidR="00C01EDE" w:rsidRDefault="00C01EDE">
    <w:pPr>
      <w:pStyle w:val="Header"/>
      <w:spacing w:line="120" w:lineRule="exact"/>
    </w:pPr>
    <w:r>
      <w:rPr>
        <w:noProof/>
      </w:rPr>
      <mc:AlternateContent>
        <mc:Choice Requires="wps">
          <w:drawing>
            <wp:anchor distT="0" distB="0" distL="114300" distR="114300" simplePos="0" relativeHeight="251657728" behindDoc="0" locked="0" layoutInCell="0" allowOverlap="1" wp14:anchorId="55CB9F7C" wp14:editId="7FB23F98">
              <wp:simplePos x="0" y="0"/>
              <wp:positionH relativeFrom="column">
                <wp:posOffset>45720</wp:posOffset>
              </wp:positionH>
              <wp:positionV relativeFrom="paragraph">
                <wp:posOffset>41275</wp:posOffset>
              </wp:positionV>
              <wp:extent cx="9509760" cy="0"/>
              <wp:effectExtent l="17145" t="12700" r="17145" b="15875"/>
              <wp:wrapNone/>
              <wp:docPr id="1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097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98448"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5pt" to="752.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" o:allowincell="f" strokeweight="1.5pt"/>
          </w:pict>
        </mc:Fallback>
      </mc:AlternateContent>
    </w:r>
  </w:p>
  <w:p w14:paraId="74D0C385" w14:textId="77777777" w:rsidR="00C01EDE" w:rsidRDefault="00C01EDE">
    <w:pPr>
      <w:pStyle w:val="Header"/>
      <w:spacing w:line="1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CE5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EA99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50E5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90DB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A670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C8C08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87A4A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0E010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9CEE6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34F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F22CA"/>
    <w:multiLevelType w:val="multilevel"/>
    <w:tmpl w:val="A9467AC4"/>
    <w:lvl w:ilvl="0">
      <w:start w:val="1"/>
      <w:numFmt w:val="decimal"/>
      <w:pStyle w:val="Heading2Left"/>
      <w:lvlText w:val="%1."/>
      <w:lvlJc w:val="left"/>
      <w:pPr>
        <w:tabs>
          <w:tab w:val="num" w:pos="432"/>
        </w:tabs>
        <w:ind w:left="432" w:hanging="360"/>
      </w:pPr>
      <w:rPr>
        <w:rFonts w:ascii="Arial" w:hAnsi="Arial" w:hint="default"/>
        <w:b/>
        <w:i w:val="0"/>
        <w:sz w:val="24"/>
        <w:szCs w:val="24"/>
      </w:rPr>
    </w:lvl>
    <w:lvl w:ilvl="1">
      <w:start w:val="1"/>
      <w:numFmt w:val="decimal"/>
      <w:pStyle w:val="Heading2Left"/>
      <w:suff w:val="space"/>
      <w:lvlText w:val="%1.%2 - "/>
      <w:lvlJc w:val="left"/>
      <w:pPr>
        <w:ind w:left="720" w:hanging="144"/>
      </w:pPr>
      <w:rPr>
        <w:rFonts w:ascii="Arial" w:hAnsi="Arial" w:hint="default"/>
        <w:b/>
        <w:i w:val="0"/>
        <w:sz w:val="24"/>
        <w:szCs w:val="24"/>
      </w:rPr>
    </w:lvl>
    <w:lvl w:ilvl="2">
      <w:start w:val="1"/>
      <w:numFmt w:val="decimal"/>
      <w:pStyle w:val="StyleHeading312pt"/>
      <w:lvlText w:val="%1.%2.%3."/>
      <w:lvlJc w:val="left"/>
      <w:pPr>
        <w:tabs>
          <w:tab w:val="num" w:pos="1296"/>
        </w:tabs>
        <w:ind w:left="1296" w:hanging="504"/>
      </w:pPr>
      <w:rPr>
        <w:rFonts w:hint="default"/>
      </w:rPr>
    </w:lvl>
    <w:lvl w:ilvl="3">
      <w:start w:val="1"/>
      <w:numFmt w:val="decimal"/>
      <w:lvlText w:val="%1.%2.%3.%4."/>
      <w:lvlJc w:val="left"/>
      <w:pPr>
        <w:tabs>
          <w:tab w:val="num" w:pos="1872"/>
        </w:tabs>
        <w:ind w:left="1800" w:hanging="648"/>
      </w:pPr>
      <w:rPr>
        <w:rFonts w:hint="default"/>
      </w:rPr>
    </w:lvl>
    <w:lvl w:ilvl="4">
      <w:start w:val="1"/>
      <w:numFmt w:val="decimal"/>
      <w:lvlText w:val="%1.%2.%3.%4.%5."/>
      <w:lvlJc w:val="left"/>
      <w:pPr>
        <w:tabs>
          <w:tab w:val="num" w:pos="2592"/>
        </w:tabs>
        <w:ind w:left="2304" w:hanging="792"/>
      </w:pPr>
      <w:rPr>
        <w:rFonts w:hint="default"/>
      </w:rPr>
    </w:lvl>
    <w:lvl w:ilvl="5">
      <w:start w:val="1"/>
      <w:numFmt w:val="decimal"/>
      <w:lvlText w:val="%1.%2.%3.%4.%5.%6."/>
      <w:lvlJc w:val="left"/>
      <w:pPr>
        <w:tabs>
          <w:tab w:val="num" w:pos="2952"/>
        </w:tabs>
        <w:ind w:left="2808" w:hanging="936"/>
      </w:pPr>
      <w:rPr>
        <w:rFonts w:hint="default"/>
      </w:rPr>
    </w:lvl>
    <w:lvl w:ilvl="6">
      <w:start w:val="1"/>
      <w:numFmt w:val="decimal"/>
      <w:lvlText w:val="%1.%2.%3.%4.%5.%6.%7."/>
      <w:lvlJc w:val="left"/>
      <w:pPr>
        <w:tabs>
          <w:tab w:val="num" w:pos="3672"/>
        </w:tabs>
        <w:ind w:left="3312" w:hanging="1080"/>
      </w:pPr>
      <w:rPr>
        <w:rFonts w:hint="default"/>
      </w:rPr>
    </w:lvl>
    <w:lvl w:ilvl="7">
      <w:start w:val="1"/>
      <w:numFmt w:val="decimal"/>
      <w:lvlText w:val="%1.%2.%3.%4.%5.%6.%7.%8."/>
      <w:lvlJc w:val="left"/>
      <w:pPr>
        <w:tabs>
          <w:tab w:val="num" w:pos="4032"/>
        </w:tabs>
        <w:ind w:left="3816" w:hanging="1224"/>
      </w:pPr>
      <w:rPr>
        <w:rFonts w:hint="default"/>
      </w:rPr>
    </w:lvl>
    <w:lvl w:ilvl="8">
      <w:start w:val="1"/>
      <w:numFmt w:val="decimal"/>
      <w:lvlText w:val="%1.%2.%3.%4.%5.%6.%7.%8.%9."/>
      <w:lvlJc w:val="left"/>
      <w:pPr>
        <w:tabs>
          <w:tab w:val="num" w:pos="4752"/>
        </w:tabs>
        <w:ind w:left="4392" w:hanging="1440"/>
      </w:pPr>
      <w:rPr>
        <w:rFonts w:hint="default"/>
      </w:rPr>
    </w:lvl>
  </w:abstractNum>
  <w:abstractNum w:abstractNumId="11" w15:restartNumberingAfterBreak="0">
    <w:nsid w:val="2FCD013F"/>
    <w:multiLevelType w:val="multilevel"/>
    <w:tmpl w:val="322C301A"/>
    <w:lvl w:ilvl="0">
      <w:start w:val="1"/>
      <w:numFmt w:val="decimal"/>
      <w:pStyle w:val="Heading1"/>
      <w:suff w:val="space"/>
      <w:lvlText w:val="%1 -"/>
      <w:lvlJc w:val="left"/>
      <w:pPr>
        <w:ind w:left="1066" w:hanging="1066"/>
      </w:pPr>
      <w:rPr>
        <w:rFonts w:ascii="Arial" w:hAnsi="Arial" w:hint="default"/>
        <w:b/>
        <w:i w:val="0"/>
        <w:sz w:val="24"/>
        <w:szCs w:val="24"/>
      </w:rPr>
    </w:lvl>
    <w:lvl w:ilvl="1">
      <w:start w:val="1"/>
      <w:numFmt w:val="decimal"/>
      <w:pStyle w:val="Heading2"/>
      <w:suff w:val="space"/>
      <w:lvlText w:val="%1.%2 -"/>
      <w:lvlJc w:val="left"/>
      <w:pPr>
        <w:ind w:left="2297" w:hanging="1865"/>
      </w:pPr>
      <w:rPr>
        <w:rFonts w:hint="default"/>
        <w:b/>
        <w:i w:val="0"/>
        <w:sz w:val="24"/>
        <w:szCs w:val="24"/>
      </w:rPr>
    </w:lvl>
    <w:lvl w:ilvl="2">
      <w:start w:val="1"/>
      <w:numFmt w:val="decimal"/>
      <w:pStyle w:val="Heading3"/>
      <w:suff w:val="space"/>
      <w:lvlText w:val="%1.%2.%3 - "/>
      <w:lvlJc w:val="left"/>
      <w:pPr>
        <w:ind w:left="1879" w:hanging="799"/>
      </w:pPr>
      <w:rPr>
        <w:rFonts w:hint="default"/>
        <w:b/>
      </w:rPr>
    </w:lvl>
    <w:lvl w:ilvl="3">
      <w:start w:val="1"/>
      <w:numFmt w:val="decimal"/>
      <w:pStyle w:val="Heading4"/>
      <w:suff w:val="space"/>
      <w:lvlText w:val="%1.%2.%3.%4 - "/>
      <w:lvlJc w:val="left"/>
      <w:pPr>
        <w:ind w:left="1440" w:firstLine="576"/>
      </w:pPr>
      <w:rPr>
        <w:rFonts w:ascii="Arial" w:hAnsi="Arial" w:cs="Times New Roman" w:hint="default"/>
        <w:b/>
        <w:i w:val="0"/>
        <w:sz w:val="24"/>
        <w:szCs w:val="24"/>
      </w:rPr>
    </w:lvl>
    <w:lvl w:ilvl="4">
      <w:start w:val="1"/>
      <w:numFmt w:val="decimal"/>
      <w:lvlText w:val="%1.%2.%3.%4.%5."/>
      <w:lvlJc w:val="left"/>
      <w:pPr>
        <w:tabs>
          <w:tab w:val="num" w:pos="3305"/>
        </w:tabs>
        <w:ind w:left="3017" w:hanging="792"/>
      </w:pPr>
      <w:rPr>
        <w:rFonts w:hint="default"/>
      </w:rPr>
    </w:lvl>
    <w:lvl w:ilvl="5">
      <w:start w:val="1"/>
      <w:numFmt w:val="decimal"/>
      <w:lvlText w:val="%1.%2.%3.%4.%5.%6."/>
      <w:lvlJc w:val="left"/>
      <w:pPr>
        <w:tabs>
          <w:tab w:val="num" w:pos="4025"/>
        </w:tabs>
        <w:ind w:left="3521" w:hanging="936"/>
      </w:pPr>
      <w:rPr>
        <w:rFonts w:hint="default"/>
      </w:rPr>
    </w:lvl>
    <w:lvl w:ilvl="6">
      <w:start w:val="1"/>
      <w:numFmt w:val="decimal"/>
      <w:lvlText w:val="%1.%2.%3.%4.%5.%6.%7."/>
      <w:lvlJc w:val="left"/>
      <w:pPr>
        <w:tabs>
          <w:tab w:val="num" w:pos="4385"/>
        </w:tabs>
        <w:ind w:left="4025" w:hanging="1080"/>
      </w:pPr>
      <w:rPr>
        <w:rFonts w:hint="default"/>
      </w:rPr>
    </w:lvl>
    <w:lvl w:ilvl="7">
      <w:start w:val="1"/>
      <w:numFmt w:val="decimal"/>
      <w:lvlText w:val="%1.%2.%3.%4.%5.%6.%7.%8."/>
      <w:lvlJc w:val="left"/>
      <w:pPr>
        <w:tabs>
          <w:tab w:val="num" w:pos="5105"/>
        </w:tabs>
        <w:ind w:left="4529" w:hanging="1224"/>
      </w:pPr>
      <w:rPr>
        <w:rFonts w:hint="default"/>
      </w:rPr>
    </w:lvl>
    <w:lvl w:ilvl="8">
      <w:start w:val="1"/>
      <w:numFmt w:val="decimal"/>
      <w:lvlText w:val="%1.%2.%3.%4.%5.%6.%7.%8.%9."/>
      <w:lvlJc w:val="left"/>
      <w:pPr>
        <w:tabs>
          <w:tab w:val="num" w:pos="5825"/>
        </w:tabs>
        <w:ind w:left="5105" w:hanging="1440"/>
      </w:pPr>
      <w:rPr>
        <w:rFonts w:hint="default"/>
      </w:rPr>
    </w:lvl>
  </w:abstractNum>
  <w:abstractNum w:abstractNumId="12" w15:restartNumberingAfterBreak="0">
    <w:nsid w:val="6F5609A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144"/>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D7E"/>
    <w:rsid w:val="000105DD"/>
    <w:rsid w:val="0001766E"/>
    <w:rsid w:val="000178FE"/>
    <w:rsid w:val="00026086"/>
    <w:rsid w:val="0002632F"/>
    <w:rsid w:val="0002652B"/>
    <w:rsid w:val="000376AC"/>
    <w:rsid w:val="00037A41"/>
    <w:rsid w:val="00053D2E"/>
    <w:rsid w:val="00056DBD"/>
    <w:rsid w:val="000608AE"/>
    <w:rsid w:val="00064453"/>
    <w:rsid w:val="0007082F"/>
    <w:rsid w:val="000713EF"/>
    <w:rsid w:val="000721C3"/>
    <w:rsid w:val="0008517B"/>
    <w:rsid w:val="000A28D9"/>
    <w:rsid w:val="000B6391"/>
    <w:rsid w:val="000D1E12"/>
    <w:rsid w:val="000E17B7"/>
    <w:rsid w:val="000E241D"/>
    <w:rsid w:val="000E2B36"/>
    <w:rsid w:val="000E2E13"/>
    <w:rsid w:val="000F3284"/>
    <w:rsid w:val="000F7F20"/>
    <w:rsid w:val="00111867"/>
    <w:rsid w:val="00112849"/>
    <w:rsid w:val="00113266"/>
    <w:rsid w:val="001219F1"/>
    <w:rsid w:val="0012736F"/>
    <w:rsid w:val="00137B7C"/>
    <w:rsid w:val="001548C5"/>
    <w:rsid w:val="0016006C"/>
    <w:rsid w:val="00160276"/>
    <w:rsid w:val="0016133F"/>
    <w:rsid w:val="00163DCB"/>
    <w:rsid w:val="00177D7E"/>
    <w:rsid w:val="00187E33"/>
    <w:rsid w:val="001906A6"/>
    <w:rsid w:val="001A34CF"/>
    <w:rsid w:val="001A3E13"/>
    <w:rsid w:val="001B11A7"/>
    <w:rsid w:val="001B27C7"/>
    <w:rsid w:val="001C5E4B"/>
    <w:rsid w:val="001D7B0A"/>
    <w:rsid w:val="001E25CF"/>
    <w:rsid w:val="001E489C"/>
    <w:rsid w:val="001F7DE1"/>
    <w:rsid w:val="00200CCA"/>
    <w:rsid w:val="002038A6"/>
    <w:rsid w:val="00212B2F"/>
    <w:rsid w:val="002211B8"/>
    <w:rsid w:val="002239FD"/>
    <w:rsid w:val="0023549C"/>
    <w:rsid w:val="00236F89"/>
    <w:rsid w:val="00246F69"/>
    <w:rsid w:val="00253C03"/>
    <w:rsid w:val="00255678"/>
    <w:rsid w:val="00264B31"/>
    <w:rsid w:val="00293DBC"/>
    <w:rsid w:val="002946E2"/>
    <w:rsid w:val="00294B32"/>
    <w:rsid w:val="002A0D52"/>
    <w:rsid w:val="002A52BB"/>
    <w:rsid w:val="002B3238"/>
    <w:rsid w:val="002B3831"/>
    <w:rsid w:val="002B4184"/>
    <w:rsid w:val="002B695E"/>
    <w:rsid w:val="002C42CE"/>
    <w:rsid w:val="002C7D42"/>
    <w:rsid w:val="002D2EA1"/>
    <w:rsid w:val="002D4BF8"/>
    <w:rsid w:val="002E1FCF"/>
    <w:rsid w:val="002E7586"/>
    <w:rsid w:val="002E7BCE"/>
    <w:rsid w:val="002F73C4"/>
    <w:rsid w:val="003000C5"/>
    <w:rsid w:val="0030605F"/>
    <w:rsid w:val="00312F22"/>
    <w:rsid w:val="003252F3"/>
    <w:rsid w:val="003500B1"/>
    <w:rsid w:val="00355A41"/>
    <w:rsid w:val="00360F8D"/>
    <w:rsid w:val="00365A3A"/>
    <w:rsid w:val="00370A1D"/>
    <w:rsid w:val="00386C7B"/>
    <w:rsid w:val="0039086D"/>
    <w:rsid w:val="00396DB9"/>
    <w:rsid w:val="003A1766"/>
    <w:rsid w:val="003A2F78"/>
    <w:rsid w:val="003A4186"/>
    <w:rsid w:val="003A4BCA"/>
    <w:rsid w:val="003B29F7"/>
    <w:rsid w:val="003B4E8C"/>
    <w:rsid w:val="003B62D6"/>
    <w:rsid w:val="003B6DC7"/>
    <w:rsid w:val="003B752F"/>
    <w:rsid w:val="003C0F3B"/>
    <w:rsid w:val="003C36F5"/>
    <w:rsid w:val="003D252A"/>
    <w:rsid w:val="003D63C4"/>
    <w:rsid w:val="003D68FD"/>
    <w:rsid w:val="003D7A99"/>
    <w:rsid w:val="003D7C4D"/>
    <w:rsid w:val="003E1866"/>
    <w:rsid w:val="003E2F02"/>
    <w:rsid w:val="003E6039"/>
    <w:rsid w:val="003F45E1"/>
    <w:rsid w:val="003F4718"/>
    <w:rsid w:val="003F6769"/>
    <w:rsid w:val="00400E31"/>
    <w:rsid w:val="00402A9C"/>
    <w:rsid w:val="004057A2"/>
    <w:rsid w:val="004067AD"/>
    <w:rsid w:val="00441347"/>
    <w:rsid w:val="00442503"/>
    <w:rsid w:val="004429EB"/>
    <w:rsid w:val="00444ED0"/>
    <w:rsid w:val="00453120"/>
    <w:rsid w:val="004614C1"/>
    <w:rsid w:val="00461B0B"/>
    <w:rsid w:val="00462C03"/>
    <w:rsid w:val="004639E2"/>
    <w:rsid w:val="00466E72"/>
    <w:rsid w:val="0047301B"/>
    <w:rsid w:val="00473922"/>
    <w:rsid w:val="0048455E"/>
    <w:rsid w:val="004A0FCE"/>
    <w:rsid w:val="004B3C3E"/>
    <w:rsid w:val="004C1295"/>
    <w:rsid w:val="004C3A56"/>
    <w:rsid w:val="004C648C"/>
    <w:rsid w:val="004D1BAA"/>
    <w:rsid w:val="004D4082"/>
    <w:rsid w:val="004D714F"/>
    <w:rsid w:val="004D7E2C"/>
    <w:rsid w:val="004F0278"/>
    <w:rsid w:val="004F0F47"/>
    <w:rsid w:val="004F12CA"/>
    <w:rsid w:val="005063E0"/>
    <w:rsid w:val="00506B3F"/>
    <w:rsid w:val="00523EC9"/>
    <w:rsid w:val="00525097"/>
    <w:rsid w:val="005269EA"/>
    <w:rsid w:val="00527BCF"/>
    <w:rsid w:val="00537BE3"/>
    <w:rsid w:val="00543AA8"/>
    <w:rsid w:val="005477E0"/>
    <w:rsid w:val="00553F67"/>
    <w:rsid w:val="005548F6"/>
    <w:rsid w:val="00563103"/>
    <w:rsid w:val="00567D46"/>
    <w:rsid w:val="00572369"/>
    <w:rsid w:val="00575922"/>
    <w:rsid w:val="00583D68"/>
    <w:rsid w:val="00584D9C"/>
    <w:rsid w:val="005949F9"/>
    <w:rsid w:val="00596C93"/>
    <w:rsid w:val="005A1664"/>
    <w:rsid w:val="005A44AA"/>
    <w:rsid w:val="005A519C"/>
    <w:rsid w:val="005A6581"/>
    <w:rsid w:val="005C17E8"/>
    <w:rsid w:val="005C24D5"/>
    <w:rsid w:val="005D1A12"/>
    <w:rsid w:val="005D34CC"/>
    <w:rsid w:val="005D7640"/>
    <w:rsid w:val="005E199B"/>
    <w:rsid w:val="005E5EAC"/>
    <w:rsid w:val="005F04F6"/>
    <w:rsid w:val="005F50D5"/>
    <w:rsid w:val="005F5B87"/>
    <w:rsid w:val="00601456"/>
    <w:rsid w:val="00602851"/>
    <w:rsid w:val="006037D8"/>
    <w:rsid w:val="0061429A"/>
    <w:rsid w:val="00615DAE"/>
    <w:rsid w:val="006269AB"/>
    <w:rsid w:val="00633255"/>
    <w:rsid w:val="0063331A"/>
    <w:rsid w:val="00642703"/>
    <w:rsid w:val="00642D5E"/>
    <w:rsid w:val="00665372"/>
    <w:rsid w:val="00690910"/>
    <w:rsid w:val="006941DB"/>
    <w:rsid w:val="00696E18"/>
    <w:rsid w:val="00697437"/>
    <w:rsid w:val="006A4D0B"/>
    <w:rsid w:val="006B139A"/>
    <w:rsid w:val="006B6940"/>
    <w:rsid w:val="006C28FD"/>
    <w:rsid w:val="006C4A2B"/>
    <w:rsid w:val="006D4B76"/>
    <w:rsid w:val="006E351B"/>
    <w:rsid w:val="006E558C"/>
    <w:rsid w:val="006F73E7"/>
    <w:rsid w:val="00702BC5"/>
    <w:rsid w:val="00703F7E"/>
    <w:rsid w:val="00711CDF"/>
    <w:rsid w:val="00717FDF"/>
    <w:rsid w:val="0072098F"/>
    <w:rsid w:val="00725466"/>
    <w:rsid w:val="00730162"/>
    <w:rsid w:val="00730AAD"/>
    <w:rsid w:val="00742151"/>
    <w:rsid w:val="007502E6"/>
    <w:rsid w:val="00757BE9"/>
    <w:rsid w:val="0077615F"/>
    <w:rsid w:val="00796E7D"/>
    <w:rsid w:val="007A57EF"/>
    <w:rsid w:val="007A7533"/>
    <w:rsid w:val="007B0853"/>
    <w:rsid w:val="007B4855"/>
    <w:rsid w:val="007C1D15"/>
    <w:rsid w:val="007C24B4"/>
    <w:rsid w:val="007C789D"/>
    <w:rsid w:val="007D1907"/>
    <w:rsid w:val="007E09BE"/>
    <w:rsid w:val="007E2417"/>
    <w:rsid w:val="007E5C5C"/>
    <w:rsid w:val="007F2C32"/>
    <w:rsid w:val="007F3D0E"/>
    <w:rsid w:val="007F6D35"/>
    <w:rsid w:val="008065ED"/>
    <w:rsid w:val="00814D79"/>
    <w:rsid w:val="00817028"/>
    <w:rsid w:val="00817CA3"/>
    <w:rsid w:val="00821DDA"/>
    <w:rsid w:val="00830FDC"/>
    <w:rsid w:val="00833116"/>
    <w:rsid w:val="00841397"/>
    <w:rsid w:val="00844992"/>
    <w:rsid w:val="00855C1C"/>
    <w:rsid w:val="0085699C"/>
    <w:rsid w:val="008734B0"/>
    <w:rsid w:val="00886FCE"/>
    <w:rsid w:val="008A3BA5"/>
    <w:rsid w:val="008B27DE"/>
    <w:rsid w:val="008B4023"/>
    <w:rsid w:val="008C0C0D"/>
    <w:rsid w:val="008C3270"/>
    <w:rsid w:val="008D0B74"/>
    <w:rsid w:val="008D2A4A"/>
    <w:rsid w:val="008D2DF8"/>
    <w:rsid w:val="008D42A2"/>
    <w:rsid w:val="008F6B45"/>
    <w:rsid w:val="00903217"/>
    <w:rsid w:val="0091317C"/>
    <w:rsid w:val="00915930"/>
    <w:rsid w:val="00923699"/>
    <w:rsid w:val="00926051"/>
    <w:rsid w:val="00942DD1"/>
    <w:rsid w:val="00946550"/>
    <w:rsid w:val="00957119"/>
    <w:rsid w:val="00965BAD"/>
    <w:rsid w:val="00974C98"/>
    <w:rsid w:val="009771D4"/>
    <w:rsid w:val="009864EE"/>
    <w:rsid w:val="00986E31"/>
    <w:rsid w:val="00987A6B"/>
    <w:rsid w:val="00993FBA"/>
    <w:rsid w:val="00996CA5"/>
    <w:rsid w:val="009A5509"/>
    <w:rsid w:val="009B2FA9"/>
    <w:rsid w:val="009C0108"/>
    <w:rsid w:val="009C284D"/>
    <w:rsid w:val="009C577E"/>
    <w:rsid w:val="009C6F4E"/>
    <w:rsid w:val="009D18C4"/>
    <w:rsid w:val="009D3ABF"/>
    <w:rsid w:val="009E65F4"/>
    <w:rsid w:val="009F70C2"/>
    <w:rsid w:val="00A11C97"/>
    <w:rsid w:val="00A11E4B"/>
    <w:rsid w:val="00A12919"/>
    <w:rsid w:val="00A203FF"/>
    <w:rsid w:val="00A20A6A"/>
    <w:rsid w:val="00A53673"/>
    <w:rsid w:val="00A70073"/>
    <w:rsid w:val="00A74ED1"/>
    <w:rsid w:val="00A83E3E"/>
    <w:rsid w:val="00A86716"/>
    <w:rsid w:val="00A86E28"/>
    <w:rsid w:val="00A9337E"/>
    <w:rsid w:val="00AC51C9"/>
    <w:rsid w:val="00AC5BC9"/>
    <w:rsid w:val="00AC5C0D"/>
    <w:rsid w:val="00AD16FB"/>
    <w:rsid w:val="00AD4086"/>
    <w:rsid w:val="00AF00A2"/>
    <w:rsid w:val="00AF0D11"/>
    <w:rsid w:val="00AF5AC9"/>
    <w:rsid w:val="00AF6BC6"/>
    <w:rsid w:val="00AF7273"/>
    <w:rsid w:val="00B05981"/>
    <w:rsid w:val="00B06982"/>
    <w:rsid w:val="00B249FB"/>
    <w:rsid w:val="00B24A5D"/>
    <w:rsid w:val="00B261E6"/>
    <w:rsid w:val="00B33B8C"/>
    <w:rsid w:val="00B35B7B"/>
    <w:rsid w:val="00B41471"/>
    <w:rsid w:val="00B70E4B"/>
    <w:rsid w:val="00B7250B"/>
    <w:rsid w:val="00B81B87"/>
    <w:rsid w:val="00B83782"/>
    <w:rsid w:val="00B86C53"/>
    <w:rsid w:val="00B927F2"/>
    <w:rsid w:val="00B92D0B"/>
    <w:rsid w:val="00B9496C"/>
    <w:rsid w:val="00BB302E"/>
    <w:rsid w:val="00BB7ED6"/>
    <w:rsid w:val="00BC3762"/>
    <w:rsid w:val="00BC4801"/>
    <w:rsid w:val="00BC6549"/>
    <w:rsid w:val="00BD4E0F"/>
    <w:rsid w:val="00BF0BC4"/>
    <w:rsid w:val="00C01EDE"/>
    <w:rsid w:val="00C1209A"/>
    <w:rsid w:val="00C14C8C"/>
    <w:rsid w:val="00C15032"/>
    <w:rsid w:val="00C30386"/>
    <w:rsid w:val="00C33D0A"/>
    <w:rsid w:val="00C424CF"/>
    <w:rsid w:val="00C42604"/>
    <w:rsid w:val="00C43C0A"/>
    <w:rsid w:val="00C513F5"/>
    <w:rsid w:val="00C6164F"/>
    <w:rsid w:val="00C62D55"/>
    <w:rsid w:val="00C669C2"/>
    <w:rsid w:val="00C9316D"/>
    <w:rsid w:val="00CB0BC7"/>
    <w:rsid w:val="00CB38D9"/>
    <w:rsid w:val="00CD7DE2"/>
    <w:rsid w:val="00CE0877"/>
    <w:rsid w:val="00CE5223"/>
    <w:rsid w:val="00CF254B"/>
    <w:rsid w:val="00CF3107"/>
    <w:rsid w:val="00D05CF0"/>
    <w:rsid w:val="00D11A39"/>
    <w:rsid w:val="00D2270C"/>
    <w:rsid w:val="00D252E5"/>
    <w:rsid w:val="00D32327"/>
    <w:rsid w:val="00D32ADB"/>
    <w:rsid w:val="00D55887"/>
    <w:rsid w:val="00D60A4E"/>
    <w:rsid w:val="00D67D59"/>
    <w:rsid w:val="00D73D7D"/>
    <w:rsid w:val="00D75496"/>
    <w:rsid w:val="00D76391"/>
    <w:rsid w:val="00D80E42"/>
    <w:rsid w:val="00D858D6"/>
    <w:rsid w:val="00D96750"/>
    <w:rsid w:val="00DA0B5D"/>
    <w:rsid w:val="00DA4FFB"/>
    <w:rsid w:val="00DB2C51"/>
    <w:rsid w:val="00DB7DE3"/>
    <w:rsid w:val="00DC0E08"/>
    <w:rsid w:val="00DC2054"/>
    <w:rsid w:val="00DD1FD5"/>
    <w:rsid w:val="00DD3E05"/>
    <w:rsid w:val="00DD5A5C"/>
    <w:rsid w:val="00DE5254"/>
    <w:rsid w:val="00DF0EB6"/>
    <w:rsid w:val="00E0018C"/>
    <w:rsid w:val="00E00ACA"/>
    <w:rsid w:val="00E00B6C"/>
    <w:rsid w:val="00E142EB"/>
    <w:rsid w:val="00E14ABB"/>
    <w:rsid w:val="00E310E8"/>
    <w:rsid w:val="00E40564"/>
    <w:rsid w:val="00E43AA5"/>
    <w:rsid w:val="00E4697F"/>
    <w:rsid w:val="00E46CDF"/>
    <w:rsid w:val="00E531B6"/>
    <w:rsid w:val="00E562BD"/>
    <w:rsid w:val="00E56431"/>
    <w:rsid w:val="00E56528"/>
    <w:rsid w:val="00E56809"/>
    <w:rsid w:val="00E64C02"/>
    <w:rsid w:val="00E725EE"/>
    <w:rsid w:val="00E7659D"/>
    <w:rsid w:val="00E771CF"/>
    <w:rsid w:val="00E828B6"/>
    <w:rsid w:val="00E83D34"/>
    <w:rsid w:val="00E840A2"/>
    <w:rsid w:val="00E9315F"/>
    <w:rsid w:val="00EA541C"/>
    <w:rsid w:val="00EC1D7C"/>
    <w:rsid w:val="00ED32CD"/>
    <w:rsid w:val="00ED3418"/>
    <w:rsid w:val="00F00D15"/>
    <w:rsid w:val="00F012ED"/>
    <w:rsid w:val="00F05305"/>
    <w:rsid w:val="00F10490"/>
    <w:rsid w:val="00F1436A"/>
    <w:rsid w:val="00F151B7"/>
    <w:rsid w:val="00F16A37"/>
    <w:rsid w:val="00F25B33"/>
    <w:rsid w:val="00F2700A"/>
    <w:rsid w:val="00F31599"/>
    <w:rsid w:val="00F323EA"/>
    <w:rsid w:val="00F44916"/>
    <w:rsid w:val="00F525FD"/>
    <w:rsid w:val="00F64E8F"/>
    <w:rsid w:val="00F66A1B"/>
    <w:rsid w:val="00F72052"/>
    <w:rsid w:val="00F746EC"/>
    <w:rsid w:val="00F750FC"/>
    <w:rsid w:val="00F861B4"/>
    <w:rsid w:val="00F874B2"/>
    <w:rsid w:val="00F9516E"/>
    <w:rsid w:val="00FA5030"/>
    <w:rsid w:val="00FA57C4"/>
    <w:rsid w:val="00FA5EE6"/>
    <w:rsid w:val="00FB1424"/>
    <w:rsid w:val="00FC62B8"/>
    <w:rsid w:val="00FD42AD"/>
    <w:rsid w:val="00FE2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5A7877"/>
  <w15:docId w15:val="{1A2BA68E-FF4A-4F44-8A5E-8136A7F12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5E4B"/>
    <w:rPr>
      <w:rFonts w:ascii="Arial" w:hAnsi="Arial"/>
    </w:rPr>
  </w:style>
  <w:style w:type="paragraph" w:styleId="Heading1">
    <w:name w:val="heading 1"/>
    <w:basedOn w:val="Normal"/>
    <w:next w:val="BodyTextIndent"/>
    <w:link w:val="Heading1Char"/>
    <w:qFormat/>
    <w:rsid w:val="00E0018C"/>
    <w:pPr>
      <w:keepNext/>
      <w:numPr>
        <w:numId w:val="3"/>
      </w:numPr>
      <w:tabs>
        <w:tab w:val="left" w:pos="432"/>
        <w:tab w:val="left" w:pos="720"/>
        <w:tab w:val="left" w:pos="1138"/>
        <w:tab w:val="left" w:pos="1858"/>
        <w:tab w:val="left" w:pos="2578"/>
        <w:tab w:val="left" w:pos="3298"/>
        <w:tab w:val="left" w:pos="4291"/>
        <w:tab w:val="left" w:pos="5040"/>
        <w:tab w:val="left" w:pos="5760"/>
        <w:tab w:val="left" w:pos="6754"/>
      </w:tabs>
      <w:spacing w:after="20"/>
      <w:outlineLvl w:val="0"/>
    </w:pPr>
    <w:rPr>
      <w:b/>
      <w:sz w:val="22"/>
    </w:rPr>
  </w:style>
  <w:style w:type="paragraph" w:styleId="Heading2">
    <w:name w:val="heading 2"/>
    <w:basedOn w:val="Heading1"/>
    <w:next w:val="NormalIndent"/>
    <w:link w:val="Heading2Char"/>
    <w:qFormat/>
    <w:rsid w:val="00E0018C"/>
    <w:pPr>
      <w:numPr>
        <w:ilvl w:val="1"/>
      </w:numPr>
      <w:outlineLvl w:val="1"/>
    </w:pPr>
  </w:style>
  <w:style w:type="paragraph" w:styleId="Heading3">
    <w:name w:val="heading 3"/>
    <w:basedOn w:val="Heading2"/>
    <w:next w:val="Normal"/>
    <w:link w:val="Heading3Char"/>
    <w:qFormat/>
    <w:rsid w:val="00E0018C"/>
    <w:pPr>
      <w:numPr>
        <w:ilvl w:val="2"/>
      </w:numPr>
      <w:tabs>
        <w:tab w:val="clear" w:pos="1858"/>
      </w:tabs>
      <w:spacing w:before="60"/>
      <w:outlineLvl w:val="2"/>
    </w:pPr>
    <w:rPr>
      <w:sz w:val="24"/>
    </w:rPr>
  </w:style>
  <w:style w:type="paragraph" w:styleId="Heading4">
    <w:name w:val="heading 4"/>
    <w:basedOn w:val="Heading3"/>
    <w:next w:val="Normal"/>
    <w:link w:val="Heading4Char"/>
    <w:qFormat/>
    <w:rsid w:val="00E0018C"/>
    <w:pPr>
      <w:numPr>
        <w:ilvl w:val="3"/>
      </w:numPr>
      <w:tabs>
        <w:tab w:val="clear" w:pos="6754"/>
        <w:tab w:val="left" w:pos="1260"/>
        <w:tab w:val="left" w:pos="2340"/>
        <w:tab w:val="left" w:pos="4140"/>
        <w:tab w:val="left" w:pos="6750"/>
      </w:tabs>
      <w:spacing w:before="80" w:line="220" w:lineRule="exact"/>
      <w:outlineLvl w:val="3"/>
    </w:pPr>
  </w:style>
  <w:style w:type="paragraph" w:styleId="Heading5">
    <w:name w:val="heading 5"/>
    <w:basedOn w:val="Normal"/>
    <w:next w:val="Normal"/>
    <w:qFormat/>
    <w:rsid w:val="00DA4FFB"/>
    <w:pPr>
      <w:keepNext/>
      <w:tabs>
        <w:tab w:val="left" w:pos="1944"/>
        <w:tab w:val="left" w:pos="2340"/>
        <w:tab w:val="left" w:pos="3744"/>
        <w:tab w:val="left" w:pos="5454"/>
        <w:tab w:val="left" w:pos="5760"/>
        <w:tab w:val="left" w:pos="6624"/>
      </w:tabs>
      <w:spacing w:before="60" w:after="40" w:line="180" w:lineRule="exact"/>
      <w:ind w:firstLine="54"/>
      <w:jc w:val="center"/>
      <w:outlineLvl w:val="4"/>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D4086"/>
    <w:pPr>
      <w:tabs>
        <w:tab w:val="center" w:pos="4320"/>
        <w:tab w:val="right" w:pos="8640"/>
      </w:tabs>
      <w:spacing w:after="40"/>
    </w:pPr>
    <w:rPr>
      <w:b/>
      <w:sz w:val="40"/>
    </w:rPr>
  </w:style>
  <w:style w:type="paragraph" w:styleId="Footer">
    <w:name w:val="footer"/>
    <w:basedOn w:val="Normal"/>
    <w:rsid w:val="00F25B33"/>
    <w:pPr>
      <w:tabs>
        <w:tab w:val="center" w:pos="4320"/>
        <w:tab w:val="right" w:pos="8640"/>
      </w:tabs>
    </w:pPr>
    <w:rPr>
      <w:sz w:val="18"/>
    </w:rPr>
  </w:style>
  <w:style w:type="character" w:styleId="CommentReference">
    <w:name w:val="annotation reference"/>
    <w:basedOn w:val="DefaultParagraphFont"/>
    <w:semiHidden/>
    <w:rsid w:val="00DA4FFB"/>
    <w:rPr>
      <w:sz w:val="16"/>
    </w:rPr>
  </w:style>
  <w:style w:type="paragraph" w:styleId="CommentText">
    <w:name w:val="annotation text"/>
    <w:basedOn w:val="Normal"/>
    <w:link w:val="CommentTextChar"/>
    <w:semiHidden/>
    <w:rsid w:val="00DA4FFB"/>
  </w:style>
  <w:style w:type="character" w:styleId="PageNumber">
    <w:name w:val="page number"/>
    <w:basedOn w:val="DefaultParagraphFont"/>
    <w:rsid w:val="00DA4FFB"/>
  </w:style>
  <w:style w:type="paragraph" w:customStyle="1" w:styleId="Indent3">
    <w:name w:val="Indent3"/>
    <w:basedOn w:val="Normal"/>
    <w:rsid w:val="00056DBD"/>
    <w:pPr>
      <w:widowControl w:val="0"/>
      <w:spacing w:after="120"/>
      <w:ind w:left="1800"/>
    </w:pPr>
    <w:rPr>
      <w:sz w:val="24"/>
    </w:rPr>
  </w:style>
  <w:style w:type="table" w:styleId="TableGrid">
    <w:name w:val="Table Grid"/>
    <w:basedOn w:val="TableNormal"/>
    <w:rsid w:val="00E531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53120"/>
    <w:rPr>
      <w:rFonts w:ascii="Tahoma" w:hAnsi="Tahoma" w:cs="Tahoma"/>
      <w:sz w:val="16"/>
      <w:szCs w:val="16"/>
    </w:rPr>
  </w:style>
  <w:style w:type="paragraph" w:customStyle="1" w:styleId="Heading2Left">
    <w:name w:val="Heading 2 Left"/>
    <w:basedOn w:val="Heading1"/>
    <w:link w:val="Heading2LeftCharChar"/>
    <w:rsid w:val="003F6769"/>
    <w:pPr>
      <w:numPr>
        <w:ilvl w:val="1"/>
        <w:numId w:val="2"/>
      </w:numPr>
      <w:tabs>
        <w:tab w:val="clear" w:pos="432"/>
        <w:tab w:val="clear" w:pos="1138"/>
        <w:tab w:val="clear" w:pos="1858"/>
        <w:tab w:val="clear" w:pos="2578"/>
        <w:tab w:val="clear" w:pos="3298"/>
        <w:tab w:val="clear" w:pos="4291"/>
        <w:tab w:val="clear" w:pos="6754"/>
        <w:tab w:val="left" w:pos="1854"/>
        <w:tab w:val="left" w:pos="2574"/>
        <w:tab w:val="left" w:pos="3294"/>
        <w:tab w:val="left" w:pos="4284"/>
        <w:tab w:val="left" w:pos="6750"/>
      </w:tabs>
    </w:pPr>
    <w:rPr>
      <w:bCs/>
      <w:sz w:val="24"/>
    </w:rPr>
  </w:style>
  <w:style w:type="character" w:customStyle="1" w:styleId="Heading2Char">
    <w:name w:val="Heading 2 Char"/>
    <w:basedOn w:val="DefaultParagraphFont"/>
    <w:link w:val="Heading2"/>
    <w:rsid w:val="00E0018C"/>
    <w:rPr>
      <w:rFonts w:ascii="Arial" w:hAnsi="Arial"/>
      <w:b/>
      <w:sz w:val="22"/>
      <w:lang w:val="en-US" w:eastAsia="en-US" w:bidi="ar-SA"/>
    </w:rPr>
  </w:style>
  <w:style w:type="character" w:customStyle="1" w:styleId="Heading2LeftCharChar">
    <w:name w:val="Heading 2 Left Char Char"/>
    <w:basedOn w:val="Heading2Char"/>
    <w:link w:val="Heading2Left"/>
    <w:rsid w:val="003F6769"/>
    <w:rPr>
      <w:rFonts w:ascii="Arial" w:hAnsi="Arial"/>
      <w:b/>
      <w:bCs/>
      <w:sz w:val="24"/>
      <w:lang w:val="en-US" w:eastAsia="en-US" w:bidi="ar-SA"/>
    </w:rPr>
  </w:style>
  <w:style w:type="character" w:customStyle="1" w:styleId="Heading1Char">
    <w:name w:val="Heading 1 Char"/>
    <w:basedOn w:val="DefaultParagraphFont"/>
    <w:link w:val="Heading1"/>
    <w:rsid w:val="00E0018C"/>
    <w:rPr>
      <w:rFonts w:ascii="Arial" w:hAnsi="Arial"/>
      <w:b/>
      <w:sz w:val="22"/>
      <w:lang w:val="en-US" w:eastAsia="en-US" w:bidi="ar-SA"/>
    </w:rPr>
  </w:style>
  <w:style w:type="paragraph" w:customStyle="1" w:styleId="TableHdr2Centered">
    <w:name w:val="Table Hdr2 Centered"/>
    <w:basedOn w:val="Normal"/>
    <w:rsid w:val="004F12CA"/>
    <w:pPr>
      <w:jc w:val="center"/>
    </w:pPr>
    <w:rPr>
      <w:b/>
    </w:rPr>
  </w:style>
  <w:style w:type="paragraph" w:customStyle="1" w:styleId="Header2">
    <w:name w:val="Header 2"/>
    <w:basedOn w:val="Normal"/>
    <w:rsid w:val="005C24D5"/>
  </w:style>
  <w:style w:type="paragraph" w:customStyle="1" w:styleId="StyleHeading312pt">
    <w:name w:val="Style Heading 3 + 12 pt"/>
    <w:basedOn w:val="Normal"/>
    <w:rsid w:val="003F6769"/>
    <w:pPr>
      <w:numPr>
        <w:ilvl w:val="2"/>
        <w:numId w:val="2"/>
      </w:numPr>
    </w:pPr>
  </w:style>
  <w:style w:type="paragraph" w:customStyle="1" w:styleId="TableHdr1Centered">
    <w:name w:val="Table Hdr1 Centered"/>
    <w:basedOn w:val="Normal"/>
    <w:rsid w:val="00C62D55"/>
    <w:pPr>
      <w:jc w:val="center"/>
    </w:pPr>
    <w:rPr>
      <w:b/>
      <w:sz w:val="24"/>
    </w:rPr>
  </w:style>
  <w:style w:type="paragraph" w:customStyle="1" w:styleId="TableTextCentered">
    <w:name w:val="Table Text Centered"/>
    <w:basedOn w:val="Normal"/>
    <w:rsid w:val="00D76391"/>
    <w:pPr>
      <w:tabs>
        <w:tab w:val="left" w:pos="1260"/>
        <w:tab w:val="left" w:pos="2340"/>
        <w:tab w:val="left" w:pos="4140"/>
        <w:tab w:val="left" w:pos="5040"/>
        <w:tab w:val="left" w:pos="5760"/>
        <w:tab w:val="left" w:pos="6750"/>
      </w:tabs>
      <w:spacing w:before="40"/>
      <w:jc w:val="center"/>
    </w:pPr>
  </w:style>
  <w:style w:type="paragraph" w:customStyle="1" w:styleId="CheckboxText">
    <w:name w:val="Checkbox Text"/>
    <w:basedOn w:val="Normal"/>
    <w:link w:val="CheckboxTextChar"/>
    <w:rsid w:val="0002632F"/>
    <w:pPr>
      <w:tabs>
        <w:tab w:val="left" w:pos="414"/>
        <w:tab w:val="left" w:pos="954"/>
      </w:tabs>
      <w:ind w:firstLine="54"/>
    </w:pPr>
  </w:style>
  <w:style w:type="character" w:customStyle="1" w:styleId="CheckboxTextChar">
    <w:name w:val="Checkbox Text Char"/>
    <w:basedOn w:val="DefaultParagraphFont"/>
    <w:link w:val="CheckboxText"/>
    <w:rsid w:val="0002632F"/>
    <w:rPr>
      <w:rFonts w:ascii="Arial" w:hAnsi="Arial"/>
      <w:lang w:val="en-US" w:eastAsia="en-US" w:bidi="ar-SA"/>
    </w:rPr>
  </w:style>
  <w:style w:type="paragraph" w:customStyle="1" w:styleId="StyleHeading3Bold">
    <w:name w:val="Style Heading 3 + Bold"/>
    <w:basedOn w:val="Heading3"/>
    <w:rsid w:val="00F2700A"/>
    <w:rPr>
      <w:b w:val="0"/>
      <w:bCs/>
    </w:rPr>
  </w:style>
  <w:style w:type="paragraph" w:customStyle="1" w:styleId="StyleHeading4NotBold">
    <w:name w:val="Style Heading 4 + Not Bold"/>
    <w:basedOn w:val="Heading4"/>
    <w:link w:val="StyleHeading4NotBoldChar"/>
    <w:rsid w:val="004C648C"/>
  </w:style>
  <w:style w:type="character" w:customStyle="1" w:styleId="Heading3Char">
    <w:name w:val="Heading 3 Char"/>
    <w:basedOn w:val="Heading2Char"/>
    <w:link w:val="Heading3"/>
    <w:rsid w:val="00E0018C"/>
    <w:rPr>
      <w:rFonts w:ascii="Arial" w:hAnsi="Arial"/>
      <w:b/>
      <w:sz w:val="24"/>
      <w:lang w:val="en-US" w:eastAsia="en-US" w:bidi="ar-SA"/>
    </w:rPr>
  </w:style>
  <w:style w:type="character" w:customStyle="1" w:styleId="Heading4Char">
    <w:name w:val="Heading 4 Char"/>
    <w:basedOn w:val="Heading3Char"/>
    <w:link w:val="Heading4"/>
    <w:rsid w:val="00E0018C"/>
    <w:rPr>
      <w:rFonts w:ascii="Arial" w:hAnsi="Arial"/>
      <w:b/>
      <w:sz w:val="24"/>
      <w:lang w:val="en-US" w:eastAsia="en-US" w:bidi="ar-SA"/>
    </w:rPr>
  </w:style>
  <w:style w:type="character" w:customStyle="1" w:styleId="StyleHeading4NotBoldChar">
    <w:name w:val="Style Heading 4 + Not Bold Char"/>
    <w:basedOn w:val="Heading4Char"/>
    <w:link w:val="StyleHeading4NotBold"/>
    <w:rsid w:val="004C648C"/>
    <w:rPr>
      <w:rFonts w:ascii="Arial" w:hAnsi="Arial"/>
      <w:b/>
      <w:sz w:val="24"/>
      <w:lang w:val="en-US" w:eastAsia="en-US" w:bidi="ar-SA"/>
    </w:rPr>
  </w:style>
  <w:style w:type="paragraph" w:styleId="BodyTextIndent2">
    <w:name w:val="Body Text Indent 2"/>
    <w:basedOn w:val="Normal"/>
    <w:rsid w:val="00253C03"/>
    <w:pPr>
      <w:spacing w:after="40"/>
      <w:ind w:left="1080"/>
    </w:pPr>
  </w:style>
  <w:style w:type="paragraph" w:customStyle="1" w:styleId="BodyTestIndent4">
    <w:name w:val="Body Test Indent 4"/>
    <w:basedOn w:val="BodyTextIndent2"/>
    <w:rsid w:val="00B86C53"/>
    <w:pPr>
      <w:ind w:left="3168"/>
    </w:pPr>
  </w:style>
  <w:style w:type="paragraph" w:styleId="BodyText">
    <w:name w:val="Body Text"/>
    <w:basedOn w:val="Normal"/>
    <w:link w:val="BodyTextChar"/>
    <w:rsid w:val="008734B0"/>
    <w:pPr>
      <w:spacing w:after="120"/>
    </w:pPr>
  </w:style>
  <w:style w:type="character" w:customStyle="1" w:styleId="BodyTextChar">
    <w:name w:val="Body Text Char"/>
    <w:basedOn w:val="DefaultParagraphFont"/>
    <w:link w:val="BodyText"/>
    <w:rsid w:val="008734B0"/>
    <w:rPr>
      <w:rFonts w:ascii="Arial" w:hAnsi="Arial"/>
      <w:lang w:val="en-US" w:eastAsia="en-US" w:bidi="ar-SA"/>
    </w:rPr>
  </w:style>
  <w:style w:type="paragraph" w:customStyle="1" w:styleId="TableTextLeft">
    <w:name w:val="Table Text Left"/>
    <w:basedOn w:val="Normal"/>
    <w:rsid w:val="00D76391"/>
    <w:pPr>
      <w:spacing w:before="40"/>
    </w:pPr>
  </w:style>
  <w:style w:type="paragraph" w:styleId="BodyTextFirstIndent">
    <w:name w:val="Body Text First Indent"/>
    <w:basedOn w:val="BodyText"/>
    <w:rsid w:val="004A0FCE"/>
    <w:pPr>
      <w:ind w:firstLine="210"/>
    </w:pPr>
  </w:style>
  <w:style w:type="paragraph" w:styleId="BodyTextIndent">
    <w:name w:val="Body Text Indent"/>
    <w:basedOn w:val="Normal"/>
    <w:rsid w:val="004A0FCE"/>
    <w:pPr>
      <w:spacing w:after="120"/>
      <w:ind w:left="432"/>
    </w:pPr>
  </w:style>
  <w:style w:type="paragraph" w:styleId="BodyTextFirstIndent2">
    <w:name w:val="Body Text First Indent 2"/>
    <w:basedOn w:val="BodyTextIndent"/>
    <w:rsid w:val="004A0FCE"/>
    <w:pPr>
      <w:ind w:firstLine="210"/>
    </w:pPr>
  </w:style>
  <w:style w:type="paragraph" w:styleId="NormalIndent">
    <w:name w:val="Normal Indent"/>
    <w:basedOn w:val="Normal"/>
    <w:rsid w:val="003D68FD"/>
    <w:pPr>
      <w:ind w:left="1080"/>
    </w:pPr>
  </w:style>
  <w:style w:type="character" w:customStyle="1" w:styleId="CommentTextChar">
    <w:name w:val="Comment Text Char"/>
    <w:basedOn w:val="DefaultParagraphFont"/>
    <w:link w:val="CommentText"/>
    <w:semiHidden/>
    <w:rsid w:val="00FA5EE6"/>
    <w:rPr>
      <w:rFonts w:ascii="Arial" w:hAnsi="Arial"/>
    </w:rPr>
  </w:style>
  <w:style w:type="paragraph" w:styleId="FootnoteText">
    <w:name w:val="footnote text"/>
    <w:basedOn w:val="Normal"/>
    <w:link w:val="FootnoteTextChar"/>
    <w:rsid w:val="002A52BB"/>
  </w:style>
  <w:style w:type="character" w:customStyle="1" w:styleId="FootnoteTextChar">
    <w:name w:val="Footnote Text Char"/>
    <w:basedOn w:val="DefaultParagraphFont"/>
    <w:link w:val="FootnoteText"/>
    <w:rsid w:val="002A52BB"/>
    <w:rPr>
      <w:rFonts w:ascii="Arial" w:hAnsi="Arial"/>
    </w:rPr>
  </w:style>
  <w:style w:type="character" w:styleId="FootnoteReference">
    <w:name w:val="footnote reference"/>
    <w:basedOn w:val="DefaultParagraphFont"/>
    <w:rsid w:val="002A52BB"/>
    <w:rPr>
      <w:vertAlign w:val="superscript"/>
    </w:rPr>
  </w:style>
  <w:style w:type="paragraph" w:customStyle="1" w:styleId="TableTextCentered0">
    <w:name w:val="TableTextCentered"/>
    <w:basedOn w:val="Normal"/>
    <w:qFormat/>
    <w:rsid w:val="002B3238"/>
    <w:pPr>
      <w:jc w:val="center"/>
    </w:pPr>
    <w:rPr>
      <w:sz w:val="18"/>
      <w:szCs w:val="18"/>
    </w:rPr>
  </w:style>
  <w:style w:type="paragraph" w:customStyle="1" w:styleId="TableTextLeft0">
    <w:name w:val="TableText Left"/>
    <w:basedOn w:val="Normal"/>
    <w:qFormat/>
    <w:rsid w:val="002B3238"/>
    <w:rPr>
      <w:sz w:val="18"/>
      <w:szCs w:val="18"/>
    </w:rPr>
  </w:style>
  <w:style w:type="paragraph" w:customStyle="1" w:styleId="TableTextCenter11">
    <w:name w:val="TableText Center 11"/>
    <w:basedOn w:val="Normal"/>
    <w:qFormat/>
    <w:rsid w:val="00C33D0A"/>
    <w:pPr>
      <w:tabs>
        <w:tab w:val="left" w:pos="342"/>
      </w:tabs>
      <w:jc w:val="center"/>
    </w:pPr>
    <w:rPr>
      <w:b/>
      <w:sz w:val="22"/>
    </w:rPr>
  </w:style>
  <w:style w:type="paragraph" w:customStyle="1" w:styleId="TableTextLeft11">
    <w:name w:val="TableText Left 11"/>
    <w:basedOn w:val="Normal"/>
    <w:qFormat/>
    <w:rsid w:val="00C33D0A"/>
    <w:pPr>
      <w:tabs>
        <w:tab w:val="left" w:pos="324"/>
        <w:tab w:val="left" w:pos="1260"/>
        <w:tab w:val="left" w:pos="2340"/>
        <w:tab w:val="left" w:pos="4140"/>
        <w:tab w:val="left" w:pos="5040"/>
        <w:tab w:val="left" w:pos="5760"/>
        <w:tab w:val="left" w:pos="6750"/>
      </w:tabs>
      <w:spacing w:before="40" w:after="40"/>
      <w:ind w:left="58"/>
    </w:pPr>
    <w:rPr>
      <w:sz w:val="22"/>
    </w:rPr>
  </w:style>
  <w:style w:type="paragraph" w:customStyle="1" w:styleId="TableTextCenter16">
    <w:name w:val="TableText Center 16"/>
    <w:basedOn w:val="Normal"/>
    <w:qFormat/>
    <w:rsid w:val="00255678"/>
    <w:pPr>
      <w:tabs>
        <w:tab w:val="left" w:pos="1260"/>
        <w:tab w:val="left" w:pos="2340"/>
        <w:tab w:val="left" w:pos="4140"/>
        <w:tab w:val="left" w:pos="5040"/>
        <w:tab w:val="left" w:pos="5760"/>
        <w:tab w:val="left" w:pos="6750"/>
      </w:tabs>
      <w:jc w:val="center"/>
    </w:pPr>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14759">
      <w:bodyDiv w:val="1"/>
      <w:marLeft w:val="0"/>
      <w:marRight w:val="0"/>
      <w:marTop w:val="0"/>
      <w:marBottom w:val="0"/>
      <w:divBdr>
        <w:top w:val="none" w:sz="0" w:space="0" w:color="auto"/>
        <w:left w:val="none" w:sz="0" w:space="0" w:color="auto"/>
        <w:bottom w:val="none" w:sz="0" w:space="0" w:color="auto"/>
        <w:right w:val="none" w:sz="0" w:space="0" w:color="auto"/>
      </w:divBdr>
    </w:div>
    <w:div w:id="879052878">
      <w:bodyDiv w:val="1"/>
      <w:marLeft w:val="0"/>
      <w:marRight w:val="0"/>
      <w:marTop w:val="0"/>
      <w:marBottom w:val="0"/>
      <w:divBdr>
        <w:top w:val="none" w:sz="0" w:space="0" w:color="auto"/>
        <w:left w:val="none" w:sz="0" w:space="0" w:color="auto"/>
        <w:bottom w:val="none" w:sz="0" w:space="0" w:color="auto"/>
        <w:right w:val="none" w:sz="0" w:space="0" w:color="auto"/>
      </w:divBdr>
    </w:div>
    <w:div w:id="99399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Personal\Templates\SSI_rev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72ECE-5FBF-4F46-981A-F7F376ED9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SSI_revT.dotx</Template>
  <TotalTime>9</TotalTime>
  <Pages>13</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SSI.dotx</vt:lpstr>
    </vt:vector>
  </TitlesOfParts>
  <Company>Graphics Microsystems Inc.</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SSI.dotx</dc:title>
  <dc:creator>Mark Colvin</dc:creator>
  <cp:lastModifiedBy>Colvin, Mark</cp:lastModifiedBy>
  <cp:revision>2</cp:revision>
  <cp:lastPrinted>2011-09-20T19:28:00Z</cp:lastPrinted>
  <dcterms:created xsi:type="dcterms:W3CDTF">2020-09-21T19:33:00Z</dcterms:created>
  <dcterms:modified xsi:type="dcterms:W3CDTF">2020-09-26T00:35:00Z</dcterms:modified>
</cp:coreProperties>
</file>