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2.xml" ContentType="application/vnd.openxmlformats-officedocument.wordprocessingml.foot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34ACE" w14:textId="77777777" w:rsidR="00B33B8C" w:rsidRDefault="00B33B8C">
      <w:pPr>
        <w:rPr>
          <w:sz w:val="16"/>
        </w:rPr>
      </w:pPr>
    </w:p>
    <w:tbl>
      <w:tblPr>
        <w:tblW w:w="144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9"/>
        <w:gridCol w:w="1048"/>
        <w:gridCol w:w="10053"/>
      </w:tblGrid>
      <w:tr w:rsidR="00E771CF" w14:paraId="7C73B047" w14:textId="77777777" w:rsidTr="004614C1">
        <w:trPr>
          <w:cantSplit/>
          <w:trHeight w:val="330"/>
          <w:jc w:val="center"/>
        </w:trPr>
        <w:tc>
          <w:tcPr>
            <w:tcW w:w="3420" w:type="dxa"/>
            <w:vMerge w:val="restart"/>
            <w:tcBorders>
              <w:right w:val="single" w:sz="4" w:space="0" w:color="auto"/>
            </w:tcBorders>
            <w:vAlign w:val="center"/>
          </w:tcPr>
          <w:p w14:paraId="21A985B2" w14:textId="05058772" w:rsidR="00E771CF" w:rsidRPr="00187E33" w:rsidRDefault="00E771CF" w:rsidP="00255678">
            <w:pPr>
              <w:pStyle w:val="TableTextCenter16"/>
              <w:rPr>
                <w:sz w:val="28"/>
              </w:rPr>
            </w:pPr>
            <w:r>
              <w:t xml:space="preserve">SSI #: </w:t>
            </w:r>
            <w:r w:rsidR="00CE6E41">
              <w:t>181982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000000" w:fill="FFFFFF"/>
            <w:vAlign w:val="center"/>
          </w:tcPr>
          <w:p w14:paraId="7F7AD4BA" w14:textId="77777777" w:rsidR="00E771CF" w:rsidRDefault="00E771CF" w:rsidP="00C33D0A">
            <w:pPr>
              <w:pStyle w:val="TableTextCenter11"/>
            </w:pPr>
            <w:r>
              <w:t>Rev.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63FE652" w14:textId="77777777" w:rsidR="00E771CF" w:rsidRDefault="00E771CF" w:rsidP="00FD42AD">
            <w:pPr>
              <w:pStyle w:val="Heading1"/>
            </w:pPr>
            <w:r>
              <w:t>Task ID / Description</w:t>
            </w:r>
          </w:p>
        </w:tc>
      </w:tr>
      <w:tr w:rsidR="00E771CF" w14:paraId="6C93D55E" w14:textId="77777777" w:rsidTr="004614C1">
        <w:trPr>
          <w:cantSplit/>
          <w:trHeight w:val="331"/>
          <w:jc w:val="center"/>
        </w:trPr>
        <w:tc>
          <w:tcPr>
            <w:tcW w:w="3299" w:type="dxa"/>
            <w:vMerge/>
            <w:tcBorders>
              <w:right w:val="single" w:sz="4" w:space="0" w:color="auto"/>
            </w:tcBorders>
          </w:tcPr>
          <w:p w14:paraId="7D3E817C" w14:textId="77777777" w:rsidR="00E771CF" w:rsidRDefault="00E771CF">
            <w:pPr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FA6F40" w14:textId="77777777" w:rsidR="00E771CF" w:rsidRDefault="00E14ABB" w:rsidP="00C33D0A">
            <w:pPr>
              <w:pStyle w:val="TableTextCenter11"/>
            </w:pPr>
            <w:r>
              <w:t xml:space="preserve">     </w:t>
            </w:r>
            <w:r w:rsidR="00462C03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0" w:name="Text26"/>
            <w:r>
              <w:instrText xml:space="preserve"> FORMTEXT </w:instrText>
            </w:r>
            <w:r w:rsidR="00462C03">
              <w:fldChar w:fldCharType="separate"/>
            </w:r>
            <w:r w:rsidR="00B7250B">
              <w:t>A</w:t>
            </w:r>
            <w:r w:rsidR="00462C03">
              <w:fldChar w:fldCharType="end"/>
            </w:r>
            <w:bookmarkEnd w:id="0"/>
          </w:p>
        </w:tc>
        <w:tc>
          <w:tcPr>
            <w:tcW w:w="10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8AD82B" w14:textId="1E045DA8" w:rsidR="00E771CF" w:rsidRDefault="00CE6E41" w:rsidP="00E0018C">
            <w:pPr>
              <w:pStyle w:val="TableTextLeft"/>
            </w:pPr>
            <w:r w:rsidRPr="00CE6E41">
              <w:t>MC3 AVT PLC - Comexi Sweep Control - Profibus Bridge - Press Simulator</w:t>
            </w:r>
          </w:p>
        </w:tc>
      </w:tr>
    </w:tbl>
    <w:p w14:paraId="7E6D58A0" w14:textId="77777777" w:rsidR="00B33B8C" w:rsidRDefault="00B33B8C">
      <w:pPr>
        <w:spacing w:line="120" w:lineRule="exact"/>
      </w:pPr>
    </w:p>
    <w:tbl>
      <w:tblPr>
        <w:tblW w:w="14688" w:type="dxa"/>
        <w:jc w:val="center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947"/>
        <w:gridCol w:w="1063"/>
        <w:gridCol w:w="2034"/>
        <w:gridCol w:w="1062"/>
        <w:gridCol w:w="1062"/>
        <w:gridCol w:w="2211"/>
        <w:gridCol w:w="1062"/>
        <w:gridCol w:w="1151"/>
        <w:gridCol w:w="2034"/>
        <w:gridCol w:w="1062"/>
      </w:tblGrid>
      <w:tr w:rsidR="00B33B8C" w14:paraId="5BAB8B41" w14:textId="77777777" w:rsidTr="004614C1">
        <w:trPr>
          <w:cantSplit/>
          <w:trHeight w:val="320"/>
          <w:jc w:val="center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  <w:vAlign w:val="center"/>
          </w:tcPr>
          <w:p w14:paraId="43EDFE77" w14:textId="77777777" w:rsidR="00B33B8C" w:rsidRDefault="00B33B8C" w:rsidP="00FD42AD">
            <w:pPr>
              <w:pStyle w:val="Heading1"/>
            </w:pPr>
            <w:r w:rsidRPr="00D75496">
              <w:t>Type</w:t>
            </w:r>
            <w:r>
              <w:t xml:space="preserve"> </w:t>
            </w:r>
            <w:r w:rsidRPr="003A1766">
              <w:rPr>
                <w:sz w:val="18"/>
                <w:szCs w:val="18"/>
              </w:rPr>
              <w:t>(Select 1)</w:t>
            </w:r>
          </w:p>
        </w:tc>
        <w:tc>
          <w:tcPr>
            <w:tcW w:w="423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10" w:color="000000" w:fill="FFFFFF"/>
            <w:vAlign w:val="center"/>
          </w:tcPr>
          <w:p w14:paraId="1C47FD50" w14:textId="77777777" w:rsidR="00B33B8C" w:rsidRDefault="003B62D6" w:rsidP="00FD42AD">
            <w:pPr>
              <w:pStyle w:val="Heading1"/>
            </w:pPr>
            <w:r>
              <w:t>Requirements</w:t>
            </w:r>
            <w:r w:rsidR="00B33B8C">
              <w:t xml:space="preserve"> Spec Status</w:t>
            </w:r>
          </w:p>
        </w:tc>
        <w:tc>
          <w:tcPr>
            <w:tcW w:w="441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10" w:color="000000" w:fill="FFFFFF"/>
            <w:vAlign w:val="center"/>
          </w:tcPr>
          <w:p w14:paraId="10CDB6FD" w14:textId="77777777" w:rsidR="00B33B8C" w:rsidRDefault="003B62D6" w:rsidP="00FD42AD">
            <w:pPr>
              <w:pStyle w:val="Heading1"/>
            </w:pPr>
            <w:r>
              <w:t>Design Spec Status</w:t>
            </w:r>
          </w:p>
        </w:tc>
        <w:tc>
          <w:tcPr>
            <w:tcW w:w="432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10" w:color="000000" w:fill="FFFFFF"/>
            <w:vAlign w:val="center"/>
          </w:tcPr>
          <w:p w14:paraId="3EF1C1FB" w14:textId="77777777" w:rsidR="00B33B8C" w:rsidRDefault="003B62D6" w:rsidP="00FD42AD">
            <w:pPr>
              <w:pStyle w:val="Heading1"/>
            </w:pPr>
            <w:r>
              <w:t>Code Inspection Status</w:t>
            </w:r>
          </w:p>
        </w:tc>
      </w:tr>
      <w:tr w:rsidR="00B33B8C" w14:paraId="473FD2A8" w14:textId="77777777" w:rsidTr="004614C1">
        <w:trPr>
          <w:cantSplit/>
          <w:trHeight w:val="360"/>
          <w:jc w:val="center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F0A2AFB" w14:textId="705AFFBB" w:rsidR="00B33B8C" w:rsidRDefault="00CE6E41" w:rsidP="002B3238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>
              <w:fldChar w:fldCharType="end"/>
            </w:r>
            <w:bookmarkEnd w:id="1"/>
            <w:r w:rsidR="00B33B8C">
              <w:tab/>
              <w:t>Enhancement</w:t>
            </w:r>
            <w:r w:rsidR="00B33B8C">
              <w:tab/>
            </w:r>
          </w:p>
        </w:tc>
        <w:tc>
          <w:tcPr>
            <w:tcW w:w="423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FCE61" w14:textId="77777777" w:rsidR="00B33B8C" w:rsidRDefault="00462C03" w:rsidP="002B3238">
            <w:pPr>
              <w:pStyle w:val="CheckboxText"/>
              <w:rPr>
                <w:sz w:val="16"/>
              </w:rPr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3B8C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B33B8C">
              <w:t xml:space="preserve"> For Review</w:t>
            </w:r>
            <w:r w:rsidR="00B33B8C">
              <w:tab/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33B8C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B33B8C">
              <w:t xml:space="preserve"> Accepted </w:t>
            </w:r>
            <w:r w:rsidR="00B33B8C">
              <w:tab/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3B8C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B33B8C">
              <w:t xml:space="preserve"> Rejected</w:t>
            </w:r>
          </w:p>
        </w:tc>
        <w:tc>
          <w:tcPr>
            <w:tcW w:w="441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3D27FE" w14:textId="77777777" w:rsidR="00B33B8C" w:rsidRDefault="00462C03" w:rsidP="002B3238">
            <w:pPr>
              <w:pStyle w:val="CheckboxText"/>
              <w:rPr>
                <w:sz w:val="16"/>
              </w:rPr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3B8C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B33B8C">
              <w:t xml:space="preserve"> For Review</w:t>
            </w:r>
            <w:r w:rsidR="00B33B8C">
              <w:tab/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3B8C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B33B8C">
              <w:t xml:space="preserve"> Accepted </w:t>
            </w:r>
            <w:r w:rsidR="00B33B8C">
              <w:tab/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3B8C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B33B8C">
              <w:t xml:space="preserve"> Rejected</w:t>
            </w:r>
          </w:p>
        </w:tc>
        <w:tc>
          <w:tcPr>
            <w:tcW w:w="4320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C34236D" w14:textId="3896F567" w:rsidR="00B33B8C" w:rsidRDefault="00CE6E41" w:rsidP="002B3238">
            <w:pPr>
              <w:pStyle w:val="CheckboxText"/>
              <w:rPr>
                <w:sz w:val="16"/>
              </w:rPr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>
              <w:fldChar w:fldCharType="end"/>
            </w:r>
            <w:bookmarkEnd w:id="2"/>
            <w:r w:rsidR="00B33B8C">
              <w:t xml:space="preserve"> For Review</w:t>
            </w:r>
            <w:r w:rsidR="00B33B8C">
              <w:tab/>
            </w:r>
            <w:r w:rsidR="00462C03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33B8C">
              <w:instrText xml:space="preserve"> FORMCHECKBOX </w:instrText>
            </w:r>
            <w:r>
              <w:fldChar w:fldCharType="separate"/>
            </w:r>
            <w:r w:rsidR="00462C03">
              <w:fldChar w:fldCharType="end"/>
            </w:r>
            <w:r w:rsidR="00B33B8C">
              <w:t xml:space="preserve"> Accepted </w:t>
            </w:r>
            <w:r w:rsidR="00B33B8C">
              <w:tab/>
            </w:r>
            <w:bookmarkStart w:id="3" w:name="Check8"/>
            <w:r w:rsidR="00462C03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0F47">
              <w:instrText xml:space="preserve"> FORMCHECKBOX </w:instrText>
            </w:r>
            <w:r>
              <w:fldChar w:fldCharType="separate"/>
            </w:r>
            <w:r w:rsidR="00462C03">
              <w:fldChar w:fldCharType="end"/>
            </w:r>
            <w:bookmarkEnd w:id="3"/>
            <w:r w:rsidR="00B33B8C">
              <w:t xml:space="preserve"> Rejected</w:t>
            </w:r>
          </w:p>
        </w:tc>
      </w:tr>
      <w:tr w:rsidR="00B33B8C" w14:paraId="392C5B73" w14:textId="77777777" w:rsidTr="004614C1">
        <w:trPr>
          <w:cantSplit/>
          <w:trHeight w:val="288"/>
          <w:jc w:val="center"/>
        </w:trPr>
        <w:tc>
          <w:tcPr>
            <w:tcW w:w="1980" w:type="dxa"/>
            <w:tcBorders>
              <w:left w:val="single" w:sz="12" w:space="0" w:color="auto"/>
            </w:tcBorders>
            <w:vAlign w:val="center"/>
          </w:tcPr>
          <w:p w14:paraId="76814A80" w14:textId="77777777" w:rsidR="00B33B8C" w:rsidRDefault="00462C03" w:rsidP="002B3238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3B8C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B33B8C">
              <w:tab/>
              <w:t>New Feature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14:paraId="5913F7AD" w14:textId="77777777" w:rsidR="00B33B8C" w:rsidRDefault="00B33B8C" w:rsidP="00E00ACA">
            <w:pPr>
              <w:pStyle w:val="TableHdr2Centered"/>
            </w:pPr>
            <w:r>
              <w:t>Process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14:paraId="6E118654" w14:textId="77777777" w:rsidR="00B33B8C" w:rsidRDefault="00B33B8C" w:rsidP="00E00ACA">
            <w:pPr>
              <w:pStyle w:val="TableHdr2Centered"/>
            </w:pPr>
            <w: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000000" w:fill="FFFFFF"/>
            <w:vAlign w:val="center"/>
          </w:tcPr>
          <w:p w14:paraId="315B4698" w14:textId="77777777" w:rsidR="00B33B8C" w:rsidRDefault="00B33B8C" w:rsidP="00E00ACA">
            <w:pPr>
              <w:pStyle w:val="TableHdr2Centered"/>
            </w:pPr>
            <w: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14:paraId="15AFF549" w14:textId="77777777" w:rsidR="00B33B8C" w:rsidRDefault="00B33B8C" w:rsidP="00E00ACA">
            <w:pPr>
              <w:pStyle w:val="TableHdr2Centered"/>
            </w:pPr>
            <w:r>
              <w:t>Process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14:paraId="1A61B09D" w14:textId="77777777" w:rsidR="00B33B8C" w:rsidRDefault="00B33B8C" w:rsidP="00E00ACA">
            <w:pPr>
              <w:pStyle w:val="TableHdr2Centered"/>
            </w:pPr>
            <w: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14:paraId="30C12844" w14:textId="77777777" w:rsidR="00B33B8C" w:rsidRDefault="00B33B8C" w:rsidP="00E00ACA">
            <w:pPr>
              <w:pStyle w:val="TableHdr2Centered"/>
            </w:pPr>
            <w: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14:paraId="7D327923" w14:textId="77777777" w:rsidR="00B33B8C" w:rsidRDefault="00B33B8C" w:rsidP="00E00ACA">
            <w:pPr>
              <w:pStyle w:val="TableHdr2Centered"/>
            </w:pPr>
            <w:r>
              <w:t>Process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14:paraId="145E3C03" w14:textId="77777777" w:rsidR="00B33B8C" w:rsidRDefault="00B33B8C" w:rsidP="00E00ACA">
            <w:pPr>
              <w:pStyle w:val="TableHdr2Centered"/>
            </w:pPr>
            <w: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000000" w:fill="FFFFFF"/>
            <w:vAlign w:val="center"/>
          </w:tcPr>
          <w:p w14:paraId="7E310226" w14:textId="77777777" w:rsidR="00B33B8C" w:rsidRDefault="00B33B8C" w:rsidP="00E00ACA">
            <w:pPr>
              <w:pStyle w:val="TableHdr2Centered"/>
            </w:pPr>
            <w:r>
              <w:t>Date</w:t>
            </w:r>
          </w:p>
        </w:tc>
      </w:tr>
      <w:tr w:rsidR="00B33B8C" w14:paraId="4C782D0E" w14:textId="77777777" w:rsidTr="004614C1">
        <w:trPr>
          <w:cantSplit/>
          <w:trHeight w:val="360"/>
          <w:jc w:val="center"/>
        </w:trPr>
        <w:tc>
          <w:tcPr>
            <w:tcW w:w="1980" w:type="dxa"/>
            <w:tcBorders>
              <w:left w:val="single" w:sz="12" w:space="0" w:color="auto"/>
            </w:tcBorders>
            <w:vAlign w:val="center"/>
          </w:tcPr>
          <w:p w14:paraId="75BD1720" w14:textId="77777777" w:rsidR="00B33B8C" w:rsidRDefault="00462C03" w:rsidP="002B3238">
            <w:pPr>
              <w:pStyle w:val="CheckboxText"/>
              <w:rPr>
                <w:b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3B8C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B33B8C">
              <w:rPr>
                <w:b/>
              </w:rPr>
              <w:tab/>
            </w:r>
            <w:r w:rsidR="00B33B8C" w:rsidRPr="002239FD">
              <w:t>Bug Fix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2D2A59" w14:textId="77777777" w:rsidR="00B33B8C" w:rsidRDefault="00B33B8C" w:rsidP="006F73E7">
            <w:pPr>
              <w:pStyle w:val="TableTextCentered"/>
            </w:pPr>
            <w:r>
              <w:t>Originator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E7EC2" w14:textId="77777777" w:rsidR="00B33B8C" w:rsidRDefault="00462C03" w:rsidP="00C33D0A">
            <w:pPr>
              <w:pStyle w:val="TableTextLeft11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B33B8C">
              <w:instrText xml:space="preserve"> FORMTEXT </w:instrText>
            </w:r>
            <w:r>
              <w:fldChar w:fldCharType="separate"/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C11BE02" w14:textId="77777777" w:rsidR="00B33B8C" w:rsidRDefault="00462C03" w:rsidP="00C33D0A">
            <w:pPr>
              <w:pStyle w:val="TableTextCenter11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 w:rsidR="00B33B8C">
              <w:instrText xml:space="preserve"> FORMTEXT </w:instrText>
            </w:r>
            <w:r>
              <w:fldChar w:fldCharType="separate"/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B30AEC" w14:textId="77777777" w:rsidR="00B33B8C" w:rsidRDefault="00821DDA" w:rsidP="006F73E7">
            <w:pPr>
              <w:pStyle w:val="TableTextCentered"/>
            </w:pPr>
            <w:r>
              <w:t>Originator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B6E26A" w14:textId="77777777" w:rsidR="00B33B8C" w:rsidRDefault="00462C03" w:rsidP="00C33D0A">
            <w:pPr>
              <w:pStyle w:val="TableTextLeft11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B33B8C">
              <w:instrText xml:space="preserve"> FORMTEXT </w:instrText>
            </w:r>
            <w:r>
              <w:fldChar w:fldCharType="separate"/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18DED0" w14:textId="77777777" w:rsidR="00B33B8C" w:rsidRDefault="00462C03" w:rsidP="00C33D0A">
            <w:pPr>
              <w:pStyle w:val="TableTextCenter11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 w:rsidR="00B33B8C">
              <w:instrText xml:space="preserve"> FORMTEXT </w:instrText>
            </w:r>
            <w:r>
              <w:fldChar w:fldCharType="separate"/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8B764" w14:textId="77777777" w:rsidR="00B33B8C" w:rsidRDefault="00D32327" w:rsidP="006F73E7">
            <w:pPr>
              <w:pStyle w:val="TableTextCentered"/>
            </w:pPr>
            <w:r>
              <w:t>Originator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4B67" w14:textId="2A8578CD" w:rsidR="00B33B8C" w:rsidRDefault="00CE6E41" w:rsidP="00C33D0A">
            <w:pPr>
              <w:pStyle w:val="TableTextLeft11"/>
            </w:pPr>
            <w:r>
              <w:t>Mark Colvin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295A41" w14:textId="74DAD4CD" w:rsidR="00B33B8C" w:rsidRDefault="00CE6E41" w:rsidP="00C33D0A">
            <w:pPr>
              <w:pStyle w:val="TableTextCenter11"/>
            </w:pPr>
            <w:r>
              <w:t>10/31/18</w:t>
            </w:r>
          </w:p>
        </w:tc>
      </w:tr>
      <w:tr w:rsidR="00B33B8C" w14:paraId="7DB1C0AF" w14:textId="77777777" w:rsidTr="004614C1">
        <w:trPr>
          <w:cantSplit/>
          <w:trHeight w:val="360"/>
          <w:jc w:val="center"/>
        </w:trPr>
        <w:tc>
          <w:tcPr>
            <w:tcW w:w="19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96549D4" w14:textId="77777777" w:rsidR="00B33B8C" w:rsidRDefault="00B33B8C" w:rsidP="00703F7E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CE1863" w14:textId="77777777" w:rsidR="00B33B8C" w:rsidRDefault="00B33B8C" w:rsidP="006F73E7">
            <w:pPr>
              <w:pStyle w:val="TableTextCentered"/>
            </w:pPr>
            <w:r>
              <w:t>Reviewed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8A8E04" w14:textId="77777777" w:rsidR="00B33B8C" w:rsidRDefault="00462C03" w:rsidP="00C33D0A">
            <w:pPr>
              <w:pStyle w:val="TableTextLeft11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B33B8C">
              <w:instrText xml:space="preserve"> FORMTEXT </w:instrText>
            </w:r>
            <w:r>
              <w:fldChar w:fldCharType="separate"/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C7719A0" w14:textId="77777777" w:rsidR="00B33B8C" w:rsidRDefault="00462C03" w:rsidP="00C33D0A">
            <w:pPr>
              <w:pStyle w:val="TableTextCenter11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 w:rsidR="00B33B8C">
              <w:instrText xml:space="preserve"> FORMTEXT </w:instrText>
            </w:r>
            <w:r>
              <w:fldChar w:fldCharType="separate"/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1EF7BA" w14:textId="77777777" w:rsidR="00B33B8C" w:rsidRDefault="00821DDA" w:rsidP="006F73E7">
            <w:pPr>
              <w:pStyle w:val="TableTextCentered"/>
            </w:pPr>
            <w:r>
              <w:t>Reviewed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1263ED" w14:textId="77777777" w:rsidR="00B33B8C" w:rsidRDefault="00462C03" w:rsidP="00C33D0A">
            <w:pPr>
              <w:pStyle w:val="TableTextLeft11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B33B8C">
              <w:instrText xml:space="preserve"> FORMTEXT </w:instrText>
            </w:r>
            <w:r>
              <w:fldChar w:fldCharType="separate"/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904E44" w14:textId="77777777" w:rsidR="00B33B8C" w:rsidRDefault="00462C03" w:rsidP="00C33D0A">
            <w:pPr>
              <w:pStyle w:val="TableTextCenter11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 w:rsidR="00B33B8C">
              <w:instrText xml:space="preserve"> FORMTEXT </w:instrText>
            </w:r>
            <w:r>
              <w:fldChar w:fldCharType="separate"/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E17785F" w14:textId="77777777" w:rsidR="00B33B8C" w:rsidRDefault="00D32327" w:rsidP="006F73E7">
            <w:pPr>
              <w:pStyle w:val="TableTextCentered"/>
            </w:pPr>
            <w:r>
              <w:t>Reviewed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719D1E" w14:textId="77777777" w:rsidR="00B33B8C" w:rsidRDefault="00462C03" w:rsidP="00C33D0A">
            <w:pPr>
              <w:pStyle w:val="TableTextLeft11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B33B8C">
              <w:instrText xml:space="preserve"> FORMTEXT </w:instrText>
            </w:r>
            <w:r>
              <w:fldChar w:fldCharType="separate"/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5621C" w14:textId="77777777" w:rsidR="00B33B8C" w:rsidRDefault="00462C03" w:rsidP="00C33D0A">
            <w:pPr>
              <w:pStyle w:val="TableTextCenter11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 w:rsidR="00B33B8C">
              <w:instrText xml:space="preserve"> FORMTEXT </w:instrText>
            </w:r>
            <w:r>
              <w:fldChar w:fldCharType="separate"/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2739E4B9" w14:textId="77777777" w:rsidR="00B33B8C" w:rsidRDefault="00B33B8C">
      <w:pPr>
        <w:spacing w:line="120" w:lineRule="exact"/>
      </w:pPr>
    </w:p>
    <w:tbl>
      <w:tblPr>
        <w:tblW w:w="146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985"/>
        <w:gridCol w:w="3204"/>
        <w:gridCol w:w="1336"/>
        <w:gridCol w:w="3916"/>
        <w:gridCol w:w="1247"/>
      </w:tblGrid>
      <w:tr w:rsidR="00B33B8C" w14:paraId="7E9A449E" w14:textId="77777777" w:rsidTr="004614C1">
        <w:trPr>
          <w:cantSplit/>
          <w:trHeight w:val="300"/>
          <w:jc w:val="center"/>
        </w:trPr>
        <w:tc>
          <w:tcPr>
            <w:tcW w:w="5042" w:type="dxa"/>
            <w:tcBorders>
              <w:right w:val="single" w:sz="4" w:space="0" w:color="auto"/>
            </w:tcBorders>
            <w:shd w:val="pct12" w:color="000000" w:fill="FFFFFF"/>
            <w:vAlign w:val="center"/>
          </w:tcPr>
          <w:p w14:paraId="73085D74" w14:textId="77777777" w:rsidR="00B33B8C" w:rsidRDefault="00B33B8C" w:rsidP="00FD42AD">
            <w:pPr>
              <w:pStyle w:val="Heading1"/>
            </w:pPr>
            <w:r>
              <w:t>Impact</w:t>
            </w:r>
          </w:p>
        </w:tc>
        <w:tc>
          <w:tcPr>
            <w:tcW w:w="4590" w:type="dxa"/>
            <w:gridSpan w:val="2"/>
            <w:tcBorders>
              <w:left w:val="nil"/>
              <w:right w:val="single" w:sz="4" w:space="0" w:color="auto"/>
            </w:tcBorders>
            <w:shd w:val="pct12" w:color="000000" w:fill="FFFFFF"/>
            <w:vAlign w:val="center"/>
          </w:tcPr>
          <w:p w14:paraId="22F61996" w14:textId="77777777" w:rsidR="00B33B8C" w:rsidRDefault="003D7C4D" w:rsidP="00FD42AD">
            <w:pPr>
              <w:pStyle w:val="Heading1"/>
            </w:pPr>
            <w:r>
              <w:t>Check-In</w:t>
            </w:r>
          </w:p>
        </w:tc>
        <w:tc>
          <w:tcPr>
            <w:tcW w:w="5220" w:type="dxa"/>
            <w:gridSpan w:val="2"/>
            <w:tcBorders>
              <w:left w:val="nil"/>
            </w:tcBorders>
            <w:shd w:val="pct12" w:color="000000" w:fill="FFFFFF"/>
            <w:vAlign w:val="center"/>
          </w:tcPr>
          <w:p w14:paraId="56405F71" w14:textId="77777777" w:rsidR="00B33B8C" w:rsidRDefault="00B33B8C" w:rsidP="00FD42AD">
            <w:pPr>
              <w:pStyle w:val="Heading1"/>
            </w:pPr>
            <w:r>
              <w:t>C</w:t>
            </w:r>
            <w:r w:rsidR="003D7C4D">
              <w:t>arry back/over</w:t>
            </w:r>
          </w:p>
        </w:tc>
      </w:tr>
      <w:tr w:rsidR="00B33B8C" w14:paraId="4F6270A2" w14:textId="77777777" w:rsidTr="004614C1">
        <w:trPr>
          <w:cantSplit/>
          <w:jc w:val="center"/>
        </w:trPr>
        <w:tc>
          <w:tcPr>
            <w:tcW w:w="5042" w:type="dxa"/>
            <w:tcBorders>
              <w:right w:val="single" w:sz="4" w:space="0" w:color="auto"/>
            </w:tcBorders>
            <w:vAlign w:val="center"/>
          </w:tcPr>
          <w:p w14:paraId="7F47680B" w14:textId="216DB619" w:rsidR="00B33B8C" w:rsidRDefault="00462C03" w:rsidP="002B3238">
            <w:pPr>
              <w:pStyle w:val="CheckboxText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3B8C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B33B8C">
              <w:t xml:space="preserve">  High Risk</w:t>
            </w:r>
            <w:r w:rsidR="00D32327">
              <w:t xml:space="preserve">     </w:t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3B8C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B33B8C">
              <w:t xml:space="preserve">  Medium Risk</w:t>
            </w:r>
            <w:r w:rsidR="00D32327">
              <w:t xml:space="preserve">     </w:t>
            </w:r>
            <w:r w:rsidR="00CE6E41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5"/>
            <w:r w:rsidR="00CE6E41">
              <w:instrText xml:space="preserve"> FORMCHECKBOX </w:instrText>
            </w:r>
            <w:r w:rsidR="00CE6E41">
              <w:fldChar w:fldCharType="end"/>
            </w:r>
            <w:bookmarkEnd w:id="4"/>
            <w:r w:rsidR="00B33B8C">
              <w:t xml:space="preserve">  Low Risk</w:t>
            </w:r>
          </w:p>
        </w:tc>
        <w:tc>
          <w:tcPr>
            <w:tcW w:w="3240" w:type="dxa"/>
            <w:tcBorders>
              <w:left w:val="nil"/>
              <w:right w:val="single" w:sz="4" w:space="0" w:color="auto"/>
            </w:tcBorders>
            <w:vAlign w:val="center"/>
          </w:tcPr>
          <w:p w14:paraId="716F5791" w14:textId="77777777" w:rsidR="00B33B8C" w:rsidRDefault="00462C03" w:rsidP="00C33D0A">
            <w:pPr>
              <w:pStyle w:val="TableTextLeft11"/>
            </w:pP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2"/>
            <w:r w:rsidR="00B33B8C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bookmarkEnd w:id="5"/>
            <w:r w:rsidR="00E771CF">
              <w:t xml:space="preserve"> </w:t>
            </w:r>
            <w:r w:rsidR="003D7C4D">
              <w:t>Checked into PVCS</w:t>
            </w:r>
          </w:p>
          <w:p w14:paraId="577F5354" w14:textId="77777777" w:rsidR="00B33B8C" w:rsidRDefault="003D7C4D" w:rsidP="00C33D0A">
            <w:pPr>
              <w:pStyle w:val="TableTextLeft11"/>
            </w:pPr>
            <w:r>
              <w:tab/>
              <w:t>Baseline</w:t>
            </w:r>
            <w:r w:rsidR="00B33B8C">
              <w:t xml:space="preserve">: </w:t>
            </w:r>
            <w:r w:rsidR="00462C03"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6" w:name="Text25"/>
            <w:r w:rsidR="00B33B8C">
              <w:instrText xml:space="preserve"> FORMTEXT </w:instrText>
            </w:r>
            <w:r w:rsidR="00462C03">
              <w:fldChar w:fldCharType="separate"/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462C03">
              <w:fldChar w:fldCharType="end"/>
            </w:r>
            <w:bookmarkEnd w:id="6"/>
          </w:p>
        </w:tc>
        <w:tc>
          <w:tcPr>
            <w:tcW w:w="1350" w:type="dxa"/>
            <w:tcBorders>
              <w:left w:val="nil"/>
              <w:right w:val="single" w:sz="4" w:space="0" w:color="auto"/>
            </w:tcBorders>
            <w:vAlign w:val="center"/>
          </w:tcPr>
          <w:p w14:paraId="4AACAEE2" w14:textId="77777777" w:rsidR="00B33B8C" w:rsidRDefault="00B33B8C" w:rsidP="00C33D0A">
            <w:pPr>
              <w:pStyle w:val="TableTextCenter11"/>
            </w:pPr>
            <w:r>
              <w:t>Date</w:t>
            </w:r>
          </w:p>
          <w:p w14:paraId="5DBDE71F" w14:textId="77777777" w:rsidR="00B33B8C" w:rsidRDefault="00462C03" w:rsidP="00C33D0A">
            <w:pPr>
              <w:pStyle w:val="TableTextCenter11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 w:rsidR="00B33B8C">
              <w:instrText xml:space="preserve"> FORMTEXT </w:instrText>
            </w:r>
            <w:r>
              <w:fldChar w:fldCharType="separate"/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960" w:type="dxa"/>
            <w:tcBorders>
              <w:left w:val="nil"/>
              <w:right w:val="single" w:sz="4" w:space="0" w:color="auto"/>
            </w:tcBorders>
            <w:vAlign w:val="center"/>
          </w:tcPr>
          <w:p w14:paraId="595873FD" w14:textId="77777777" w:rsidR="00B33B8C" w:rsidRDefault="00462C03" w:rsidP="00C33D0A">
            <w:pPr>
              <w:pStyle w:val="TableTextLeft11"/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1"/>
            <w:r w:rsidR="00B33B8C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bookmarkEnd w:id="7"/>
            <w:r w:rsidR="003D7C4D">
              <w:tab/>
              <w:t>Carry back</w:t>
            </w:r>
            <w:r w:rsidR="00B33B8C">
              <w:t xml:space="preserve"> </w:t>
            </w:r>
            <w:r w:rsidR="003D7C4D">
              <w:t xml:space="preserve">             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7C4D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3D7C4D">
              <w:t xml:space="preserve"> Carry over </w:t>
            </w:r>
          </w:p>
          <w:p w14:paraId="3166A80C" w14:textId="77777777" w:rsidR="00B33B8C" w:rsidRDefault="001D7B0A" w:rsidP="00C33D0A">
            <w:pPr>
              <w:pStyle w:val="TableTextLeft11"/>
            </w:pPr>
            <w:r>
              <w:t>Branch</w:t>
            </w:r>
            <w:r w:rsidR="00B33B8C">
              <w:t xml:space="preserve">:  </w:t>
            </w:r>
            <w:r w:rsidR="00462C03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8" w:name="Text24"/>
            <w:r w:rsidR="00B33B8C">
              <w:instrText xml:space="preserve"> FORMTEXT </w:instrText>
            </w:r>
            <w:r w:rsidR="00462C03">
              <w:fldChar w:fldCharType="separate"/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462C03">
              <w:fldChar w:fldCharType="end"/>
            </w:r>
            <w:r w:rsidR="003B62D6">
              <w:t xml:space="preserve">            </w:t>
            </w:r>
            <w:r>
              <w:t>Branch</w:t>
            </w:r>
            <w:r w:rsidR="003D7C4D">
              <w:t xml:space="preserve">:  </w:t>
            </w:r>
            <w:r w:rsidR="00462C03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3D7C4D">
              <w:instrText xml:space="preserve"> FORMTEXT </w:instrText>
            </w:r>
            <w:r w:rsidR="00462C03">
              <w:fldChar w:fldCharType="separate"/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462C03">
              <w:fldChar w:fldCharType="end"/>
            </w:r>
          </w:p>
        </w:tc>
        <w:bookmarkEnd w:id="8"/>
        <w:tc>
          <w:tcPr>
            <w:tcW w:w="1260" w:type="dxa"/>
            <w:tcBorders>
              <w:left w:val="nil"/>
            </w:tcBorders>
            <w:vAlign w:val="center"/>
          </w:tcPr>
          <w:p w14:paraId="4A49A6DB" w14:textId="77777777" w:rsidR="00B33B8C" w:rsidRDefault="00B33B8C" w:rsidP="00C33D0A">
            <w:pPr>
              <w:pStyle w:val="TableTextCenter11"/>
            </w:pPr>
            <w:r>
              <w:t>Date</w:t>
            </w:r>
          </w:p>
          <w:p w14:paraId="0692F8E0" w14:textId="77777777" w:rsidR="00B33B8C" w:rsidRDefault="00462C03" w:rsidP="00C33D0A">
            <w:pPr>
              <w:pStyle w:val="TableTextCenter11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 w:rsidR="00B33B8C">
              <w:instrText xml:space="preserve"> FORMTEXT </w:instrText>
            </w:r>
            <w:r>
              <w:fldChar w:fldCharType="separate"/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 w:rsidR="00CB0BC7"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0E87C6BA" w14:textId="77777777" w:rsidR="00026086" w:rsidRDefault="00026086">
      <w:pPr>
        <w:spacing w:line="120" w:lineRule="exact"/>
      </w:pPr>
    </w:p>
    <w:p w14:paraId="09DF992D" w14:textId="77777777" w:rsidR="002A52BB" w:rsidRDefault="002A52BB">
      <w:r>
        <w:br w:type="page"/>
      </w:r>
    </w:p>
    <w:p w14:paraId="62041163" w14:textId="77777777" w:rsidR="00B33B8C" w:rsidRDefault="00B33B8C">
      <w:pPr>
        <w:spacing w:line="120" w:lineRule="exact"/>
      </w:pPr>
    </w:p>
    <w:tbl>
      <w:tblPr>
        <w:tblW w:w="14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131"/>
        <w:gridCol w:w="3130"/>
        <w:gridCol w:w="3130"/>
        <w:gridCol w:w="2696"/>
        <w:gridCol w:w="2525"/>
      </w:tblGrid>
      <w:tr w:rsidR="00B33B8C" w14:paraId="373D0220" w14:textId="77777777" w:rsidTr="00E83D34">
        <w:trPr>
          <w:cantSplit/>
          <w:trHeight w:val="359"/>
          <w:jc w:val="center"/>
        </w:trPr>
        <w:tc>
          <w:tcPr>
            <w:tcW w:w="14612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511BEC17" w14:textId="77777777" w:rsidR="00B33B8C" w:rsidRDefault="00B33B8C" w:rsidP="00FD42AD">
            <w:pPr>
              <w:pStyle w:val="Heading1"/>
            </w:pPr>
            <w:r>
              <w:t>Systems Affected (Select all that apply)</w:t>
            </w:r>
          </w:p>
        </w:tc>
      </w:tr>
      <w:tr w:rsidR="00AC5BC9" w14:paraId="3E2112A9" w14:textId="77777777" w:rsidTr="00E83D34">
        <w:trPr>
          <w:cantSplit/>
          <w:trHeight w:val="323"/>
          <w:jc w:val="center"/>
        </w:trPr>
        <w:tc>
          <w:tcPr>
            <w:tcW w:w="31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3A876250" w14:textId="77777777" w:rsidR="00B33B8C" w:rsidRPr="002C7D42" w:rsidRDefault="00B33B8C" w:rsidP="001C5E4B">
            <w:pPr>
              <w:pStyle w:val="TableHdr2Centered"/>
            </w:pPr>
            <w:r w:rsidRPr="002C7D42">
              <w:t>Host/Console</w:t>
            </w:r>
          </w:p>
        </w:tc>
        <w:tc>
          <w:tcPr>
            <w:tcW w:w="3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76D364FC" w14:textId="77777777" w:rsidR="00B33B8C" w:rsidRPr="002C7D42" w:rsidRDefault="005D1A12" w:rsidP="001C5E4B">
            <w:pPr>
              <w:pStyle w:val="TableHdr2Centered"/>
            </w:pPr>
            <w:r>
              <w:t>Subsystems</w:t>
            </w:r>
          </w:p>
        </w:tc>
        <w:tc>
          <w:tcPr>
            <w:tcW w:w="3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26D61428" w14:textId="77777777" w:rsidR="00B33B8C" w:rsidRPr="002C7D42" w:rsidRDefault="005D1A12" w:rsidP="001C5E4B">
            <w:pPr>
              <w:pStyle w:val="TableHdr2Centered"/>
            </w:pPr>
            <w:r>
              <w:t>Peripherals</w:t>
            </w:r>
          </w:p>
        </w:tc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7DCFF8B3" w14:textId="77777777" w:rsidR="00B33B8C" w:rsidRDefault="00B33B8C" w:rsidP="001C5E4B">
            <w:pPr>
              <w:pStyle w:val="TableHdr2Centered"/>
            </w:pPr>
            <w:r>
              <w:t xml:space="preserve">OEM </w:t>
            </w:r>
            <w:r w:rsidRPr="001C5E4B">
              <w:rPr>
                <w:sz w:val="16"/>
                <w:szCs w:val="16"/>
              </w:rPr>
              <w:t>(must also select Host)</w:t>
            </w:r>
          </w:p>
        </w:tc>
        <w:tc>
          <w:tcPr>
            <w:tcW w:w="2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2E84F7BE" w14:textId="77777777" w:rsidR="00B33B8C" w:rsidRPr="00AC5BC9" w:rsidRDefault="00AC5BC9" w:rsidP="001C5E4B">
            <w:pPr>
              <w:pStyle w:val="TableHdr2Centered"/>
              <w:rPr>
                <w:sz w:val="18"/>
                <w:szCs w:val="18"/>
              </w:rPr>
            </w:pPr>
            <w:r w:rsidRPr="00AC5BC9">
              <w:t>*OEM Type</w:t>
            </w:r>
          </w:p>
        </w:tc>
      </w:tr>
      <w:tr w:rsidR="009C0108" w14:paraId="2D54DC96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5D5A0AF" w14:textId="77777777" w:rsidR="009C0108" w:rsidRDefault="00462C03" w:rsidP="0002632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</w:r>
            <w:proofErr w:type="spellStart"/>
            <w:r w:rsidR="009C0108">
              <w:t>Autosmart</w:t>
            </w:r>
            <w:proofErr w:type="spellEnd"/>
          </w:p>
        </w:tc>
        <w:tc>
          <w:tcPr>
            <w:tcW w:w="3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F821165" w14:textId="77777777" w:rsidR="009C0108" w:rsidRPr="00F874B2" w:rsidRDefault="00462C03" w:rsidP="00F874B2">
            <w:pPr>
              <w:pStyle w:val="CheckboxText"/>
            </w:pPr>
            <w:r w:rsidRPr="00F874B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 w:rsidRPr="00F874B2">
              <w:instrText xml:space="preserve"> FORMCHECKBOX </w:instrText>
            </w:r>
            <w:r w:rsidR="00CE6E41">
              <w:fldChar w:fldCharType="separate"/>
            </w:r>
            <w:r w:rsidRPr="00F874B2">
              <w:fldChar w:fldCharType="end"/>
            </w:r>
            <w:r w:rsidR="009C0108" w:rsidRPr="00F874B2">
              <w:tab/>
            </w:r>
            <w:r w:rsidR="00F874B2">
              <w:t>CCU</w:t>
            </w:r>
            <w:r w:rsidR="009C0108" w:rsidRPr="00F874B2">
              <w:t>– PQ Camera Ctrl Unit</w:t>
            </w:r>
          </w:p>
        </w:tc>
        <w:tc>
          <w:tcPr>
            <w:tcW w:w="3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E235E4" w14:textId="77777777" w:rsidR="009C0108" w:rsidRDefault="00462C03" w:rsidP="0002632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</w:r>
            <w:proofErr w:type="spellStart"/>
            <w:r w:rsidR="009C0108">
              <w:t>Autosmart</w:t>
            </w:r>
            <w:proofErr w:type="spellEnd"/>
            <w:r w:rsidR="009C0108">
              <w:t xml:space="preserve"> </w:t>
            </w:r>
            <w:proofErr w:type="spellStart"/>
            <w:r w:rsidR="009C0108">
              <w:t>Cmgr</w:t>
            </w:r>
            <w:proofErr w:type="spellEnd"/>
          </w:p>
        </w:tc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03A62BE" w14:textId="77777777" w:rsidR="009C0108" w:rsidRDefault="00462C03" w:rsidP="0002632F">
            <w:pPr>
              <w:pStyle w:val="CheckboxText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  <w:t>ABB</w:t>
            </w:r>
          </w:p>
        </w:tc>
        <w:tc>
          <w:tcPr>
            <w:tcW w:w="2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EAD0B0" w14:textId="77777777" w:rsidR="009C0108" w:rsidRDefault="00462C03" w:rsidP="00696E18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  <w:t>Standard</w:t>
            </w:r>
          </w:p>
        </w:tc>
      </w:tr>
      <w:tr w:rsidR="009C0108" w14:paraId="12C7D373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B9F2881" w14:textId="77777777" w:rsidR="009C0108" w:rsidRDefault="00696E18" w:rsidP="0002632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  <w:t>Clarios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3E1B7AE" w14:textId="77777777" w:rsidR="009C0108" w:rsidRPr="00F874B2" w:rsidRDefault="00462C03" w:rsidP="00F874B2">
            <w:pPr>
              <w:pStyle w:val="CheckboxText"/>
            </w:pPr>
            <w:r w:rsidRPr="00F874B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 w:rsidRPr="00F874B2">
              <w:instrText xml:space="preserve"> FORMCHECKBOX </w:instrText>
            </w:r>
            <w:r w:rsidR="00CE6E41">
              <w:fldChar w:fldCharType="separate"/>
            </w:r>
            <w:r w:rsidRPr="00F874B2">
              <w:fldChar w:fldCharType="end"/>
            </w:r>
            <w:r w:rsidR="009C0108" w:rsidRPr="00F874B2">
              <w:tab/>
              <w:t>Clarios</w:t>
            </w:r>
            <w:r w:rsidR="00A70073" w:rsidRPr="00F874B2">
              <w:t>/CQD</w:t>
            </w:r>
            <w:r w:rsidR="009C0108" w:rsidRPr="00F874B2">
              <w:t xml:space="preserve"> On-Press</w:t>
            </w:r>
          </w:p>
        </w:tc>
        <w:tc>
          <w:tcPr>
            <w:tcW w:w="31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504761" w14:textId="77777777" w:rsidR="009C0108" w:rsidRPr="00F874B2" w:rsidRDefault="00462C03" w:rsidP="00F874B2">
            <w:pPr>
              <w:pStyle w:val="CheckboxText"/>
            </w:pPr>
            <w:r w:rsidRPr="00F874B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 w:rsidRPr="00F874B2">
              <w:instrText xml:space="preserve"> FORMCHECKBOX </w:instrText>
            </w:r>
            <w:r w:rsidR="00CE6E41">
              <w:fldChar w:fldCharType="separate"/>
            </w:r>
            <w:r w:rsidRPr="00F874B2">
              <w:fldChar w:fldCharType="end"/>
            </w:r>
            <w:r w:rsidR="00567D46" w:rsidRPr="00F874B2">
              <w:tab/>
              <w:t>CIP</w:t>
            </w:r>
            <w:r w:rsidR="009C0108" w:rsidRPr="00F874B2">
              <w:t>– CIP Interpreter</w:t>
            </w:r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3CF44C9" w14:textId="77777777" w:rsidR="009C0108" w:rsidRDefault="00462C03" w:rsidP="0002632F">
            <w:pPr>
              <w:pStyle w:val="CheckboxText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</w:r>
            <w:proofErr w:type="spellStart"/>
            <w:r w:rsidR="009C0108">
              <w:t>CANbus</w:t>
            </w:r>
            <w:proofErr w:type="spellEnd"/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8E7FC1" w14:textId="77777777" w:rsidR="009C0108" w:rsidRDefault="00462C03" w:rsidP="00696E18">
            <w:pPr>
              <w:pStyle w:val="CheckboxText"/>
              <w:rPr>
                <w:b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</w:r>
            <w:r w:rsidR="009C0108" w:rsidRPr="00696E18">
              <w:t>Master</w:t>
            </w:r>
          </w:p>
        </w:tc>
      </w:tr>
      <w:tr w:rsidR="009C0108" w14:paraId="691F9BD1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707AF6F" w14:textId="77777777" w:rsidR="009C0108" w:rsidRDefault="00696E18" w:rsidP="0002632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  <w:t>Microcolor II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CE1E1D6" w14:textId="77777777" w:rsidR="009C0108" w:rsidRDefault="00462C03" w:rsidP="007E09BE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</w:r>
            <w:r w:rsidR="00CF3107" w:rsidRPr="007E09BE">
              <w:t>Client</w:t>
            </w:r>
          </w:p>
        </w:tc>
        <w:tc>
          <w:tcPr>
            <w:tcW w:w="31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A17E2D" w14:textId="77777777" w:rsidR="009C0108" w:rsidRDefault="00462C03" w:rsidP="0002632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  <w:t xml:space="preserve">CN2 – </w:t>
            </w:r>
            <w:proofErr w:type="spellStart"/>
            <w:r w:rsidR="009C0108">
              <w:t>Colornet</w:t>
            </w:r>
            <w:proofErr w:type="spellEnd"/>
            <w:r w:rsidR="009C0108">
              <w:t xml:space="preserve"> II</w:t>
            </w:r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E7236FF" w14:textId="77777777" w:rsidR="009C0108" w:rsidRDefault="00462C03" w:rsidP="0002632F">
            <w:pPr>
              <w:pStyle w:val="CheckboxText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  <w:t>Goss Colortrol</w:t>
            </w: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B4CCC0" w14:textId="77777777" w:rsidR="009C0108" w:rsidRDefault="00462C03" w:rsidP="00696E18">
            <w:pPr>
              <w:pStyle w:val="CheckboxText"/>
              <w:rPr>
                <w:b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</w:r>
            <w:r w:rsidR="009C0108" w:rsidRPr="00696E18">
              <w:t>Slave</w:t>
            </w:r>
          </w:p>
        </w:tc>
      </w:tr>
      <w:tr w:rsidR="009C0108" w14:paraId="2AB818B5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CA9985C" w14:textId="5601AFF7" w:rsidR="009C0108" w:rsidRDefault="00CE6E41" w:rsidP="0002632F">
            <w:pPr>
              <w:pStyle w:val="Checkbox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96E18">
              <w:tab/>
              <w:t>Mercury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146EFCB" w14:textId="77777777" w:rsidR="009C0108" w:rsidRDefault="00567D46" w:rsidP="007E09BE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</w:r>
            <w:r w:rsidRPr="007E09BE">
              <w:t>Configuration</w:t>
            </w:r>
          </w:p>
        </w:tc>
        <w:tc>
          <w:tcPr>
            <w:tcW w:w="31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6A07A6" w14:textId="77777777" w:rsidR="009C0108" w:rsidRDefault="00462C03" w:rsidP="0002632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  <w:t xml:space="preserve">CQCM – CQ </w:t>
            </w:r>
            <w:proofErr w:type="spellStart"/>
            <w:r w:rsidR="009C0108">
              <w:t>Cmgr</w:t>
            </w:r>
            <w:proofErr w:type="spellEnd"/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3B46165" w14:textId="77777777" w:rsidR="009C0108" w:rsidRDefault="00462C03" w:rsidP="0002632F">
            <w:pPr>
              <w:pStyle w:val="CheckboxText"/>
              <w:rPr>
                <w:b/>
              </w:rPr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  <w:t>Goss Nantes</w:t>
            </w: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091D5B" w14:textId="77777777" w:rsidR="009C0108" w:rsidRPr="001A34CF" w:rsidRDefault="009C0108" w:rsidP="00AC5BC9">
            <w:pPr>
              <w:pStyle w:val="TableHdr2Centered"/>
            </w:pPr>
          </w:p>
        </w:tc>
      </w:tr>
      <w:tr w:rsidR="009C0108" w14:paraId="626CE279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39899C3" w14:textId="77777777" w:rsidR="009C0108" w:rsidRDefault="00696E18" w:rsidP="0002632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</w:r>
            <w:proofErr w:type="spellStart"/>
            <w:r>
              <w:t>PressAnalysis</w:t>
            </w:r>
            <w:proofErr w:type="spellEnd"/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04FCF04" w14:textId="77777777" w:rsidR="009C0108" w:rsidRPr="00F874B2" w:rsidRDefault="00567D46" w:rsidP="00F874B2">
            <w:pPr>
              <w:pStyle w:val="CheckboxText"/>
            </w:pPr>
            <w:r w:rsidRPr="00F874B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74B2">
              <w:instrText xml:space="preserve"> FORMCHECKBOX </w:instrText>
            </w:r>
            <w:r w:rsidR="00CE6E41">
              <w:fldChar w:fldCharType="separate"/>
            </w:r>
            <w:r w:rsidRPr="00F874B2">
              <w:fldChar w:fldCharType="end"/>
            </w:r>
            <w:r w:rsidRPr="00F874B2">
              <w:tab/>
              <w:t>CQFG</w:t>
            </w:r>
            <w:r w:rsidRPr="00F874B2">
              <w:tab/>
              <w:t>– CQ Frame Grabber</w:t>
            </w:r>
          </w:p>
        </w:tc>
        <w:tc>
          <w:tcPr>
            <w:tcW w:w="31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C5ABFC" w14:textId="77777777" w:rsidR="009C0108" w:rsidRDefault="00462C03" w:rsidP="0002632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  <w:t xml:space="preserve">PS – </w:t>
            </w:r>
            <w:proofErr w:type="spellStart"/>
            <w:r w:rsidR="009C0108">
              <w:t>PlateServer</w:t>
            </w:r>
            <w:proofErr w:type="spellEnd"/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A63D317" w14:textId="77777777" w:rsidR="009C0108" w:rsidRDefault="00462C03" w:rsidP="0002632F">
            <w:pPr>
              <w:pStyle w:val="CheckboxText"/>
              <w:rPr>
                <w:b/>
              </w:rPr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  <w:t>Goss OV3 *</w:t>
            </w: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A5EC73" w14:textId="77777777" w:rsidR="009C0108" w:rsidRDefault="009C0108" w:rsidP="0002632F">
            <w:pPr>
              <w:pStyle w:val="CheckboxText"/>
            </w:pPr>
          </w:p>
        </w:tc>
      </w:tr>
      <w:tr w:rsidR="009C0108" w14:paraId="2F16C36E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6392EFA" w14:textId="77777777" w:rsidR="009C0108" w:rsidRDefault="00696E18" w:rsidP="0002632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  <w:t>PrintQuick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ACBD954" w14:textId="77777777" w:rsidR="009C0108" w:rsidRPr="00F874B2" w:rsidRDefault="00567D46" w:rsidP="00F874B2">
            <w:pPr>
              <w:pStyle w:val="CheckboxText"/>
            </w:pPr>
            <w:r w:rsidRPr="00F874B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74B2">
              <w:instrText xml:space="preserve"> FORMCHECKBOX </w:instrText>
            </w:r>
            <w:r w:rsidR="00CE6E41">
              <w:fldChar w:fldCharType="separate"/>
            </w:r>
            <w:r w:rsidRPr="00F874B2">
              <w:fldChar w:fldCharType="end"/>
            </w:r>
            <w:r w:rsidRPr="00F874B2">
              <w:tab/>
              <w:t>L&amp;A – Lights &amp; Alarms</w:t>
            </w:r>
          </w:p>
        </w:tc>
        <w:tc>
          <w:tcPr>
            <w:tcW w:w="31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5D414F" w14:textId="77777777" w:rsidR="009C0108" w:rsidRDefault="00462C03" w:rsidP="0002632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  <w:t>PDE – Press Data Export</w:t>
            </w:r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99F4CB6" w14:textId="77777777" w:rsidR="009C0108" w:rsidRDefault="00462C03" w:rsidP="0002632F">
            <w:pPr>
              <w:pStyle w:val="CheckboxText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108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9C0108">
              <w:tab/>
              <w:t>Goss PCQ II PLC</w:t>
            </w: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EDA3B" w14:textId="77777777" w:rsidR="009C0108" w:rsidRDefault="009C0108" w:rsidP="0002632F">
            <w:pPr>
              <w:pStyle w:val="CheckboxText"/>
            </w:pPr>
          </w:p>
        </w:tc>
      </w:tr>
      <w:tr w:rsidR="00B70E4B" w14:paraId="63A3186F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7541D11" w14:textId="77777777" w:rsidR="00B70E4B" w:rsidRDefault="00696E18" w:rsidP="00B70E4B">
            <w:pPr>
              <w:pStyle w:val="CheckboxText"/>
              <w:rPr>
                <w:b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  <w:t>RibbonQuick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0EBE14E" w14:textId="77777777" w:rsidR="00B70E4B" w:rsidRDefault="00567D46" w:rsidP="007E09BE">
            <w:pPr>
              <w:pStyle w:val="CheckboxText"/>
              <w:rPr>
                <w:b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</w:r>
            <w:r w:rsidRPr="007E09BE">
              <w:t>NGOP</w:t>
            </w:r>
            <w:r>
              <w:t xml:space="preserve"> (NGPH)</w:t>
            </w:r>
          </w:p>
        </w:tc>
        <w:tc>
          <w:tcPr>
            <w:tcW w:w="31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F35CB" w14:textId="77777777" w:rsidR="00B70E4B" w:rsidRDefault="00462C03" w:rsidP="000E17B7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70E4B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B70E4B">
              <w:tab/>
              <w:t>PQCM</w:t>
            </w:r>
            <w:r w:rsidR="00B70E4B">
              <w:tab/>
              <w:t xml:space="preserve">– PQ </w:t>
            </w:r>
            <w:proofErr w:type="spellStart"/>
            <w:r w:rsidR="00B70E4B">
              <w:t>Cmgr</w:t>
            </w:r>
            <w:proofErr w:type="spellEnd"/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22F7905" w14:textId="77777777" w:rsidR="00B70E4B" w:rsidRPr="00F874B2" w:rsidRDefault="00462C03" w:rsidP="00F874B2">
            <w:pPr>
              <w:pStyle w:val="CheckboxText"/>
            </w:pPr>
            <w:r w:rsidRPr="00F874B2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70E4B" w:rsidRPr="00F874B2">
              <w:instrText xml:space="preserve"> FORMCHECKBOX </w:instrText>
            </w:r>
            <w:r w:rsidR="00CE6E41">
              <w:fldChar w:fldCharType="separate"/>
            </w:r>
            <w:r w:rsidRPr="00F874B2">
              <w:fldChar w:fldCharType="end"/>
            </w:r>
            <w:r w:rsidR="00B70E4B" w:rsidRPr="00F874B2">
              <w:tab/>
              <w:t>Goss TCS PCQ</w:t>
            </w: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42B192" w14:textId="77777777" w:rsidR="00B70E4B" w:rsidRDefault="00B70E4B" w:rsidP="0002632F">
            <w:pPr>
              <w:pStyle w:val="CheckboxText"/>
            </w:pPr>
          </w:p>
        </w:tc>
      </w:tr>
      <w:tr w:rsidR="00B70E4B" w14:paraId="40657BCA" w14:textId="77777777" w:rsidTr="00E83D34">
        <w:trPr>
          <w:trHeight w:val="323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2ED57D5" w14:textId="5C2C06BE" w:rsidR="00B70E4B" w:rsidRDefault="00CE6E41" w:rsidP="00EC1D7C">
            <w:pPr>
              <w:pStyle w:val="CheckboxText"/>
              <w:rPr>
                <w:b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96E18">
              <w:tab/>
              <w:t>Simulators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64F435E" w14:textId="77777777" w:rsidR="00B70E4B" w:rsidRDefault="00567D46" w:rsidP="007E09BE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</w:r>
            <w:r w:rsidRPr="007E09BE">
              <w:t>OCU3</w:t>
            </w:r>
          </w:p>
        </w:tc>
        <w:tc>
          <w:tcPr>
            <w:tcW w:w="31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D867D0" w14:textId="77777777" w:rsidR="00B70E4B" w:rsidRDefault="00B70E4B" w:rsidP="000E17B7">
            <w:pPr>
              <w:pStyle w:val="CheckboxText"/>
            </w:pPr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E1347F1" w14:textId="77777777" w:rsidR="00B70E4B" w:rsidRPr="00F874B2" w:rsidRDefault="00462C03" w:rsidP="00F874B2">
            <w:pPr>
              <w:pStyle w:val="CheckboxText"/>
            </w:pPr>
            <w:r w:rsidRPr="00F874B2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70E4B" w:rsidRPr="00F874B2">
              <w:instrText xml:space="preserve"> FORMCHECKBOX </w:instrText>
            </w:r>
            <w:r w:rsidR="00CE6E41">
              <w:fldChar w:fldCharType="separate"/>
            </w:r>
            <w:r w:rsidRPr="00F874B2">
              <w:fldChar w:fldCharType="end"/>
            </w:r>
            <w:r w:rsidR="00B70E4B" w:rsidRPr="00F874B2">
              <w:tab/>
              <w:t>Goss TCS/O2 *</w:t>
            </w: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BBB6ED" w14:textId="77777777" w:rsidR="00B70E4B" w:rsidRPr="001A34CF" w:rsidRDefault="00B70E4B" w:rsidP="00AC5BC9">
            <w:pPr>
              <w:pStyle w:val="CheckboxText"/>
              <w:rPr>
                <w:b/>
              </w:rPr>
            </w:pPr>
          </w:p>
        </w:tc>
      </w:tr>
      <w:tr w:rsidR="00B70E4B" w14:paraId="17F5A260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04AB81F" w14:textId="77777777" w:rsidR="00B70E4B" w:rsidRDefault="00696E18" w:rsidP="0002632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  <w:t>Internal Tools (</w:t>
            </w: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fldChar w:fldCharType="end"/>
            </w:r>
            <w:r>
              <w:t xml:space="preserve"> )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D863888" w14:textId="77777777" w:rsidR="00B70E4B" w:rsidRPr="005D1A12" w:rsidRDefault="00567D46" w:rsidP="00E9315F">
            <w:pPr>
              <w:pStyle w:val="CheckboxText"/>
              <w:rPr>
                <w:b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  <w:t>PCU</w:t>
            </w:r>
          </w:p>
        </w:tc>
        <w:tc>
          <w:tcPr>
            <w:tcW w:w="31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3386E2" w14:textId="77777777" w:rsidR="00B70E4B" w:rsidRPr="00A86E28" w:rsidRDefault="00B70E4B" w:rsidP="00A86E28">
            <w:pPr>
              <w:pStyle w:val="CheckboxText"/>
            </w:pPr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0CA5EE5" w14:textId="77777777" w:rsidR="00B70E4B" w:rsidRDefault="00462C03" w:rsidP="0002632F">
            <w:pPr>
              <w:pStyle w:val="CheckboxText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70E4B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B70E4B">
              <w:tab/>
              <w:t>HWS CPC</w:t>
            </w: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A76C62" w14:textId="77777777" w:rsidR="00B70E4B" w:rsidRDefault="00B70E4B" w:rsidP="0002632F">
            <w:pPr>
              <w:pStyle w:val="CheckboxText"/>
            </w:pPr>
          </w:p>
        </w:tc>
      </w:tr>
      <w:tr w:rsidR="00B70E4B" w14:paraId="5104D825" w14:textId="77777777" w:rsidTr="00E83D34">
        <w:trPr>
          <w:trHeight w:val="432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5630E3F" w14:textId="77777777" w:rsidR="00B70E4B" w:rsidRDefault="00B70E4B" w:rsidP="005A6581">
            <w:pPr>
              <w:pStyle w:val="CheckboxText"/>
            </w:pP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4266AC5" w14:textId="77777777" w:rsidR="00B70E4B" w:rsidRDefault="00567D46" w:rsidP="00E9315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  <w:t>PHCM</w:t>
            </w:r>
          </w:p>
        </w:tc>
        <w:tc>
          <w:tcPr>
            <w:tcW w:w="31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DABFE9" w14:textId="77777777" w:rsidR="00B70E4B" w:rsidRDefault="00B70E4B" w:rsidP="0002632F">
            <w:pPr>
              <w:pStyle w:val="CheckboxText"/>
            </w:pPr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3013E42" w14:textId="77777777" w:rsidR="00B70E4B" w:rsidRDefault="00462C03" w:rsidP="0002632F">
            <w:pPr>
              <w:pStyle w:val="CheckboxText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70E4B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B70E4B">
              <w:tab/>
              <w:t>KBA Colortronic *</w:t>
            </w: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BE6A68" w14:textId="77777777" w:rsidR="00B70E4B" w:rsidRDefault="00B70E4B" w:rsidP="0002632F">
            <w:pPr>
              <w:pStyle w:val="CheckboxText"/>
            </w:pPr>
          </w:p>
        </w:tc>
      </w:tr>
      <w:tr w:rsidR="00064453" w14:paraId="5DABA7B8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1E4DE68" w14:textId="77777777" w:rsidR="00064453" w:rsidRDefault="00064453" w:rsidP="00EC1D7C">
            <w:pPr>
              <w:pStyle w:val="CheckboxText"/>
            </w:pP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43502E4" w14:textId="77777777" w:rsidR="00064453" w:rsidRDefault="00567D46" w:rsidP="00EC1D7C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</w:r>
            <w:r w:rsidRPr="00974C98">
              <w:t>PQCAM</w:t>
            </w:r>
            <w:r>
              <w:t xml:space="preserve"> – PQ Camera</w:t>
            </w:r>
            <w:r>
              <w:tab/>
            </w:r>
          </w:p>
        </w:tc>
        <w:tc>
          <w:tcPr>
            <w:tcW w:w="31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BCA6C5" w14:textId="77777777" w:rsidR="00064453" w:rsidRDefault="00064453" w:rsidP="0002632F">
            <w:pPr>
              <w:pStyle w:val="CheckboxText"/>
            </w:pPr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056810C" w14:textId="77777777" w:rsidR="00064453" w:rsidRDefault="00462C03" w:rsidP="0002632F">
            <w:pPr>
              <w:pStyle w:val="CheckboxText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4453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064453">
              <w:tab/>
              <w:t>KBA Densitronic</w:t>
            </w:r>
          </w:p>
        </w:tc>
        <w:tc>
          <w:tcPr>
            <w:tcW w:w="2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A18D03" w14:textId="77777777" w:rsidR="00064453" w:rsidRDefault="00064453" w:rsidP="0002632F">
            <w:pPr>
              <w:pStyle w:val="CheckboxText"/>
            </w:pPr>
          </w:p>
        </w:tc>
      </w:tr>
      <w:tr w:rsidR="00064453" w14:paraId="516587F6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D4E32F6" w14:textId="77777777" w:rsidR="00064453" w:rsidRDefault="00064453" w:rsidP="0002632F">
            <w:pPr>
              <w:pStyle w:val="CheckboxText"/>
            </w:pP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C05B72C" w14:textId="77777777" w:rsidR="00064453" w:rsidRPr="00F874B2" w:rsidRDefault="00567D46" w:rsidP="00F874B2">
            <w:pPr>
              <w:pStyle w:val="CheckboxText"/>
            </w:pPr>
            <w:r w:rsidRPr="00F874B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74B2">
              <w:instrText xml:space="preserve"> FORMCHECKBOX </w:instrText>
            </w:r>
            <w:r w:rsidR="00CE6E41">
              <w:fldChar w:fldCharType="separate"/>
            </w:r>
            <w:r w:rsidRPr="00F874B2">
              <w:fldChar w:fldCharType="end"/>
            </w:r>
            <w:r w:rsidRPr="00F874B2">
              <w:tab/>
              <w:t>RCU</w:t>
            </w:r>
            <w:r w:rsidRPr="00F874B2">
              <w:tab/>
              <w:t>– Ribbon Control Unit</w:t>
            </w:r>
            <w:r w:rsidRPr="00F874B2">
              <w:tab/>
            </w:r>
          </w:p>
        </w:tc>
        <w:tc>
          <w:tcPr>
            <w:tcW w:w="3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50E87A" w14:textId="77777777" w:rsidR="00064453" w:rsidRDefault="00064453" w:rsidP="0002632F">
            <w:pPr>
              <w:pStyle w:val="CheckboxText"/>
            </w:pPr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4F373D3" w14:textId="77777777" w:rsidR="00064453" w:rsidRDefault="00462C03" w:rsidP="00830FDC">
            <w:pPr>
              <w:pStyle w:val="CheckboxText"/>
              <w:rPr>
                <w:b/>
              </w:rPr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5A41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355A41">
              <w:tab/>
              <w:t xml:space="preserve">KBA </w:t>
            </w:r>
            <w:r w:rsidR="00830FDC">
              <w:t>Colortronic</w:t>
            </w:r>
            <w:r w:rsidR="00355A41">
              <w:t xml:space="preserve"> SCL</w:t>
            </w:r>
          </w:p>
        </w:tc>
        <w:tc>
          <w:tcPr>
            <w:tcW w:w="2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1AAF47E3" w14:textId="77777777" w:rsidR="00064453" w:rsidRDefault="00064453" w:rsidP="00725466">
            <w:pPr>
              <w:pStyle w:val="TableHdr2Centered"/>
            </w:pPr>
            <w:r>
              <w:t>Documentation</w:t>
            </w:r>
          </w:p>
        </w:tc>
      </w:tr>
      <w:tr w:rsidR="00064453" w14:paraId="510A5605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F1DC08F" w14:textId="77777777" w:rsidR="00064453" w:rsidRDefault="00064453" w:rsidP="0002632F">
            <w:pPr>
              <w:pStyle w:val="CheckboxText"/>
            </w:pP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370FFC5" w14:textId="77777777" w:rsidR="00064453" w:rsidRDefault="00567D46" w:rsidP="00E9315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  <w:t>RPLC</w:t>
            </w:r>
            <w:r>
              <w:tab/>
              <w:t>– RIO PLC</w:t>
            </w:r>
          </w:p>
        </w:tc>
        <w:tc>
          <w:tcPr>
            <w:tcW w:w="3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51110FE4" w14:textId="77777777" w:rsidR="00064453" w:rsidRDefault="00064453" w:rsidP="003A4BCA">
            <w:pPr>
              <w:pStyle w:val="TableHdr2Centered"/>
            </w:pPr>
            <w:r>
              <w:t>PLC</w:t>
            </w:r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69B8A41" w14:textId="77777777" w:rsidR="00064453" w:rsidRPr="003B6DC7" w:rsidRDefault="00462C03" w:rsidP="0002632F">
            <w:pPr>
              <w:pStyle w:val="CheckboxText"/>
              <w:rPr>
                <w:b/>
              </w:rPr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5A41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355A41">
              <w:tab/>
              <w:t>Komori PQC-IV</w:t>
            </w:r>
          </w:p>
        </w:tc>
        <w:tc>
          <w:tcPr>
            <w:tcW w:w="252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8138CB8" w14:textId="77777777" w:rsidR="00064453" w:rsidRDefault="00462C03" w:rsidP="0002632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4453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064453">
              <w:tab/>
              <w:t>Manual(s)</w:t>
            </w:r>
          </w:p>
        </w:tc>
      </w:tr>
      <w:tr w:rsidR="00064453" w14:paraId="3C3AECD4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492DC3B" w14:textId="77777777" w:rsidR="00064453" w:rsidRDefault="00064453" w:rsidP="0002632F">
            <w:pPr>
              <w:pStyle w:val="CheckboxText"/>
            </w:pP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11771D0" w14:textId="77777777" w:rsidR="00064453" w:rsidRDefault="00567D46" w:rsidP="00F874B2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</w:r>
            <w:r w:rsidRPr="00F874B2">
              <w:t>RQCAM – RQ Camera</w:t>
            </w:r>
            <w:r w:rsidRPr="00F874B2">
              <w:tab/>
            </w:r>
          </w:p>
        </w:tc>
        <w:tc>
          <w:tcPr>
            <w:tcW w:w="3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B76231C" w14:textId="77777777" w:rsidR="00064453" w:rsidRPr="00466E72" w:rsidRDefault="00462C03" w:rsidP="00466E72">
            <w:pPr>
              <w:pStyle w:val="CheckboxText"/>
            </w:pPr>
            <w:r w:rsidRPr="00466E7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4453" w:rsidRPr="00466E72">
              <w:instrText xml:space="preserve"> FORMCHECKBOX </w:instrText>
            </w:r>
            <w:r w:rsidR="00CE6E41">
              <w:fldChar w:fldCharType="separate"/>
            </w:r>
            <w:r w:rsidRPr="00466E72">
              <w:fldChar w:fldCharType="end"/>
            </w:r>
            <w:r w:rsidR="00064453" w:rsidRPr="00466E72">
              <w:tab/>
              <w:t xml:space="preserve">Chambon </w:t>
            </w:r>
            <w:r w:rsidRPr="00466E72"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9" w:name="Text17"/>
            <w:r w:rsidR="00064453" w:rsidRPr="00466E72">
              <w:instrText xml:space="preserve"> FORMTEXT </w:instrText>
            </w:r>
            <w:r w:rsidRPr="00466E72">
              <w:fldChar w:fldCharType="separate"/>
            </w:r>
            <w:r w:rsidR="00064453" w:rsidRPr="00466E72">
              <w:t> </w:t>
            </w:r>
            <w:r w:rsidR="00064453" w:rsidRPr="00466E72">
              <w:t> </w:t>
            </w:r>
            <w:r w:rsidR="00064453" w:rsidRPr="00466E72">
              <w:t> </w:t>
            </w:r>
            <w:r w:rsidR="00064453" w:rsidRPr="00466E72">
              <w:t> </w:t>
            </w:r>
            <w:r w:rsidR="00064453" w:rsidRPr="00466E72">
              <w:t> </w:t>
            </w:r>
            <w:r w:rsidRPr="00466E72">
              <w:fldChar w:fldCharType="end"/>
            </w:r>
            <w:bookmarkEnd w:id="9"/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E2DCE40" w14:textId="77777777" w:rsidR="00064453" w:rsidRPr="003B6DC7" w:rsidRDefault="00462C03" w:rsidP="0002632F">
            <w:pPr>
              <w:pStyle w:val="CheckboxText"/>
              <w:rPr>
                <w:b/>
              </w:rPr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5A41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355A41">
              <w:tab/>
              <w:t>MAN Pecom04</w:t>
            </w:r>
          </w:p>
        </w:tc>
        <w:tc>
          <w:tcPr>
            <w:tcW w:w="2525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4E485D" w14:textId="77777777" w:rsidR="00064453" w:rsidRDefault="00462C03" w:rsidP="0002632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4453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064453">
              <w:tab/>
              <w:t>Service Note(s)</w:t>
            </w:r>
          </w:p>
        </w:tc>
      </w:tr>
      <w:tr w:rsidR="00064453" w14:paraId="34D696FC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9C6113" w14:textId="77777777" w:rsidR="00064453" w:rsidRPr="00A11E4B" w:rsidRDefault="00064453" w:rsidP="0002632F">
            <w:pPr>
              <w:pStyle w:val="CheckboxText"/>
            </w:pP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944EA7E" w14:textId="77777777" w:rsidR="00064453" w:rsidRDefault="00567D46" w:rsidP="007E09BE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  <w:t>Server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3E4E6BF" w14:textId="77777777" w:rsidR="00064453" w:rsidRPr="00466E72" w:rsidRDefault="00462C03" w:rsidP="00466E72">
            <w:pPr>
              <w:pStyle w:val="CheckboxText"/>
            </w:pPr>
            <w:r w:rsidRPr="00466E7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4453" w:rsidRPr="00466E72">
              <w:instrText xml:space="preserve"> FORMCHECKBOX </w:instrText>
            </w:r>
            <w:r w:rsidR="00CE6E41">
              <w:fldChar w:fldCharType="separate"/>
            </w:r>
            <w:r w:rsidRPr="00466E72">
              <w:fldChar w:fldCharType="end"/>
            </w:r>
            <w:r w:rsidR="00064453" w:rsidRPr="00466E72">
              <w:tab/>
              <w:t xml:space="preserve">Goss </w:t>
            </w:r>
            <w:r w:rsidRPr="00466E72"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064453" w:rsidRPr="00466E72">
              <w:instrText xml:space="preserve"> FORMTEXT </w:instrText>
            </w:r>
            <w:r w:rsidRPr="00466E72">
              <w:fldChar w:fldCharType="separate"/>
            </w:r>
            <w:r w:rsidR="00064453" w:rsidRPr="00466E72">
              <w:t> </w:t>
            </w:r>
            <w:r w:rsidR="00064453" w:rsidRPr="00466E72">
              <w:t> </w:t>
            </w:r>
            <w:r w:rsidR="00064453" w:rsidRPr="00466E72">
              <w:t> </w:t>
            </w:r>
            <w:r w:rsidR="00064453" w:rsidRPr="00466E72">
              <w:t> </w:t>
            </w:r>
            <w:r w:rsidR="00064453" w:rsidRPr="00466E72">
              <w:t> </w:t>
            </w:r>
            <w:r w:rsidRPr="00466E72">
              <w:fldChar w:fldCharType="end"/>
            </w:r>
            <w:bookmarkEnd w:id="10"/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F751AB5" w14:textId="77777777" w:rsidR="00064453" w:rsidRPr="003B6DC7" w:rsidRDefault="00462C03" w:rsidP="0002632F">
            <w:pPr>
              <w:pStyle w:val="CheckboxText"/>
              <w:rPr>
                <w:b/>
              </w:rPr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5A41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355A41">
              <w:tab/>
              <w:t>MAN Pecom95</w:t>
            </w: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8E6C1E" w14:textId="77777777" w:rsidR="00064453" w:rsidRDefault="00462C03" w:rsidP="0002632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4453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064453">
              <w:tab/>
              <w:t>Release Notes(s)</w:t>
            </w:r>
          </w:p>
        </w:tc>
      </w:tr>
      <w:tr w:rsidR="00064453" w14:paraId="7C40A355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76B2474" w14:textId="77777777" w:rsidR="00064453" w:rsidRDefault="00064453" w:rsidP="00A11E4B">
            <w:pPr>
              <w:pStyle w:val="TableHdr2Centered"/>
            </w:pPr>
            <w:r>
              <w:t>Other Systems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46246FD" w14:textId="77777777" w:rsidR="00064453" w:rsidRDefault="00567D46" w:rsidP="007E09BE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A203FF">
              <w:tab/>
              <w:t>Servo2+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94A3160" w14:textId="77777777" w:rsidR="00064453" w:rsidRPr="00466E72" w:rsidRDefault="00462C03" w:rsidP="00466E72">
            <w:pPr>
              <w:pStyle w:val="CheckboxText"/>
            </w:pPr>
            <w:r w:rsidRPr="00466E7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4453" w:rsidRPr="00466E72">
              <w:instrText xml:space="preserve"> FORMCHECKBOX </w:instrText>
            </w:r>
            <w:r w:rsidR="00CE6E41">
              <w:fldChar w:fldCharType="separate"/>
            </w:r>
            <w:r w:rsidRPr="00466E72">
              <w:fldChar w:fldCharType="end"/>
            </w:r>
            <w:r w:rsidR="00064453" w:rsidRPr="00466E72">
              <w:tab/>
              <w:t xml:space="preserve">Hantscho </w:t>
            </w:r>
            <w:r w:rsidRPr="00466E72"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064453" w:rsidRPr="00466E72">
              <w:instrText xml:space="preserve"> FORMTEXT </w:instrText>
            </w:r>
            <w:r w:rsidRPr="00466E72">
              <w:fldChar w:fldCharType="separate"/>
            </w:r>
            <w:r w:rsidR="00064453" w:rsidRPr="00466E72">
              <w:t> </w:t>
            </w:r>
            <w:r w:rsidR="00064453" w:rsidRPr="00466E72">
              <w:t> </w:t>
            </w:r>
            <w:r w:rsidR="00064453" w:rsidRPr="00466E72">
              <w:t> </w:t>
            </w:r>
            <w:r w:rsidR="00064453" w:rsidRPr="00466E72">
              <w:t> </w:t>
            </w:r>
            <w:r w:rsidR="00064453" w:rsidRPr="00466E72">
              <w:t> </w:t>
            </w:r>
            <w:r w:rsidRPr="00466E72">
              <w:fldChar w:fldCharType="end"/>
            </w:r>
            <w:bookmarkEnd w:id="11"/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E550512" w14:textId="77777777" w:rsidR="00064453" w:rsidRDefault="00462C03" w:rsidP="0002632F">
            <w:pPr>
              <w:pStyle w:val="CheckboxText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5A41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355A41">
              <w:tab/>
            </w:r>
            <w:r w:rsidR="00355A41" w:rsidRPr="0002632F">
              <w:t>MAN Pecom90</w:t>
            </w: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B04B2B" w14:textId="77777777" w:rsidR="00064453" w:rsidRDefault="00462C03" w:rsidP="0002632F">
            <w:pPr>
              <w:pStyle w:val="CheckboxText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4453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064453">
              <w:tab/>
              <w:t>Install Docs</w:t>
            </w:r>
          </w:p>
        </w:tc>
      </w:tr>
      <w:tr w:rsidR="00064453" w14:paraId="23DEBB54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6C6F7AD" w14:textId="77777777" w:rsidR="00064453" w:rsidRDefault="00462C03" w:rsidP="0002632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4453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064453">
              <w:tab/>
              <w:t>Jupiter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A18952B" w14:textId="77777777" w:rsidR="00064453" w:rsidRDefault="00567D46" w:rsidP="00E9315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  <w:t>SVO</w:t>
            </w:r>
            <w:r>
              <w:tab/>
              <w:t>– Servo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C1F6CFD" w14:textId="77777777" w:rsidR="00064453" w:rsidRPr="00466E72" w:rsidRDefault="00462C03" w:rsidP="00466E72">
            <w:pPr>
              <w:pStyle w:val="CheckboxText"/>
            </w:pPr>
            <w:r w:rsidRPr="00466E7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4453" w:rsidRPr="00466E72">
              <w:instrText xml:space="preserve"> FORMCHECKBOX </w:instrText>
            </w:r>
            <w:r w:rsidR="00CE6E41">
              <w:fldChar w:fldCharType="separate"/>
            </w:r>
            <w:r w:rsidRPr="00466E72">
              <w:fldChar w:fldCharType="end"/>
            </w:r>
            <w:r w:rsidR="00064453" w:rsidRPr="00466E72">
              <w:tab/>
              <w:t xml:space="preserve">Mitsubishi </w:t>
            </w:r>
            <w:r w:rsidRPr="00466E72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2" w:name="Text20"/>
            <w:r w:rsidR="00064453" w:rsidRPr="00466E72">
              <w:instrText xml:space="preserve"> FORMTEXT </w:instrText>
            </w:r>
            <w:r w:rsidRPr="00466E72">
              <w:fldChar w:fldCharType="separate"/>
            </w:r>
            <w:r w:rsidR="00064453" w:rsidRPr="00466E72">
              <w:t> </w:t>
            </w:r>
            <w:r w:rsidR="00064453" w:rsidRPr="00466E72">
              <w:t> </w:t>
            </w:r>
            <w:r w:rsidR="00064453" w:rsidRPr="00466E72">
              <w:t> </w:t>
            </w:r>
            <w:r w:rsidR="00064453" w:rsidRPr="00466E72">
              <w:t> </w:t>
            </w:r>
            <w:r w:rsidR="00064453" w:rsidRPr="00466E72">
              <w:t> </w:t>
            </w:r>
            <w:r w:rsidRPr="00466E72">
              <w:fldChar w:fldCharType="end"/>
            </w:r>
            <w:bookmarkEnd w:id="12"/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CA4DBA3" w14:textId="77777777" w:rsidR="00064453" w:rsidRPr="00F874B2" w:rsidRDefault="00462C03" w:rsidP="00F874B2">
            <w:pPr>
              <w:pStyle w:val="CheckboxText"/>
            </w:pPr>
            <w:r w:rsidRPr="00F874B2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5A41" w:rsidRPr="00F874B2">
              <w:instrText xml:space="preserve"> FORMCHECKBOX </w:instrText>
            </w:r>
            <w:r w:rsidR="00CE6E41">
              <w:fldChar w:fldCharType="separate"/>
            </w:r>
            <w:r w:rsidRPr="00F874B2">
              <w:fldChar w:fldCharType="end"/>
            </w:r>
            <w:r w:rsidR="00355A41" w:rsidRPr="00F874B2">
              <w:tab/>
              <w:t>MLP API</w:t>
            </w: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8AB8C2" w14:textId="1F362FC3" w:rsidR="00064453" w:rsidRPr="00CF254B" w:rsidRDefault="00CE6E41" w:rsidP="00CF254B">
            <w:pPr>
              <w:pStyle w:val="Checkbox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064453" w:rsidRPr="00CF254B">
              <w:tab/>
              <w:t>Theory of Operation</w:t>
            </w:r>
          </w:p>
        </w:tc>
      </w:tr>
      <w:tr w:rsidR="00064453" w14:paraId="0470F1A0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2C5389E" w14:textId="77777777" w:rsidR="00064453" w:rsidRDefault="00064453" w:rsidP="0002632F">
            <w:pPr>
              <w:pStyle w:val="CheckboxText"/>
            </w:pP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319DA97" w14:textId="77777777" w:rsidR="00064453" w:rsidRDefault="00567D46" w:rsidP="00E9315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</w:r>
            <w:proofErr w:type="spellStart"/>
            <w:r>
              <w:t>SpectralLab</w:t>
            </w:r>
            <w:proofErr w:type="spellEnd"/>
            <w:r>
              <w:t xml:space="preserve"> SMU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1E3C0DA" w14:textId="77777777" w:rsidR="00064453" w:rsidRPr="00466E72" w:rsidRDefault="00462C03" w:rsidP="00466E72">
            <w:pPr>
              <w:pStyle w:val="CheckboxText"/>
            </w:pPr>
            <w:r w:rsidRPr="00466E7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4453" w:rsidRPr="00466E72">
              <w:instrText xml:space="preserve"> FORMCHECKBOX </w:instrText>
            </w:r>
            <w:r w:rsidR="00CE6E41">
              <w:fldChar w:fldCharType="separate"/>
            </w:r>
            <w:r w:rsidRPr="00466E72">
              <w:fldChar w:fldCharType="end"/>
            </w:r>
            <w:r w:rsidR="00064453" w:rsidRPr="00466E72">
              <w:tab/>
              <w:t xml:space="preserve">Toshiba </w:t>
            </w:r>
            <w:r w:rsidRPr="00466E72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3" w:name="Text21"/>
            <w:r w:rsidR="00064453" w:rsidRPr="00466E72">
              <w:instrText xml:space="preserve"> FORMTEXT </w:instrText>
            </w:r>
            <w:r w:rsidRPr="00466E72">
              <w:fldChar w:fldCharType="separate"/>
            </w:r>
            <w:r w:rsidR="00064453" w:rsidRPr="00466E72">
              <w:t> </w:t>
            </w:r>
            <w:r w:rsidR="00064453" w:rsidRPr="00466E72">
              <w:t> </w:t>
            </w:r>
            <w:r w:rsidR="00064453" w:rsidRPr="00466E72">
              <w:t> </w:t>
            </w:r>
            <w:r w:rsidR="00064453" w:rsidRPr="00466E72">
              <w:t> </w:t>
            </w:r>
            <w:r w:rsidR="00064453" w:rsidRPr="00466E72">
              <w:t> </w:t>
            </w:r>
            <w:r w:rsidRPr="00466E72">
              <w:fldChar w:fldCharType="end"/>
            </w:r>
            <w:bookmarkEnd w:id="13"/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96A378C" w14:textId="77777777" w:rsidR="00064453" w:rsidRDefault="00462C03" w:rsidP="0002632F">
            <w:pPr>
              <w:pStyle w:val="CheckboxText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55A41"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 w:rsidR="00355A41">
              <w:t xml:space="preserve">  </w:t>
            </w:r>
            <w:r w:rsidR="00355A41" w:rsidRPr="0002632F">
              <w:t>Mitsu II *</w:t>
            </w: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E1D338" w14:textId="77777777" w:rsidR="00064453" w:rsidRPr="00CF254B" w:rsidRDefault="00462C03" w:rsidP="00CF254B">
            <w:pPr>
              <w:pStyle w:val="CheckboxText"/>
            </w:pPr>
            <w:r w:rsidRPr="00CF254B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4453" w:rsidRPr="00CF254B">
              <w:instrText xml:space="preserve"> FORMCHECKBOX </w:instrText>
            </w:r>
            <w:r w:rsidR="00CE6E41">
              <w:fldChar w:fldCharType="separate"/>
            </w:r>
            <w:r w:rsidRPr="00CF254B">
              <w:fldChar w:fldCharType="end"/>
            </w:r>
            <w:r w:rsidR="00064453" w:rsidRPr="00CF254B">
              <w:tab/>
            </w:r>
            <w:r w:rsidRPr="00CF254B">
              <w:fldChar w:fldCharType="begin">
                <w:ffData>
                  <w:name w:val=""/>
                  <w:enabled/>
                  <w:calcOnExit w:val="0"/>
                  <w:textInput>
                    <w:default w:val="(Other)"/>
                  </w:textInput>
                </w:ffData>
              </w:fldChar>
            </w:r>
            <w:r w:rsidR="00064453" w:rsidRPr="00CF254B">
              <w:instrText xml:space="preserve"> FORMTEXT </w:instrText>
            </w:r>
            <w:r w:rsidRPr="00CF254B">
              <w:fldChar w:fldCharType="separate"/>
            </w:r>
            <w:r w:rsidR="00064453" w:rsidRPr="00CF254B">
              <w:t>(Other)</w:t>
            </w:r>
            <w:r w:rsidRPr="00CF254B">
              <w:fldChar w:fldCharType="end"/>
            </w:r>
          </w:p>
        </w:tc>
      </w:tr>
      <w:tr w:rsidR="00064453" w14:paraId="2D3B83AE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BF23846" w14:textId="77777777" w:rsidR="00064453" w:rsidRDefault="00064453" w:rsidP="0002632F">
            <w:pPr>
              <w:pStyle w:val="CheckboxText"/>
            </w:pP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665DBA1" w14:textId="77777777" w:rsidR="00064453" w:rsidRDefault="00567D46" w:rsidP="00E9315F">
            <w:pPr>
              <w:pStyle w:val="Checkbox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E6E41">
              <w:fldChar w:fldCharType="separate"/>
            </w:r>
            <w:r>
              <w:fldChar w:fldCharType="end"/>
            </w:r>
            <w:r>
              <w:tab/>
              <w:t>SPU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CA76F40" w14:textId="77777777" w:rsidR="00064453" w:rsidRPr="00466E72" w:rsidRDefault="00462C03" w:rsidP="00466E72">
            <w:pPr>
              <w:pStyle w:val="CheckboxText"/>
            </w:pPr>
            <w:r w:rsidRPr="00466E7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4453" w:rsidRPr="00466E72">
              <w:instrText xml:space="preserve"> FORMCHECKBOX </w:instrText>
            </w:r>
            <w:r w:rsidR="00CE6E41">
              <w:fldChar w:fldCharType="separate"/>
            </w:r>
            <w:r w:rsidRPr="00466E72">
              <w:fldChar w:fldCharType="end"/>
            </w:r>
            <w:r w:rsidR="00064453" w:rsidRPr="00466E72">
              <w:tab/>
              <w:t>RIO/Rabbit</w:t>
            </w:r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E63DA32" w14:textId="77777777" w:rsidR="00064453" w:rsidRDefault="00064453" w:rsidP="0002632F">
            <w:pPr>
              <w:pStyle w:val="CheckboxText"/>
            </w:pP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B671E0" w14:textId="77777777" w:rsidR="00064453" w:rsidRDefault="00064453" w:rsidP="0002632F">
            <w:pPr>
              <w:pStyle w:val="CheckboxText"/>
              <w:rPr>
                <w:b/>
              </w:rPr>
            </w:pPr>
          </w:p>
        </w:tc>
      </w:tr>
      <w:tr w:rsidR="00064453" w14:paraId="2E8EB724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F3773DD" w14:textId="77777777" w:rsidR="00064453" w:rsidRPr="002D2EA1" w:rsidRDefault="00064453" w:rsidP="0002632F">
            <w:pPr>
              <w:pStyle w:val="CheckboxText"/>
              <w:rPr>
                <w:sz w:val="22"/>
              </w:rPr>
            </w:pP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D64D454" w14:textId="77777777" w:rsidR="00064453" w:rsidRPr="002D2EA1" w:rsidRDefault="00567D46" w:rsidP="007E09BE">
            <w:pPr>
              <w:pStyle w:val="CheckboxText"/>
            </w:pPr>
            <w:r w:rsidRPr="002D2EA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2EA1">
              <w:instrText xml:space="preserve"> FORMCHECKBOX </w:instrText>
            </w:r>
            <w:r w:rsidR="00CE6E41">
              <w:fldChar w:fldCharType="separate"/>
            </w:r>
            <w:r w:rsidRPr="002D2EA1">
              <w:fldChar w:fldCharType="end"/>
            </w:r>
            <w:r w:rsidRPr="002D2EA1">
              <w:tab/>
              <w:t>SPU3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0327BB2" w14:textId="68113D8B" w:rsidR="00064453" w:rsidRPr="00466E72" w:rsidRDefault="00CE6E41" w:rsidP="00466E72">
            <w:pPr>
              <w:pStyle w:val="Checkbox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064453" w:rsidRPr="00466E72">
              <w:tab/>
            </w:r>
            <w:r>
              <w:t>Beckhoff AVT_PLC</w:t>
            </w:r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BC04C22" w14:textId="77777777" w:rsidR="00064453" w:rsidRDefault="005E199B" w:rsidP="0002632F">
            <w:pPr>
              <w:pStyle w:val="CheckboxText"/>
            </w:pPr>
            <w:r w:rsidRPr="00466E72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66E72">
              <w:instrText xml:space="preserve"> FORMCHECKBOX </w:instrText>
            </w:r>
            <w:r w:rsidR="00CE6E41">
              <w:fldChar w:fldCharType="separate"/>
            </w:r>
            <w:r w:rsidRPr="00466E72">
              <w:fldChar w:fldCharType="end"/>
            </w:r>
            <w:r w:rsidRPr="00466E72">
              <w:tab/>
            </w:r>
            <w:r w:rsidRPr="00466E72">
              <w:fldChar w:fldCharType="begin">
                <w:ffData>
                  <w:name w:val=""/>
                  <w:enabled/>
                  <w:calcOnExit w:val="0"/>
                  <w:textInput>
                    <w:default w:val="(Other)"/>
                  </w:textInput>
                </w:ffData>
              </w:fldChar>
            </w:r>
            <w:r w:rsidRPr="00466E72">
              <w:instrText xml:space="preserve"> FORMTEXT </w:instrText>
            </w:r>
            <w:r w:rsidRPr="00466E72">
              <w:fldChar w:fldCharType="separate"/>
            </w:r>
            <w:r w:rsidRPr="00466E72">
              <w:t>(Other)</w:t>
            </w:r>
            <w:r w:rsidRPr="00466E72">
              <w:fldChar w:fldCharType="end"/>
            </w: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35807A" w14:textId="77777777" w:rsidR="00064453" w:rsidRDefault="00064453" w:rsidP="0002632F">
            <w:pPr>
              <w:pStyle w:val="CheckboxText"/>
              <w:rPr>
                <w:b/>
              </w:rPr>
            </w:pPr>
          </w:p>
        </w:tc>
      </w:tr>
      <w:tr w:rsidR="00064453" w14:paraId="258159A6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414AC5B" w14:textId="77777777" w:rsidR="00064453" w:rsidRPr="002D2EA1" w:rsidRDefault="00064453" w:rsidP="0002632F">
            <w:pPr>
              <w:pStyle w:val="CheckboxText"/>
              <w:rPr>
                <w:sz w:val="22"/>
              </w:rPr>
            </w:pP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824F574" w14:textId="77777777" w:rsidR="00064453" w:rsidRPr="002D2EA1" w:rsidRDefault="00567D46" w:rsidP="007E09BE">
            <w:pPr>
              <w:pStyle w:val="CheckboxText"/>
            </w:pPr>
            <w:r w:rsidRPr="002D2EA1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2EA1">
              <w:instrText xml:space="preserve"> FORMCHECKBOX </w:instrText>
            </w:r>
            <w:r w:rsidR="00CE6E41">
              <w:fldChar w:fldCharType="separate"/>
            </w:r>
            <w:r w:rsidRPr="002D2EA1">
              <w:fldChar w:fldCharType="end"/>
            </w:r>
            <w:r w:rsidRPr="002D2EA1">
              <w:tab/>
            </w:r>
            <w:r w:rsidRPr="007E09BE">
              <w:t>TCM</w:t>
            </w:r>
            <w:r w:rsidRPr="002D2EA1">
              <w:tab/>
              <w:t>– CQ Timing Control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CE9272D" w14:textId="77777777" w:rsidR="00064453" w:rsidRDefault="00064453">
            <w:pPr>
              <w:tabs>
                <w:tab w:val="left" w:pos="414"/>
                <w:tab w:val="left" w:pos="1044"/>
                <w:tab w:val="left" w:pos="6750"/>
              </w:tabs>
              <w:ind w:firstLine="54"/>
              <w:rPr>
                <w:b/>
                <w:sz w:val="22"/>
              </w:rPr>
            </w:pPr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790C07C" w14:textId="77777777" w:rsidR="00064453" w:rsidRDefault="00064453" w:rsidP="0002632F">
            <w:pPr>
              <w:pStyle w:val="CheckboxText"/>
              <w:rPr>
                <w:b/>
              </w:rPr>
            </w:pP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355EC5" w14:textId="77777777" w:rsidR="00064453" w:rsidRDefault="00064453" w:rsidP="0002632F">
            <w:pPr>
              <w:pStyle w:val="CheckboxText"/>
              <w:rPr>
                <w:b/>
              </w:rPr>
            </w:pPr>
          </w:p>
        </w:tc>
      </w:tr>
      <w:tr w:rsidR="00064453" w14:paraId="7CDB8566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E5903FA" w14:textId="77777777" w:rsidR="00064453" w:rsidRPr="002D2EA1" w:rsidRDefault="00064453" w:rsidP="0002632F">
            <w:pPr>
              <w:pStyle w:val="CheckboxText"/>
              <w:rPr>
                <w:sz w:val="22"/>
              </w:rPr>
            </w:pP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7FA8361" w14:textId="77777777" w:rsidR="00064453" w:rsidRPr="002D2EA1" w:rsidRDefault="00567D46" w:rsidP="007E09BE">
            <w:pPr>
              <w:pStyle w:val="CheckboxText"/>
            </w:pPr>
            <w:r w:rsidRPr="002D2EA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2EA1">
              <w:instrText xml:space="preserve"> FORMCHECKBOX </w:instrText>
            </w:r>
            <w:r w:rsidR="00CE6E41">
              <w:fldChar w:fldCharType="separate"/>
            </w:r>
            <w:r w:rsidRPr="002D2EA1">
              <w:fldChar w:fldCharType="end"/>
            </w:r>
            <w:r w:rsidRPr="002D2EA1">
              <w:tab/>
            </w:r>
            <w:r>
              <w:t>TCMR</w:t>
            </w:r>
            <w:r w:rsidRPr="002D2EA1">
              <w:t>–PQ Timing</w:t>
            </w:r>
            <w:r>
              <w:t xml:space="preserve"> </w:t>
            </w:r>
            <w:r w:rsidRPr="002D2EA1">
              <w:t>Control</w:t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08F204B" w14:textId="77777777" w:rsidR="00064453" w:rsidRDefault="00064453">
            <w:pPr>
              <w:tabs>
                <w:tab w:val="left" w:pos="414"/>
                <w:tab w:val="left" w:pos="1044"/>
                <w:tab w:val="left" w:pos="6750"/>
              </w:tabs>
              <w:ind w:firstLine="54"/>
              <w:rPr>
                <w:b/>
                <w:sz w:val="22"/>
              </w:rPr>
            </w:pPr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DD6A0FB" w14:textId="77777777" w:rsidR="00064453" w:rsidRDefault="00064453" w:rsidP="0002632F">
            <w:pPr>
              <w:pStyle w:val="CheckboxText"/>
              <w:rPr>
                <w:b/>
              </w:rPr>
            </w:pPr>
          </w:p>
        </w:tc>
        <w:tc>
          <w:tcPr>
            <w:tcW w:w="25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EA9ED2" w14:textId="77777777" w:rsidR="00064453" w:rsidRDefault="00064453" w:rsidP="0002632F">
            <w:pPr>
              <w:pStyle w:val="CheckboxText"/>
              <w:rPr>
                <w:b/>
              </w:rPr>
            </w:pPr>
          </w:p>
        </w:tc>
      </w:tr>
      <w:tr w:rsidR="00064453" w14:paraId="60C88245" w14:textId="77777777" w:rsidTr="00E83D34">
        <w:trPr>
          <w:trHeight w:val="359"/>
          <w:jc w:val="center"/>
        </w:trPr>
        <w:tc>
          <w:tcPr>
            <w:tcW w:w="3131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999338" w14:textId="77777777" w:rsidR="00064453" w:rsidRDefault="00064453" w:rsidP="0002632F">
            <w:pPr>
              <w:pStyle w:val="CheckboxText"/>
            </w:pP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B173E0" w14:textId="77777777" w:rsidR="00064453" w:rsidRPr="00466E72" w:rsidRDefault="00462C03" w:rsidP="00466E72">
            <w:pPr>
              <w:pStyle w:val="CheckboxText"/>
            </w:pPr>
            <w:r w:rsidRPr="00466E72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64453" w:rsidRPr="00466E72">
              <w:instrText xml:space="preserve"> FORMCHECKBOX </w:instrText>
            </w:r>
            <w:r w:rsidR="00CE6E41">
              <w:fldChar w:fldCharType="separate"/>
            </w:r>
            <w:r w:rsidRPr="00466E72">
              <w:fldChar w:fldCharType="end"/>
            </w:r>
            <w:r w:rsidR="00064453" w:rsidRPr="00466E72">
              <w:tab/>
            </w:r>
            <w:r w:rsidRPr="00466E72">
              <w:fldChar w:fldCharType="begin">
                <w:ffData>
                  <w:name w:val=""/>
                  <w:enabled/>
                  <w:calcOnExit w:val="0"/>
                  <w:textInput>
                    <w:default w:val="(Other)"/>
                  </w:textInput>
                </w:ffData>
              </w:fldChar>
            </w:r>
            <w:r w:rsidR="00064453" w:rsidRPr="00466E72">
              <w:instrText xml:space="preserve"> FORMTEXT </w:instrText>
            </w:r>
            <w:r w:rsidRPr="00466E72">
              <w:fldChar w:fldCharType="separate"/>
            </w:r>
            <w:r w:rsidR="00064453" w:rsidRPr="00466E72">
              <w:t>(Other)</w:t>
            </w:r>
            <w:r w:rsidRPr="00466E72">
              <w:fldChar w:fldCharType="end"/>
            </w:r>
          </w:p>
        </w:tc>
        <w:tc>
          <w:tcPr>
            <w:tcW w:w="3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B762D9" w14:textId="77777777" w:rsidR="00064453" w:rsidRDefault="00064453">
            <w:pPr>
              <w:tabs>
                <w:tab w:val="left" w:pos="414"/>
                <w:tab w:val="left" w:pos="1044"/>
                <w:tab w:val="left" w:pos="6750"/>
              </w:tabs>
              <w:ind w:firstLine="54"/>
              <w:rPr>
                <w:b/>
                <w:sz w:val="22"/>
              </w:rPr>
            </w:pPr>
          </w:p>
        </w:tc>
        <w:tc>
          <w:tcPr>
            <w:tcW w:w="269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57C5B9" w14:textId="77777777" w:rsidR="00064453" w:rsidRDefault="00064453" w:rsidP="0002632F">
            <w:pPr>
              <w:pStyle w:val="CheckboxText"/>
              <w:rPr>
                <w:b/>
              </w:rPr>
            </w:pPr>
          </w:p>
        </w:tc>
        <w:tc>
          <w:tcPr>
            <w:tcW w:w="2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490819" w14:textId="77777777" w:rsidR="00064453" w:rsidRDefault="00064453" w:rsidP="0002632F">
            <w:pPr>
              <w:pStyle w:val="CheckboxText"/>
              <w:rPr>
                <w:b/>
              </w:rPr>
            </w:pPr>
          </w:p>
        </w:tc>
      </w:tr>
    </w:tbl>
    <w:p w14:paraId="073A6D15" w14:textId="77777777" w:rsidR="00B33B8C" w:rsidRDefault="00B33B8C">
      <w:pPr>
        <w:spacing w:line="120" w:lineRule="exact"/>
        <w:sectPr w:rsidR="00B33B8C" w:rsidSect="001A34CF">
          <w:headerReference w:type="default" r:id="rId8"/>
          <w:footerReference w:type="default" r:id="rId9"/>
          <w:pgSz w:w="15840" w:h="12240" w:orient="landscape" w:code="1"/>
          <w:pgMar w:top="1008" w:right="360" w:bottom="360" w:left="360" w:header="360" w:footer="360" w:gutter="0"/>
          <w:cols w:space="720"/>
        </w:sectPr>
      </w:pPr>
    </w:p>
    <w:p w14:paraId="67777433" w14:textId="77777777" w:rsidR="00B33B8C" w:rsidRDefault="00B33B8C">
      <w:pPr>
        <w:spacing w:line="120" w:lineRule="exact"/>
      </w:pPr>
    </w:p>
    <w:p w14:paraId="6CB1C3DB" w14:textId="77777777" w:rsidR="003D7C4D" w:rsidRPr="00BF0BC4" w:rsidRDefault="00BF0BC4" w:rsidP="008734B0">
      <w:pPr>
        <w:pStyle w:val="Header"/>
      </w:pPr>
      <w:r w:rsidRPr="00BF0BC4">
        <w:t>Requirement</w:t>
      </w:r>
      <w:r w:rsidR="00C14C8C">
        <w:rPr>
          <w:rFonts w:cs="Arial"/>
        </w:rPr>
        <w:t xml:space="preserve"> Specification</w:t>
      </w:r>
      <w:r>
        <w:t xml:space="preserve"> </w:t>
      </w:r>
      <w:r w:rsidRPr="00BF0BC4">
        <w:rPr>
          <w:rFonts w:cs="Arial"/>
        </w:rPr>
        <w:t>Details</w:t>
      </w:r>
      <w:r>
        <w:t xml:space="preserve">: </w:t>
      </w:r>
      <w:r w:rsidRPr="008734B0">
        <w:rPr>
          <w:rStyle w:val="BodyTextChar"/>
          <w:b w:val="0"/>
          <w:sz w:val="20"/>
        </w:rPr>
        <w:t>(If separate document)</w:t>
      </w:r>
      <w:r>
        <w:t xml:space="preserve"> </w:t>
      </w:r>
      <w:r>
        <w:rPr>
          <w:sz w:val="24"/>
        </w:rPr>
        <w:t>See SDS</w:t>
      </w:r>
    </w:p>
    <w:p w14:paraId="7AB3A802" w14:textId="77777777" w:rsidR="00C43C0A" w:rsidRDefault="00C43C0A">
      <w:pPr>
        <w:pStyle w:val="Heading2"/>
        <w:tabs>
          <w:tab w:val="clear" w:pos="1138"/>
          <w:tab w:val="clear" w:pos="1858"/>
          <w:tab w:val="clear" w:pos="2578"/>
          <w:tab w:val="clear" w:pos="3298"/>
          <w:tab w:val="clear" w:pos="4291"/>
          <w:tab w:val="clear" w:pos="6754"/>
          <w:tab w:val="left" w:pos="1134"/>
          <w:tab w:val="left" w:pos="1854"/>
          <w:tab w:val="left" w:pos="2574"/>
          <w:tab w:val="left" w:pos="3294"/>
          <w:tab w:val="left" w:pos="4284"/>
          <w:tab w:val="left" w:pos="6750"/>
        </w:tabs>
        <w:ind w:left="144"/>
      </w:pPr>
    </w:p>
    <w:p w14:paraId="594153E1" w14:textId="77777777" w:rsidR="00B33B8C" w:rsidRPr="002B3238" w:rsidRDefault="00B33B8C" w:rsidP="002B3238">
      <w:pPr>
        <w:pStyle w:val="Heading1"/>
      </w:pPr>
      <w:r w:rsidRPr="002B3238">
        <w:t>General Description of the Task and its Desired End Result / Description of the Problem Found (Bug Fix)</w:t>
      </w:r>
    </w:p>
    <w:p w14:paraId="218F0725" w14:textId="77777777" w:rsidR="00E56528" w:rsidRDefault="00E56528" w:rsidP="004A0FCE">
      <w:pPr>
        <w:pStyle w:val="BodyTextIndent"/>
      </w:pPr>
    </w:p>
    <w:p w14:paraId="0711DB4E" w14:textId="77777777" w:rsidR="00B33B8C" w:rsidRPr="00C43C0A" w:rsidRDefault="00BF0BC4" w:rsidP="00FD42AD">
      <w:pPr>
        <w:pStyle w:val="Heading1"/>
      </w:pPr>
      <w:r w:rsidRPr="00C43C0A">
        <w:t>Interface Requirements</w:t>
      </w:r>
      <w:r w:rsidR="00FA5EE6">
        <w:t xml:space="preserve"> (Specify type of interface such as User, Communication, etc.)</w:t>
      </w:r>
    </w:p>
    <w:p w14:paraId="5316F00A" w14:textId="77777777" w:rsidR="007C1D15" w:rsidRDefault="009D18C4" w:rsidP="004A0FCE">
      <w:pPr>
        <w:pStyle w:val="BodyTextIndent"/>
      </w:pPr>
      <w:r>
        <w:tab/>
      </w:r>
    </w:p>
    <w:p w14:paraId="32038C05" w14:textId="77777777" w:rsidR="00B33B8C" w:rsidRDefault="00B33B8C" w:rsidP="004A0FCE">
      <w:pPr>
        <w:pStyle w:val="BodyTextIndent"/>
      </w:pPr>
    </w:p>
    <w:p w14:paraId="4D1F743B" w14:textId="77777777" w:rsidR="00B33B8C" w:rsidRPr="00C43C0A" w:rsidRDefault="00B33B8C" w:rsidP="00FD42AD">
      <w:pPr>
        <w:pStyle w:val="Heading1"/>
      </w:pPr>
      <w:r w:rsidRPr="00C43C0A">
        <w:t>Functional Requirements</w:t>
      </w:r>
    </w:p>
    <w:p w14:paraId="4ABAE229" w14:textId="77777777" w:rsidR="00B33B8C" w:rsidRDefault="00B33B8C" w:rsidP="004A0FCE">
      <w:pPr>
        <w:pStyle w:val="BodyTextIndent"/>
      </w:pPr>
    </w:p>
    <w:p w14:paraId="7E8319DB" w14:textId="77777777" w:rsidR="007C1D15" w:rsidRDefault="007C1D15" w:rsidP="004A0FCE">
      <w:pPr>
        <w:pStyle w:val="BodyTextIndent"/>
      </w:pPr>
    </w:p>
    <w:p w14:paraId="0683D408" w14:textId="77777777" w:rsidR="00B33B8C" w:rsidRPr="00C43C0A" w:rsidRDefault="00BF0BC4" w:rsidP="00FD42AD">
      <w:pPr>
        <w:pStyle w:val="Heading1"/>
      </w:pPr>
      <w:r w:rsidRPr="00C43C0A">
        <w:t>Performance Requirements</w:t>
      </w:r>
    </w:p>
    <w:p w14:paraId="0A69F8EC" w14:textId="77777777" w:rsidR="00B33B8C" w:rsidRPr="00886FCE" w:rsidRDefault="00B33B8C" w:rsidP="004A0FCE">
      <w:pPr>
        <w:pStyle w:val="BodyTextIndent"/>
      </w:pPr>
    </w:p>
    <w:p w14:paraId="1E7F2A30" w14:textId="77777777" w:rsidR="002946E2" w:rsidRDefault="002946E2" w:rsidP="004A0FCE">
      <w:pPr>
        <w:pStyle w:val="BodyTextIndent"/>
      </w:pPr>
    </w:p>
    <w:p w14:paraId="0F822C9C" w14:textId="77777777" w:rsidR="002946E2" w:rsidRDefault="00886FCE" w:rsidP="00FD42AD">
      <w:pPr>
        <w:pStyle w:val="Heading1"/>
      </w:pPr>
      <w:r>
        <w:t xml:space="preserve">Other Requirements </w:t>
      </w:r>
    </w:p>
    <w:p w14:paraId="0FF626DB" w14:textId="77777777" w:rsidR="002946E2" w:rsidRDefault="002946E2" w:rsidP="004A0FCE">
      <w:pPr>
        <w:pStyle w:val="BodyTextIndent"/>
      </w:pPr>
    </w:p>
    <w:p w14:paraId="713D4C4A" w14:textId="77777777" w:rsidR="00B33B8C" w:rsidRDefault="00B33B8C" w:rsidP="004A0FCE">
      <w:pPr>
        <w:pStyle w:val="BodyTextIndent"/>
      </w:pPr>
    </w:p>
    <w:p w14:paraId="57A49D94" w14:textId="77777777" w:rsidR="00B33B8C" w:rsidRPr="00886FCE" w:rsidRDefault="00B33B8C">
      <w:pPr>
        <w:spacing w:before="60"/>
        <w:rPr>
          <w:sz w:val="40"/>
        </w:rPr>
        <w:sectPr w:rsidR="00B33B8C" w:rsidRPr="00886FCE" w:rsidSect="001A34CF">
          <w:headerReference w:type="even" r:id="rId10"/>
          <w:headerReference w:type="default" r:id="rId11"/>
          <w:headerReference w:type="first" r:id="rId12"/>
          <w:pgSz w:w="15840" w:h="12240" w:orient="landscape" w:code="1"/>
          <w:pgMar w:top="1008" w:right="360" w:bottom="360" w:left="360" w:header="360" w:footer="360" w:gutter="0"/>
          <w:cols w:space="720"/>
          <w:formProt w:val="0"/>
        </w:sectPr>
      </w:pPr>
    </w:p>
    <w:p w14:paraId="613E29C7" w14:textId="77777777" w:rsidR="00B33B8C" w:rsidRPr="00C43C0A" w:rsidRDefault="00B33B8C" w:rsidP="008734B0">
      <w:pPr>
        <w:pStyle w:val="Header"/>
      </w:pPr>
      <w:r>
        <w:lastRenderedPageBreak/>
        <w:t xml:space="preserve">Design Specification Details: </w:t>
      </w:r>
      <w:r w:rsidRPr="008734B0">
        <w:rPr>
          <w:b w:val="0"/>
          <w:sz w:val="20"/>
        </w:rPr>
        <w:t>(If separate document)</w:t>
      </w:r>
      <w:r w:rsidRPr="008734B0">
        <w:rPr>
          <w:sz w:val="24"/>
        </w:rPr>
        <w:t xml:space="preserve"> </w:t>
      </w:r>
      <w:r>
        <w:rPr>
          <w:sz w:val="24"/>
        </w:rPr>
        <w:t xml:space="preserve">See SDS:  </w:t>
      </w:r>
    </w:p>
    <w:p w14:paraId="28D5B087" w14:textId="77777777" w:rsidR="00C43C0A" w:rsidRDefault="00C43C0A">
      <w:pPr>
        <w:spacing w:before="60"/>
        <w:ind w:firstLine="86"/>
        <w:rPr>
          <w:b/>
          <w:sz w:val="24"/>
        </w:rPr>
      </w:pPr>
    </w:p>
    <w:p w14:paraId="28E200D6" w14:textId="77777777" w:rsidR="00B33B8C" w:rsidRDefault="00C43C0A" w:rsidP="00FD42AD">
      <w:pPr>
        <w:pStyle w:val="Heading1"/>
      </w:pPr>
      <w:r>
        <w:t>Root Cause Analysis</w:t>
      </w:r>
      <w:r w:rsidR="00B33B8C">
        <w:t>:</w:t>
      </w:r>
      <w:r>
        <w:t xml:space="preserve"> </w:t>
      </w:r>
      <w:r w:rsidRPr="00C43C0A">
        <w:t>(Bug fix)</w:t>
      </w:r>
      <w:r w:rsidR="00B33B8C">
        <w:t xml:space="preserve"> </w:t>
      </w:r>
    </w:p>
    <w:p w14:paraId="0146EAC3" w14:textId="77777777" w:rsidR="00B33B8C" w:rsidRDefault="009D18C4" w:rsidP="004A0FCE">
      <w:pPr>
        <w:pStyle w:val="BodyTextIndent"/>
      </w:pPr>
      <w:r>
        <w:tab/>
      </w:r>
    </w:p>
    <w:p w14:paraId="18A8E63A" w14:textId="77777777" w:rsidR="00B33B8C" w:rsidRDefault="00B33B8C" w:rsidP="004A0FCE">
      <w:pPr>
        <w:pStyle w:val="BodyTextIndent"/>
      </w:pPr>
    </w:p>
    <w:p w14:paraId="2294F911" w14:textId="77777777" w:rsidR="00B33B8C" w:rsidRDefault="00841397" w:rsidP="00FD42AD">
      <w:pPr>
        <w:pStyle w:val="Heading1"/>
      </w:pPr>
      <w:r>
        <w:t>Theory of</w:t>
      </w:r>
      <w:r w:rsidR="00B33B8C" w:rsidRPr="00D75496">
        <w:t xml:space="preserve"> Operation</w:t>
      </w:r>
      <w:proofErr w:type="gramStart"/>
      <w:r w:rsidR="00B33B8C">
        <w:t>:  (</w:t>
      </w:r>
      <w:proofErr w:type="gramEnd"/>
      <w:r w:rsidR="00B33B8C">
        <w:t>Describe all algorithms and sequence of events within the task)</w:t>
      </w:r>
    </w:p>
    <w:p w14:paraId="4823D6C8" w14:textId="6AA8259A" w:rsidR="00B33B8C" w:rsidRDefault="009D18C4" w:rsidP="00CE6E41">
      <w:pPr>
        <w:pStyle w:val="BodyTextIndent"/>
      </w:pPr>
      <w:r>
        <w:tab/>
      </w:r>
      <w:r w:rsidR="00CE6E41">
        <w:t xml:space="preserve">See document </w:t>
      </w:r>
      <w:r w:rsidR="00CE6E41" w:rsidRPr="00B50485">
        <w:rPr>
          <w:b/>
        </w:rPr>
        <w:t>Comexi_Simulator_20181023.docx</w:t>
      </w:r>
      <w:r w:rsidR="00CE6E41">
        <w:t xml:space="preserve"> for theory of operations</w:t>
      </w:r>
    </w:p>
    <w:p w14:paraId="4FB77929" w14:textId="68041AB5" w:rsidR="00CE6E41" w:rsidRDefault="00CE6E41" w:rsidP="00CE6E41">
      <w:pPr>
        <w:pStyle w:val="BodyTextIndent"/>
      </w:pPr>
    </w:p>
    <w:p w14:paraId="008182AD" w14:textId="1ADDE646" w:rsidR="00CE6E41" w:rsidRDefault="00CE6E41" w:rsidP="00CE6E41">
      <w:pPr>
        <w:pStyle w:val="BodyTextIndent"/>
      </w:pPr>
      <w:r>
        <w:t xml:space="preserve">See document </w:t>
      </w:r>
      <w:r w:rsidRPr="00B50485">
        <w:rPr>
          <w:b/>
        </w:rPr>
        <w:t>Setup_Comexi_Simulator.docx</w:t>
      </w:r>
      <w:r>
        <w:t xml:space="preserve"> on how the Hilscher NetTAP50 Gateway works and setup.</w:t>
      </w:r>
    </w:p>
    <w:p w14:paraId="4DD7BD8E" w14:textId="1CA75686" w:rsidR="00CE6E41" w:rsidRDefault="00B50485" w:rsidP="00CE6E41">
      <w:pPr>
        <w:pStyle w:val="BodyTextIndent"/>
      </w:pPr>
      <w:r>
        <w:t xml:space="preserve">The latest Hilscher project file </w:t>
      </w:r>
      <w:r w:rsidRPr="00B50485">
        <w:rPr>
          <w:b/>
        </w:rPr>
        <w:t>PressSim15.spj</w:t>
      </w:r>
      <w:r>
        <w:t xml:space="preserve"> and folder can recreate the data convert gateway setup.</w:t>
      </w:r>
    </w:p>
    <w:p w14:paraId="5AAF1823" w14:textId="77777777" w:rsidR="00B50485" w:rsidRDefault="00B50485" w:rsidP="00CE6E41">
      <w:pPr>
        <w:pStyle w:val="BodyTextIndent"/>
      </w:pPr>
    </w:p>
    <w:p w14:paraId="724F46FF" w14:textId="758BE0F8" w:rsidR="00CE6E41" w:rsidRDefault="00CE6E41" w:rsidP="00CE6E41">
      <w:pPr>
        <w:pStyle w:val="BodyTextIndent"/>
      </w:pPr>
      <w:r>
        <w:t xml:space="preserve">See document </w:t>
      </w:r>
      <w:r w:rsidRPr="00B50485">
        <w:rPr>
          <w:b/>
        </w:rPr>
        <w:t>SSI-177002-182050-A.docx</w:t>
      </w:r>
      <w:r>
        <w:t xml:space="preserve"> for complete description of the Mercury changes for the Comexi Sweep interface.</w:t>
      </w:r>
    </w:p>
    <w:p w14:paraId="12427B77" w14:textId="2107FB06" w:rsidR="00CE6E41" w:rsidRDefault="00CE6E41" w:rsidP="00CE6E41">
      <w:pPr>
        <w:pStyle w:val="BodyTextIndent"/>
      </w:pPr>
    </w:p>
    <w:p w14:paraId="4A35CF2D" w14:textId="3B2D020C" w:rsidR="00B50485" w:rsidRDefault="00B50485" w:rsidP="00CE6E41">
      <w:pPr>
        <w:pStyle w:val="BodyTextIndent"/>
      </w:pPr>
      <w:r>
        <w:t xml:space="preserve">See email thread </w:t>
      </w:r>
      <w:r w:rsidRPr="00B50485">
        <w:rPr>
          <w:b/>
        </w:rPr>
        <w:t>Comexi PLC 0_4 - testing 20181101</w:t>
      </w:r>
      <w:r w:rsidRPr="00B50485">
        <w:rPr>
          <w:b/>
        </w:rPr>
        <w:t>.msg</w:t>
      </w:r>
    </w:p>
    <w:p w14:paraId="2C6E3811" w14:textId="48B46418" w:rsidR="00CE6E41" w:rsidRDefault="00CE6E41" w:rsidP="00CE6E41">
      <w:pPr>
        <w:pStyle w:val="BodyTextIndent"/>
      </w:pPr>
    </w:p>
    <w:p w14:paraId="4B70CF79" w14:textId="1DA25392" w:rsidR="00B50485" w:rsidRDefault="00B50485" w:rsidP="00CE6E41">
      <w:pPr>
        <w:pStyle w:val="BodyTextIndent"/>
      </w:pPr>
      <w:r>
        <w:t>This document describes the changes to create the MODBUS Master software for the Comexi Press control logic and GUI.</w:t>
      </w:r>
    </w:p>
    <w:p w14:paraId="21F3916F" w14:textId="77777777" w:rsidR="00B33B8C" w:rsidRDefault="00B33B8C" w:rsidP="004A0FCE">
      <w:pPr>
        <w:pStyle w:val="BodyTextIndent"/>
      </w:pPr>
    </w:p>
    <w:p w14:paraId="181F1828" w14:textId="77777777" w:rsidR="00B33B8C" w:rsidRDefault="00C14C8C" w:rsidP="00FD42AD">
      <w:pPr>
        <w:pStyle w:val="Heading1"/>
      </w:pPr>
      <w:r w:rsidRPr="00D75496">
        <w:t>User Interface</w:t>
      </w:r>
      <w:r w:rsidR="00C43C0A" w:rsidRPr="00D75496">
        <w:t xml:space="preserve"> Related Changes/Add</w:t>
      </w:r>
      <w:r w:rsidRPr="00D75496">
        <w:t>i</w:t>
      </w:r>
      <w:r w:rsidR="00C43C0A" w:rsidRPr="00D75496">
        <w:t>tions</w:t>
      </w:r>
      <w:proofErr w:type="gramStart"/>
      <w:r w:rsidR="00B33B8C">
        <w:t>:  (</w:t>
      </w:r>
      <w:proofErr w:type="gramEnd"/>
      <w:r w:rsidR="00B33B8C">
        <w:t>Describe all UI additions and changes expected)</w:t>
      </w:r>
    </w:p>
    <w:p w14:paraId="7BEE7F49" w14:textId="77777777" w:rsidR="00B33B8C" w:rsidRDefault="00B33B8C" w:rsidP="004A0FCE">
      <w:pPr>
        <w:pStyle w:val="BodyTextIndent"/>
      </w:pPr>
    </w:p>
    <w:p w14:paraId="0795FBAC" w14:textId="77777777" w:rsidR="00D73D7D" w:rsidRPr="00D73D7D" w:rsidRDefault="00E562BD" w:rsidP="00D73D7D">
      <w:pPr>
        <w:pStyle w:val="Heading2"/>
      </w:pPr>
      <w:r>
        <w:t>Purpose</w:t>
      </w:r>
    </w:p>
    <w:p w14:paraId="1FE4BB8B" w14:textId="77777777" w:rsidR="00E562BD" w:rsidRPr="00E562BD" w:rsidRDefault="00E562BD" w:rsidP="00253C03">
      <w:pPr>
        <w:pStyle w:val="BodyTextIndent2"/>
      </w:pPr>
    </w:p>
    <w:p w14:paraId="24FB96F8" w14:textId="77777777" w:rsidR="00E562BD" w:rsidRDefault="00E562BD" w:rsidP="00D73D7D">
      <w:pPr>
        <w:pStyle w:val="Heading2"/>
      </w:pPr>
      <w:r>
        <w:t>Inputs</w:t>
      </w:r>
    </w:p>
    <w:p w14:paraId="62DB68E8" w14:textId="77777777" w:rsidR="00E562BD" w:rsidRPr="00E562BD" w:rsidRDefault="00E562BD" w:rsidP="00253C03">
      <w:pPr>
        <w:pStyle w:val="BodyTextIndent2"/>
      </w:pPr>
    </w:p>
    <w:p w14:paraId="16546AB2" w14:textId="77777777" w:rsidR="00E562BD" w:rsidRDefault="00E562BD" w:rsidP="00D73D7D">
      <w:pPr>
        <w:pStyle w:val="Heading2"/>
      </w:pPr>
      <w:r>
        <w:t>Processing</w:t>
      </w:r>
    </w:p>
    <w:p w14:paraId="3F8DDD0C" w14:textId="77777777" w:rsidR="00E562BD" w:rsidRPr="00E562BD" w:rsidRDefault="00E562BD" w:rsidP="00253C03">
      <w:pPr>
        <w:pStyle w:val="BodyTextIndent2"/>
      </w:pPr>
    </w:p>
    <w:p w14:paraId="4065D98B" w14:textId="77777777" w:rsidR="00E562BD" w:rsidRDefault="00E562BD" w:rsidP="00D73D7D">
      <w:pPr>
        <w:pStyle w:val="Heading2"/>
      </w:pPr>
      <w:r>
        <w:t>Outputs</w:t>
      </w:r>
    </w:p>
    <w:p w14:paraId="1E578E94" w14:textId="77777777" w:rsidR="00E562BD" w:rsidRPr="00E562BD" w:rsidRDefault="00E562BD" w:rsidP="00253C03">
      <w:pPr>
        <w:pStyle w:val="BodyTextIndent2"/>
      </w:pPr>
    </w:p>
    <w:p w14:paraId="20057884" w14:textId="77777777" w:rsidR="00E562BD" w:rsidRPr="00056DBD" w:rsidRDefault="00E562BD" w:rsidP="00D73D7D">
      <w:pPr>
        <w:pStyle w:val="Heading2"/>
      </w:pPr>
      <w:r>
        <w:t>Change</w:t>
      </w:r>
      <w:r w:rsidR="00FA5EE6">
        <w:t>s</w:t>
      </w:r>
      <w:r>
        <w:t>/Addition</w:t>
      </w:r>
      <w:r w:rsidR="00FA5EE6">
        <w:t>s to</w:t>
      </w:r>
      <w:r>
        <w:t xml:space="preserve"> T</w:t>
      </w:r>
      <w:r w:rsidRPr="00056DBD">
        <w:t>itle</w:t>
      </w:r>
      <w:r w:rsidR="00FA5EE6">
        <w:t>/</w:t>
      </w:r>
      <w:r>
        <w:t>Configuration</w:t>
      </w:r>
      <w:r w:rsidR="00FA5EE6">
        <w:t>/Menu</w:t>
      </w:r>
    </w:p>
    <w:p w14:paraId="0CED3500" w14:textId="77777777" w:rsidR="00E562BD" w:rsidRPr="00E562BD" w:rsidRDefault="00E562BD" w:rsidP="00253C03">
      <w:pPr>
        <w:pStyle w:val="BodyTextIndent2"/>
      </w:pPr>
    </w:p>
    <w:p w14:paraId="0316FAB3" w14:textId="77777777" w:rsidR="00253C03" w:rsidRPr="00056DBD" w:rsidRDefault="00253C03" w:rsidP="007A57EF">
      <w:pPr>
        <w:pStyle w:val="BodyTextFirstIndent"/>
      </w:pPr>
    </w:p>
    <w:p w14:paraId="239C5343" w14:textId="77777777" w:rsidR="00C14C8C" w:rsidRDefault="00C14C8C" w:rsidP="00FD42AD">
      <w:pPr>
        <w:pStyle w:val="Heading1"/>
      </w:pPr>
      <w:r w:rsidRPr="00D75496">
        <w:lastRenderedPageBreak/>
        <w:t>Internal System Related Changes/Additions</w:t>
      </w:r>
      <w:proofErr w:type="gramStart"/>
      <w:r>
        <w:t xml:space="preserve">:  </w:t>
      </w:r>
      <w:r w:rsidR="00FA5EE6">
        <w:t>(</w:t>
      </w:r>
      <w:proofErr w:type="gramEnd"/>
      <w:r w:rsidR="00FA5EE6">
        <w:t xml:space="preserve">Describe </w:t>
      </w:r>
      <w:r>
        <w:t>all additions and changes expected)</w:t>
      </w:r>
    </w:p>
    <w:p w14:paraId="3F32E797" w14:textId="77777777" w:rsidR="00C14C8C" w:rsidRDefault="00C14C8C" w:rsidP="003D68FD">
      <w:pPr>
        <w:pStyle w:val="NormalIndent"/>
      </w:pPr>
    </w:p>
    <w:p w14:paraId="1EEB69D1" w14:textId="77777777" w:rsidR="00E562BD" w:rsidRDefault="00E562BD" w:rsidP="00D73D7D">
      <w:pPr>
        <w:pStyle w:val="Heading2"/>
      </w:pPr>
      <w:r>
        <w:t>Purpose</w:t>
      </w:r>
    </w:p>
    <w:p w14:paraId="48474839" w14:textId="77777777" w:rsidR="00E562BD" w:rsidRPr="00E562BD" w:rsidRDefault="00E562BD" w:rsidP="00253C03">
      <w:pPr>
        <w:pStyle w:val="BodyTextIndent2"/>
      </w:pPr>
    </w:p>
    <w:p w14:paraId="71AA8F9E" w14:textId="77777777" w:rsidR="003D68FD" w:rsidRPr="003D68FD" w:rsidRDefault="00E562BD" w:rsidP="003D68FD">
      <w:pPr>
        <w:pStyle w:val="Heading2"/>
      </w:pPr>
      <w:r>
        <w:t>Inputs</w:t>
      </w:r>
    </w:p>
    <w:p w14:paraId="3754833B" w14:textId="77777777" w:rsidR="00E562BD" w:rsidRPr="00E562BD" w:rsidRDefault="00E562BD" w:rsidP="00253C03">
      <w:pPr>
        <w:pStyle w:val="BodyTextIndent2"/>
      </w:pPr>
    </w:p>
    <w:p w14:paraId="403B3863" w14:textId="77777777" w:rsidR="00E562BD" w:rsidRDefault="00E562BD" w:rsidP="00D73D7D">
      <w:pPr>
        <w:pStyle w:val="Heading2"/>
      </w:pPr>
      <w:r>
        <w:t>Processing</w:t>
      </w:r>
    </w:p>
    <w:p w14:paraId="3AEF1285" w14:textId="77777777" w:rsidR="00E562BD" w:rsidRPr="00E562BD" w:rsidRDefault="00E562BD" w:rsidP="00253C03">
      <w:pPr>
        <w:pStyle w:val="BodyTextIndent2"/>
      </w:pPr>
    </w:p>
    <w:p w14:paraId="00A64905" w14:textId="77777777" w:rsidR="00E562BD" w:rsidRDefault="00E562BD" w:rsidP="00D73D7D">
      <w:pPr>
        <w:pStyle w:val="Heading2"/>
      </w:pPr>
      <w:r>
        <w:t>Outputs</w:t>
      </w:r>
    </w:p>
    <w:p w14:paraId="064BE9FC" w14:textId="77777777" w:rsidR="00E562BD" w:rsidRDefault="00E562BD" w:rsidP="00253C03">
      <w:pPr>
        <w:pStyle w:val="BodyTextIndent2"/>
      </w:pPr>
    </w:p>
    <w:p w14:paraId="295C1F9F" w14:textId="77777777" w:rsidR="00C14C8C" w:rsidRPr="00056DBD" w:rsidRDefault="00E562BD" w:rsidP="00D73D7D">
      <w:pPr>
        <w:pStyle w:val="Heading2"/>
      </w:pPr>
      <w:r>
        <w:t>Change/A</w:t>
      </w:r>
      <w:r w:rsidR="00C14C8C" w:rsidRPr="00056DBD">
        <w:t>ddition title</w:t>
      </w:r>
    </w:p>
    <w:p w14:paraId="4E35E924" w14:textId="77777777" w:rsidR="00C14C8C" w:rsidRPr="00056DBD" w:rsidRDefault="00C14C8C" w:rsidP="00253C03">
      <w:pPr>
        <w:pStyle w:val="BodyTextIndent2"/>
      </w:pPr>
    </w:p>
    <w:p w14:paraId="053DE47C" w14:textId="77777777" w:rsidR="00B33B8C" w:rsidRDefault="00B33B8C">
      <w:pPr>
        <w:spacing w:before="60"/>
        <w:ind w:firstLine="86"/>
        <w:rPr>
          <w:b/>
          <w:sz w:val="24"/>
        </w:rPr>
      </w:pPr>
    </w:p>
    <w:p w14:paraId="32730F1D" w14:textId="77777777" w:rsidR="00C14C8C" w:rsidRDefault="00C14C8C">
      <w:pPr>
        <w:spacing w:before="60"/>
        <w:ind w:firstLine="86"/>
        <w:rPr>
          <w:b/>
          <w:sz w:val="24"/>
        </w:rPr>
      </w:pPr>
    </w:p>
    <w:p w14:paraId="03178981" w14:textId="77777777" w:rsidR="00821DDA" w:rsidRDefault="00821DDA" w:rsidP="00FD42AD">
      <w:pPr>
        <w:pStyle w:val="Heading1"/>
      </w:pPr>
      <w:r w:rsidRPr="00D75496">
        <w:t>Global Structure (Class) Requirements</w:t>
      </w:r>
      <w:proofErr w:type="gramStart"/>
      <w:r>
        <w:t>:  (</w:t>
      </w:r>
      <w:proofErr w:type="gramEnd"/>
      <w:r>
        <w:t>List all global structure changes and additions expected)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150"/>
        <w:gridCol w:w="1260"/>
        <w:gridCol w:w="9630"/>
      </w:tblGrid>
      <w:tr w:rsidR="00821DDA" w14:paraId="68CA521D" w14:textId="77777777">
        <w:trPr>
          <w:cantSplit/>
          <w:trHeight w:val="677"/>
        </w:trPr>
        <w:tc>
          <w:tcPr>
            <w:tcW w:w="900" w:type="dxa"/>
            <w:shd w:val="pct10" w:color="000000" w:fill="FFFFFF"/>
            <w:vAlign w:val="center"/>
          </w:tcPr>
          <w:p w14:paraId="3902D5A8" w14:textId="77777777" w:rsidR="00821DDA" w:rsidRDefault="00821DDA" w:rsidP="00C62D55">
            <w:pPr>
              <w:pStyle w:val="TableHdr2Centered"/>
            </w:pPr>
            <w:r>
              <w:t>NEW / REV</w:t>
            </w:r>
          </w:p>
        </w:tc>
        <w:tc>
          <w:tcPr>
            <w:tcW w:w="3150" w:type="dxa"/>
            <w:shd w:val="pct10" w:color="000000" w:fill="FFFFFF"/>
            <w:vAlign w:val="center"/>
          </w:tcPr>
          <w:p w14:paraId="3CCB65ED" w14:textId="77777777" w:rsidR="00821DDA" w:rsidRDefault="00821DDA" w:rsidP="00C62D55">
            <w:pPr>
              <w:pStyle w:val="TableHdr2Centered"/>
            </w:pPr>
            <w:r>
              <w:t>CLASS / STRUCTURE NAME</w:t>
            </w:r>
          </w:p>
        </w:tc>
        <w:tc>
          <w:tcPr>
            <w:tcW w:w="1260" w:type="dxa"/>
            <w:shd w:val="pct10" w:color="000000" w:fill="FFFFFF"/>
            <w:vAlign w:val="center"/>
          </w:tcPr>
          <w:p w14:paraId="6212020C" w14:textId="77777777" w:rsidR="00821DDA" w:rsidRDefault="00821DDA" w:rsidP="00C62D55">
            <w:pPr>
              <w:pStyle w:val="TableHdr2Centered"/>
            </w:pPr>
            <w:r>
              <w:t xml:space="preserve">TYPE </w:t>
            </w:r>
            <w:r>
              <w:rPr>
                <w:sz w:val="16"/>
              </w:rPr>
              <w:t>(Size)</w:t>
            </w:r>
          </w:p>
        </w:tc>
        <w:tc>
          <w:tcPr>
            <w:tcW w:w="9630" w:type="dxa"/>
            <w:shd w:val="pct10" w:color="000000" w:fill="FFFFFF"/>
            <w:vAlign w:val="center"/>
          </w:tcPr>
          <w:p w14:paraId="67E5751A" w14:textId="77777777" w:rsidR="00821DDA" w:rsidRDefault="00821DDA" w:rsidP="00C62D55">
            <w:pPr>
              <w:pStyle w:val="TableHdr2Centered"/>
            </w:pPr>
            <w:r>
              <w:t>DESCRIPTION</w:t>
            </w:r>
          </w:p>
        </w:tc>
      </w:tr>
      <w:tr w:rsidR="00821DDA" w14:paraId="717F4851" w14:textId="77777777" w:rsidTr="00583D68">
        <w:trPr>
          <w:cantSplit/>
        </w:trPr>
        <w:tc>
          <w:tcPr>
            <w:tcW w:w="900" w:type="dxa"/>
          </w:tcPr>
          <w:p w14:paraId="34BD236A" w14:textId="77777777" w:rsidR="00821DDA" w:rsidRDefault="00821DDA" w:rsidP="00D76391">
            <w:pPr>
              <w:pStyle w:val="TableTextCentered"/>
            </w:pPr>
          </w:p>
        </w:tc>
        <w:tc>
          <w:tcPr>
            <w:tcW w:w="3150" w:type="dxa"/>
          </w:tcPr>
          <w:p w14:paraId="57045D2B" w14:textId="77777777" w:rsidR="00821DDA" w:rsidRDefault="00821DDA" w:rsidP="00D76391">
            <w:pPr>
              <w:pStyle w:val="TableTextCentered"/>
            </w:pPr>
          </w:p>
        </w:tc>
        <w:tc>
          <w:tcPr>
            <w:tcW w:w="1260" w:type="dxa"/>
          </w:tcPr>
          <w:p w14:paraId="5D771548" w14:textId="77777777" w:rsidR="00821DDA" w:rsidRDefault="00821DDA" w:rsidP="00D76391">
            <w:pPr>
              <w:pStyle w:val="TableTextCentered"/>
            </w:pPr>
          </w:p>
        </w:tc>
        <w:tc>
          <w:tcPr>
            <w:tcW w:w="9630" w:type="dxa"/>
          </w:tcPr>
          <w:p w14:paraId="3C78631E" w14:textId="77777777" w:rsidR="00821DDA" w:rsidRDefault="00821DDA" w:rsidP="00D76391">
            <w:pPr>
              <w:pStyle w:val="TableTextLeft"/>
            </w:pPr>
          </w:p>
        </w:tc>
      </w:tr>
    </w:tbl>
    <w:p w14:paraId="3B064423" w14:textId="77777777" w:rsidR="00821DDA" w:rsidRDefault="00821DDA" w:rsidP="002A52BB">
      <w:pPr>
        <w:pStyle w:val="BodyTextFirstIndent"/>
      </w:pPr>
    </w:p>
    <w:p w14:paraId="7A70BE2A" w14:textId="77777777" w:rsidR="00821DDA" w:rsidRDefault="00821DDA" w:rsidP="002A52BB">
      <w:pPr>
        <w:pStyle w:val="BodyTextFirstIndent"/>
      </w:pPr>
    </w:p>
    <w:p w14:paraId="523C4E16" w14:textId="77777777" w:rsidR="005A6581" w:rsidRDefault="005A6581" w:rsidP="002A52BB">
      <w:pPr>
        <w:pStyle w:val="BodyTextFirstIndent"/>
      </w:pPr>
    </w:p>
    <w:p w14:paraId="6E8C9382" w14:textId="77777777" w:rsidR="00E562BD" w:rsidRDefault="00E562BD" w:rsidP="002A52BB">
      <w:pPr>
        <w:pStyle w:val="BodyTextFirstIndent"/>
      </w:pPr>
    </w:p>
    <w:p w14:paraId="2203C330" w14:textId="77777777" w:rsidR="00821DDA" w:rsidRDefault="00821DDA" w:rsidP="00FD42AD">
      <w:pPr>
        <w:pStyle w:val="Heading1"/>
      </w:pPr>
      <w:r w:rsidRPr="00D75496">
        <w:t>Global Variable Requirements</w:t>
      </w:r>
      <w:proofErr w:type="gramStart"/>
      <w:r>
        <w:t>:  (</w:t>
      </w:r>
      <w:proofErr w:type="gramEnd"/>
      <w:r>
        <w:t>List all global variable changes and additions expected)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520"/>
        <w:gridCol w:w="11520"/>
      </w:tblGrid>
      <w:tr w:rsidR="00821DDA" w14:paraId="04F43C0A" w14:textId="77777777" w:rsidTr="00583D68">
        <w:trPr>
          <w:cantSplit/>
          <w:trHeight w:val="677"/>
        </w:trPr>
        <w:tc>
          <w:tcPr>
            <w:tcW w:w="900" w:type="dxa"/>
            <w:shd w:val="pct10" w:color="000000" w:fill="FFFFFF"/>
            <w:vAlign w:val="center"/>
          </w:tcPr>
          <w:p w14:paraId="0563BDB7" w14:textId="77777777" w:rsidR="00821DDA" w:rsidRDefault="00821DDA" w:rsidP="00C62D55">
            <w:pPr>
              <w:pStyle w:val="TableHdr2Centered"/>
            </w:pPr>
            <w:r>
              <w:t>NEW / REV</w:t>
            </w:r>
          </w:p>
        </w:tc>
        <w:tc>
          <w:tcPr>
            <w:tcW w:w="2520" w:type="dxa"/>
            <w:shd w:val="pct10" w:color="000000" w:fill="FFFFFF"/>
            <w:vAlign w:val="center"/>
          </w:tcPr>
          <w:p w14:paraId="5E71CE93" w14:textId="77777777" w:rsidR="00821DDA" w:rsidRDefault="00821DDA" w:rsidP="00C62D55">
            <w:pPr>
              <w:pStyle w:val="TableHdr2Centered"/>
            </w:pPr>
            <w:r>
              <w:t xml:space="preserve">TYPE </w:t>
            </w:r>
            <w:r>
              <w:rPr>
                <w:sz w:val="16"/>
              </w:rPr>
              <w:t>(Size)</w:t>
            </w:r>
          </w:p>
        </w:tc>
        <w:tc>
          <w:tcPr>
            <w:tcW w:w="11520" w:type="dxa"/>
            <w:shd w:val="pct10" w:color="000000" w:fill="FFFFFF"/>
            <w:vAlign w:val="center"/>
          </w:tcPr>
          <w:p w14:paraId="4F0EC6FA" w14:textId="77777777" w:rsidR="00821DDA" w:rsidRDefault="00821DDA" w:rsidP="00C62D55">
            <w:pPr>
              <w:pStyle w:val="TableHdr2Centered"/>
            </w:pPr>
            <w:r>
              <w:t>DESCRIPTION</w:t>
            </w:r>
          </w:p>
        </w:tc>
      </w:tr>
      <w:tr w:rsidR="00821DDA" w14:paraId="0A9403C2" w14:textId="77777777" w:rsidTr="00583D68">
        <w:trPr>
          <w:cantSplit/>
        </w:trPr>
        <w:tc>
          <w:tcPr>
            <w:tcW w:w="900" w:type="dxa"/>
          </w:tcPr>
          <w:p w14:paraId="28B00F98" w14:textId="77777777" w:rsidR="00821DDA" w:rsidRDefault="00821DDA" w:rsidP="00D76391">
            <w:pPr>
              <w:pStyle w:val="TableTextCentered"/>
            </w:pPr>
          </w:p>
        </w:tc>
        <w:tc>
          <w:tcPr>
            <w:tcW w:w="2520" w:type="dxa"/>
          </w:tcPr>
          <w:p w14:paraId="05530A65" w14:textId="77777777" w:rsidR="00821DDA" w:rsidRDefault="00821DDA" w:rsidP="00D76391">
            <w:pPr>
              <w:pStyle w:val="TableTextCentered"/>
            </w:pPr>
          </w:p>
        </w:tc>
        <w:tc>
          <w:tcPr>
            <w:tcW w:w="11520" w:type="dxa"/>
          </w:tcPr>
          <w:p w14:paraId="5DC285CD" w14:textId="77777777" w:rsidR="00821DDA" w:rsidRDefault="00821DDA" w:rsidP="00D76391">
            <w:pPr>
              <w:pStyle w:val="TableTextLeft"/>
            </w:pPr>
          </w:p>
        </w:tc>
      </w:tr>
    </w:tbl>
    <w:p w14:paraId="6B60EDBC" w14:textId="77777777" w:rsidR="00821DDA" w:rsidRDefault="00821DDA" w:rsidP="007A57EF">
      <w:pPr>
        <w:pStyle w:val="BodyTextFirstIndent"/>
      </w:pPr>
    </w:p>
    <w:p w14:paraId="008D3159" w14:textId="77777777" w:rsidR="00821DDA" w:rsidRDefault="00821DDA" w:rsidP="007A57EF">
      <w:pPr>
        <w:pStyle w:val="BodyTextFirstIndent"/>
      </w:pPr>
    </w:p>
    <w:p w14:paraId="43AAD41C" w14:textId="77777777" w:rsidR="00821DDA" w:rsidRDefault="00821DDA" w:rsidP="007A57EF">
      <w:pPr>
        <w:pStyle w:val="BodyTextFirstIndent"/>
      </w:pPr>
    </w:p>
    <w:p w14:paraId="0B981988" w14:textId="77777777" w:rsidR="00821DDA" w:rsidRDefault="00821DDA" w:rsidP="00FD42AD">
      <w:pPr>
        <w:pStyle w:val="Heading1"/>
      </w:pPr>
      <w:r w:rsidRPr="00D75496">
        <w:t>Network Message Requirements</w:t>
      </w:r>
      <w:proofErr w:type="gramStart"/>
      <w:r>
        <w:t>:  (</w:t>
      </w:r>
      <w:proofErr w:type="gramEnd"/>
      <w:r>
        <w:t>List all network message changes and additions expected)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60"/>
        <w:gridCol w:w="1260"/>
        <w:gridCol w:w="1890"/>
        <w:gridCol w:w="9630"/>
      </w:tblGrid>
      <w:tr w:rsidR="00821DDA" w14:paraId="64A758D7" w14:textId="77777777" w:rsidTr="00A74ED1">
        <w:trPr>
          <w:cantSplit/>
          <w:trHeight w:val="288"/>
        </w:trPr>
        <w:tc>
          <w:tcPr>
            <w:tcW w:w="900" w:type="dxa"/>
            <w:vMerge w:val="restart"/>
            <w:shd w:val="pct10" w:color="000000" w:fill="FFFFFF"/>
            <w:vAlign w:val="center"/>
          </w:tcPr>
          <w:p w14:paraId="65182FCD" w14:textId="77777777" w:rsidR="00821DDA" w:rsidRDefault="00821DDA" w:rsidP="00C62D55">
            <w:pPr>
              <w:pStyle w:val="TableHdr2Centered"/>
            </w:pPr>
            <w:r>
              <w:t>NEW / REV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shd w:val="pct10" w:color="000000" w:fill="FFFFFF"/>
            <w:vAlign w:val="center"/>
          </w:tcPr>
          <w:p w14:paraId="6BEEAA8E" w14:textId="77777777" w:rsidR="00821DDA" w:rsidRDefault="00821DDA" w:rsidP="00FA5EE6">
            <w:pPr>
              <w:pStyle w:val="TableHdr2Centered"/>
            </w:pPr>
            <w:r>
              <w:t>SYSTEM</w:t>
            </w:r>
          </w:p>
        </w:tc>
        <w:tc>
          <w:tcPr>
            <w:tcW w:w="1890" w:type="dxa"/>
            <w:vMerge w:val="restart"/>
            <w:shd w:val="pct10" w:color="000000" w:fill="FFFFFF"/>
            <w:vAlign w:val="center"/>
          </w:tcPr>
          <w:p w14:paraId="3E11F6AF" w14:textId="77777777" w:rsidR="00821DDA" w:rsidRDefault="00821DDA" w:rsidP="00FA5EE6">
            <w:pPr>
              <w:pStyle w:val="TableHdr2Centered"/>
            </w:pPr>
            <w:r>
              <w:t>PROTOCOL</w:t>
            </w:r>
          </w:p>
          <w:p w14:paraId="52315D08" w14:textId="77777777" w:rsidR="00821DDA" w:rsidRDefault="00821DDA" w:rsidP="00FA5EE6">
            <w:pPr>
              <w:spacing w:before="60"/>
              <w:jc w:val="center"/>
              <w:rPr>
                <w:sz w:val="16"/>
              </w:rPr>
            </w:pPr>
            <w:r>
              <w:rPr>
                <w:sz w:val="16"/>
              </w:rPr>
              <w:t>(Ethernet, Serial)</w:t>
            </w:r>
          </w:p>
        </w:tc>
        <w:tc>
          <w:tcPr>
            <w:tcW w:w="9630" w:type="dxa"/>
            <w:vMerge w:val="restart"/>
            <w:shd w:val="pct10" w:color="000000" w:fill="FFFFFF"/>
            <w:vAlign w:val="center"/>
          </w:tcPr>
          <w:p w14:paraId="4ACAE45B" w14:textId="77777777" w:rsidR="00821DDA" w:rsidRDefault="00821DDA" w:rsidP="00C62D55">
            <w:pPr>
              <w:pStyle w:val="TableHdr2Centered"/>
            </w:pPr>
            <w:r>
              <w:t>DESCRIPTION</w:t>
            </w:r>
          </w:p>
        </w:tc>
      </w:tr>
      <w:tr w:rsidR="00821DDA" w14:paraId="766B5B96" w14:textId="77777777" w:rsidTr="00FA5EE6">
        <w:trPr>
          <w:cantSplit/>
        </w:trPr>
        <w:tc>
          <w:tcPr>
            <w:tcW w:w="900" w:type="dxa"/>
            <w:vMerge/>
            <w:shd w:val="pct10" w:color="000000" w:fill="FFFFFF"/>
          </w:tcPr>
          <w:p w14:paraId="03080B86" w14:textId="77777777" w:rsidR="00821DDA" w:rsidRDefault="00821DDA" w:rsidP="00523EC9">
            <w:pPr>
              <w:pStyle w:val="Heading3"/>
            </w:pPr>
          </w:p>
        </w:tc>
        <w:tc>
          <w:tcPr>
            <w:tcW w:w="1260" w:type="dxa"/>
            <w:shd w:val="pct5" w:color="000000" w:fill="FFFFFF"/>
          </w:tcPr>
          <w:p w14:paraId="66AEB7DE" w14:textId="77777777" w:rsidR="00821DDA" w:rsidRDefault="00821DDA" w:rsidP="00C62D55">
            <w:pPr>
              <w:pStyle w:val="TableHdr2Centered"/>
            </w:pPr>
            <w:r>
              <w:t>FROM</w:t>
            </w:r>
          </w:p>
        </w:tc>
        <w:tc>
          <w:tcPr>
            <w:tcW w:w="1260" w:type="dxa"/>
            <w:shd w:val="pct5" w:color="000000" w:fill="FFFFFF"/>
          </w:tcPr>
          <w:p w14:paraId="57D0B596" w14:textId="77777777" w:rsidR="00821DDA" w:rsidRDefault="00821DDA" w:rsidP="00C62D55">
            <w:pPr>
              <w:pStyle w:val="TableHdr2Centered"/>
            </w:pPr>
            <w:r>
              <w:t>TO</w:t>
            </w:r>
          </w:p>
        </w:tc>
        <w:tc>
          <w:tcPr>
            <w:tcW w:w="1890" w:type="dxa"/>
            <w:vMerge/>
            <w:shd w:val="pct10" w:color="000000" w:fill="FFFFFF"/>
          </w:tcPr>
          <w:p w14:paraId="7CD32896" w14:textId="77777777" w:rsidR="00821DDA" w:rsidRDefault="00821DDA" w:rsidP="00523EC9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9630" w:type="dxa"/>
            <w:vMerge/>
            <w:shd w:val="pct10" w:color="000000" w:fill="FFFFFF"/>
          </w:tcPr>
          <w:p w14:paraId="4BC8EE50" w14:textId="77777777" w:rsidR="00821DDA" w:rsidRDefault="00821DDA" w:rsidP="00523EC9">
            <w:pPr>
              <w:spacing w:before="60"/>
              <w:jc w:val="center"/>
              <w:rPr>
                <w:b/>
              </w:rPr>
            </w:pPr>
          </w:p>
        </w:tc>
      </w:tr>
      <w:tr w:rsidR="00821DDA" w14:paraId="3BF107D1" w14:textId="77777777">
        <w:trPr>
          <w:cantSplit/>
        </w:trPr>
        <w:tc>
          <w:tcPr>
            <w:tcW w:w="900" w:type="dxa"/>
          </w:tcPr>
          <w:p w14:paraId="0FA5723F" w14:textId="77777777" w:rsidR="00821DDA" w:rsidRDefault="00821DDA" w:rsidP="00D76391">
            <w:pPr>
              <w:pStyle w:val="TableTextCentered"/>
            </w:pPr>
          </w:p>
        </w:tc>
        <w:tc>
          <w:tcPr>
            <w:tcW w:w="1260" w:type="dxa"/>
          </w:tcPr>
          <w:p w14:paraId="591C8BF7" w14:textId="77777777" w:rsidR="00821DDA" w:rsidRDefault="00821DDA" w:rsidP="00D76391">
            <w:pPr>
              <w:pStyle w:val="TableTextCentered"/>
            </w:pPr>
          </w:p>
        </w:tc>
        <w:tc>
          <w:tcPr>
            <w:tcW w:w="1260" w:type="dxa"/>
          </w:tcPr>
          <w:p w14:paraId="37325B99" w14:textId="77777777" w:rsidR="00821DDA" w:rsidRDefault="00821DDA" w:rsidP="00D76391">
            <w:pPr>
              <w:pStyle w:val="TableTextCentered"/>
            </w:pPr>
          </w:p>
        </w:tc>
        <w:tc>
          <w:tcPr>
            <w:tcW w:w="1890" w:type="dxa"/>
          </w:tcPr>
          <w:p w14:paraId="21F0C065" w14:textId="77777777" w:rsidR="00821DDA" w:rsidRDefault="00821DDA" w:rsidP="00D76391">
            <w:pPr>
              <w:pStyle w:val="TableTextCentered"/>
            </w:pPr>
          </w:p>
        </w:tc>
        <w:tc>
          <w:tcPr>
            <w:tcW w:w="9630" w:type="dxa"/>
          </w:tcPr>
          <w:p w14:paraId="2C11A4EE" w14:textId="77777777" w:rsidR="00821DDA" w:rsidRDefault="00821DDA" w:rsidP="00D76391">
            <w:pPr>
              <w:pStyle w:val="TableTextLeft"/>
            </w:pPr>
          </w:p>
        </w:tc>
      </w:tr>
    </w:tbl>
    <w:p w14:paraId="28C5B019" w14:textId="77777777" w:rsidR="00821DDA" w:rsidRPr="007A57EF" w:rsidRDefault="00821DDA" w:rsidP="007A57EF">
      <w:pPr>
        <w:pStyle w:val="BodyTextFirstIndent"/>
      </w:pPr>
    </w:p>
    <w:p w14:paraId="43017A63" w14:textId="77777777" w:rsidR="00B33B8C" w:rsidRPr="007A57EF" w:rsidRDefault="00B33B8C" w:rsidP="007A57EF">
      <w:pPr>
        <w:pStyle w:val="BodyTextFirstIndent"/>
      </w:pPr>
    </w:p>
    <w:p w14:paraId="2AC0F07F" w14:textId="77777777" w:rsidR="00056DBD" w:rsidRPr="007A57EF" w:rsidRDefault="00056DBD" w:rsidP="007A57EF">
      <w:pPr>
        <w:pStyle w:val="BodyTextFirstIndent"/>
      </w:pPr>
    </w:p>
    <w:p w14:paraId="46D70B62" w14:textId="77777777" w:rsidR="007C1D15" w:rsidRPr="007C1D15" w:rsidRDefault="00FA5EE6" w:rsidP="00FD42AD">
      <w:pPr>
        <w:pStyle w:val="Heading1"/>
        <w:rPr>
          <w:szCs w:val="24"/>
        </w:rPr>
      </w:pPr>
      <w:bookmarkStart w:id="14" w:name="_Toc65480443"/>
      <w:r>
        <w:rPr>
          <w:szCs w:val="24"/>
        </w:rPr>
        <w:t>Resource</w:t>
      </w:r>
      <w:r w:rsidR="007C1D15" w:rsidRPr="007C1D15">
        <w:rPr>
          <w:szCs w:val="24"/>
        </w:rPr>
        <w:t xml:space="preserve"> </w:t>
      </w:r>
      <w:r>
        <w:rPr>
          <w:szCs w:val="24"/>
        </w:rPr>
        <w:t>String</w:t>
      </w:r>
      <w:r w:rsidR="007C1D15" w:rsidRPr="00D75496">
        <w:t xml:space="preserve"> Changes/Additions</w:t>
      </w:r>
      <w:bookmarkEnd w:id="14"/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9360"/>
        <w:gridCol w:w="1440"/>
        <w:gridCol w:w="1440"/>
      </w:tblGrid>
      <w:tr w:rsidR="00FA5EE6" w14:paraId="41BD5BAE" w14:textId="77777777" w:rsidTr="00A74ED1">
        <w:trPr>
          <w:cantSplit/>
          <w:trHeight w:val="677"/>
        </w:trPr>
        <w:tc>
          <w:tcPr>
            <w:tcW w:w="900" w:type="dxa"/>
            <w:shd w:val="pct10" w:color="000000" w:fill="FFFFFF"/>
            <w:vAlign w:val="center"/>
          </w:tcPr>
          <w:p w14:paraId="42DC80DF" w14:textId="77777777" w:rsidR="00FA5EE6" w:rsidRDefault="00FA5EE6" w:rsidP="00C62D55">
            <w:pPr>
              <w:pStyle w:val="TableHdr2Centered"/>
            </w:pPr>
            <w:r>
              <w:t>NEW/ REV</w:t>
            </w:r>
          </w:p>
        </w:tc>
        <w:tc>
          <w:tcPr>
            <w:tcW w:w="1440" w:type="dxa"/>
            <w:shd w:val="pct10" w:color="000000" w:fill="FFFFFF"/>
            <w:vAlign w:val="center"/>
          </w:tcPr>
          <w:p w14:paraId="2048D5C9" w14:textId="77777777" w:rsidR="00FA5EE6" w:rsidRDefault="00FA5EE6" w:rsidP="00C62D55">
            <w:pPr>
              <w:pStyle w:val="TableHdr2Centered"/>
            </w:pPr>
            <w:r>
              <w:t>MESSAGE ID</w:t>
            </w:r>
          </w:p>
        </w:tc>
        <w:tc>
          <w:tcPr>
            <w:tcW w:w="9360" w:type="dxa"/>
            <w:shd w:val="pct10" w:color="000000" w:fill="FFFFFF"/>
            <w:vAlign w:val="center"/>
          </w:tcPr>
          <w:p w14:paraId="253E53A4" w14:textId="77777777" w:rsidR="00FA5EE6" w:rsidRDefault="00FA5EE6" w:rsidP="00C62D55">
            <w:pPr>
              <w:pStyle w:val="TableHdr2Centered"/>
            </w:pPr>
            <w:r>
              <w:t>TEXT</w:t>
            </w:r>
          </w:p>
        </w:tc>
        <w:tc>
          <w:tcPr>
            <w:tcW w:w="1440" w:type="dxa"/>
            <w:shd w:val="pct10" w:color="000000" w:fill="FFFFFF"/>
            <w:vAlign w:val="center"/>
          </w:tcPr>
          <w:p w14:paraId="631B8953" w14:textId="77777777" w:rsidR="00FA5EE6" w:rsidRDefault="00FA5EE6" w:rsidP="00C62D55">
            <w:pPr>
              <w:pStyle w:val="TableHdr2Centered"/>
            </w:pPr>
            <w:r>
              <w:t>MAX LTH</w:t>
            </w:r>
          </w:p>
        </w:tc>
        <w:tc>
          <w:tcPr>
            <w:tcW w:w="1440" w:type="dxa"/>
            <w:shd w:val="pct10" w:color="000000" w:fill="FFFFFF"/>
            <w:vAlign w:val="center"/>
          </w:tcPr>
          <w:p w14:paraId="327031AF" w14:textId="77777777" w:rsidR="00FA5EE6" w:rsidRDefault="00FA5EE6" w:rsidP="00FA5EE6">
            <w:pPr>
              <w:pStyle w:val="TableHdr2Centered"/>
            </w:pPr>
            <w:r>
              <w:t>TRANSLATE</w:t>
            </w:r>
          </w:p>
          <w:p w14:paraId="152EDC12" w14:textId="77777777" w:rsidR="00FA5EE6" w:rsidRDefault="00FA5EE6" w:rsidP="00FA5EE6">
            <w:pPr>
              <w:pStyle w:val="TableHdr2Centered"/>
            </w:pPr>
            <w:r>
              <w:t>(Y/N)</w:t>
            </w:r>
          </w:p>
        </w:tc>
      </w:tr>
      <w:tr w:rsidR="00FA5EE6" w14:paraId="3B7C1EA3" w14:textId="77777777" w:rsidTr="00FA5EE6">
        <w:trPr>
          <w:cantSplit/>
          <w:trHeight w:val="280"/>
        </w:trPr>
        <w:tc>
          <w:tcPr>
            <w:tcW w:w="900" w:type="dxa"/>
            <w:vAlign w:val="center"/>
          </w:tcPr>
          <w:p w14:paraId="18730472" w14:textId="77777777" w:rsidR="00FA5EE6" w:rsidRDefault="00FA5EE6" w:rsidP="00D76391">
            <w:pPr>
              <w:pStyle w:val="TableTextCentered"/>
            </w:pPr>
          </w:p>
        </w:tc>
        <w:tc>
          <w:tcPr>
            <w:tcW w:w="1440" w:type="dxa"/>
            <w:vAlign w:val="center"/>
          </w:tcPr>
          <w:p w14:paraId="0F7E41EA" w14:textId="77777777" w:rsidR="00FA5EE6" w:rsidRDefault="00FA5EE6" w:rsidP="00D76391">
            <w:pPr>
              <w:pStyle w:val="TableTextCentered"/>
            </w:pPr>
          </w:p>
        </w:tc>
        <w:tc>
          <w:tcPr>
            <w:tcW w:w="9360" w:type="dxa"/>
            <w:vAlign w:val="center"/>
          </w:tcPr>
          <w:p w14:paraId="79B35FD5" w14:textId="77777777" w:rsidR="00FA5EE6" w:rsidRDefault="00FA5EE6" w:rsidP="00D76391">
            <w:pPr>
              <w:pStyle w:val="TableTextLeft"/>
            </w:pPr>
          </w:p>
        </w:tc>
        <w:tc>
          <w:tcPr>
            <w:tcW w:w="1440" w:type="dxa"/>
            <w:vAlign w:val="center"/>
          </w:tcPr>
          <w:p w14:paraId="71706690" w14:textId="77777777" w:rsidR="00FA5EE6" w:rsidRDefault="00FA5EE6" w:rsidP="00D76391">
            <w:pPr>
              <w:pStyle w:val="TableTextCentered"/>
            </w:pPr>
          </w:p>
        </w:tc>
        <w:tc>
          <w:tcPr>
            <w:tcW w:w="1440" w:type="dxa"/>
          </w:tcPr>
          <w:p w14:paraId="001B89A5" w14:textId="77777777" w:rsidR="00FA5EE6" w:rsidRDefault="00FA5EE6" w:rsidP="00D76391">
            <w:pPr>
              <w:pStyle w:val="TableTextCentered"/>
            </w:pPr>
          </w:p>
        </w:tc>
      </w:tr>
    </w:tbl>
    <w:p w14:paraId="23B026B0" w14:textId="77777777" w:rsidR="00056DBD" w:rsidRPr="00056DBD" w:rsidRDefault="00056DBD" w:rsidP="007C1D15">
      <w:pPr>
        <w:spacing w:before="60"/>
        <w:rPr>
          <w:b/>
          <w:sz w:val="24"/>
          <w:szCs w:val="24"/>
        </w:rPr>
        <w:sectPr w:rsidR="00056DBD" w:rsidRPr="00056DBD" w:rsidSect="001A34CF">
          <w:headerReference w:type="even" r:id="rId13"/>
          <w:headerReference w:type="default" r:id="rId14"/>
          <w:headerReference w:type="first" r:id="rId15"/>
          <w:pgSz w:w="15840" w:h="12240" w:orient="landscape" w:code="1"/>
          <w:pgMar w:top="1008" w:right="360" w:bottom="360" w:left="360" w:header="360" w:footer="360" w:gutter="0"/>
          <w:cols w:space="720"/>
          <w:formProt w:val="0"/>
        </w:sectPr>
      </w:pPr>
    </w:p>
    <w:p w14:paraId="37C8FD23" w14:textId="77777777" w:rsidR="00E43AA5" w:rsidRDefault="00E43AA5" w:rsidP="008734B0">
      <w:pPr>
        <w:pStyle w:val="Header"/>
      </w:pPr>
      <w:r>
        <w:lastRenderedPageBreak/>
        <w:t>Implementation Details:</w:t>
      </w:r>
      <w:r w:rsidRPr="00056DBD">
        <w:t xml:space="preserve"> </w:t>
      </w:r>
      <w:r w:rsidRPr="008734B0">
        <w:rPr>
          <w:b w:val="0"/>
          <w:sz w:val="20"/>
        </w:rPr>
        <w:t>(If separate document)</w:t>
      </w:r>
      <w:r>
        <w:t xml:space="preserve"> </w:t>
      </w:r>
      <w:r>
        <w:rPr>
          <w:sz w:val="24"/>
        </w:rPr>
        <w:t xml:space="preserve">See SDS:  </w:t>
      </w:r>
    </w:p>
    <w:p w14:paraId="34A40155" w14:textId="77777777" w:rsidR="00E43AA5" w:rsidRDefault="00E43AA5" w:rsidP="00FD42AD">
      <w:pPr>
        <w:pStyle w:val="Heading1"/>
      </w:pPr>
      <w:r w:rsidRPr="00D75496">
        <w:t>Changes Made to Implement the Task</w:t>
      </w:r>
      <w:r>
        <w:t>: (Describe changes made)</w:t>
      </w:r>
    </w:p>
    <w:p w14:paraId="12D3D6A6" w14:textId="3275C4C9" w:rsidR="00E43AA5" w:rsidRPr="00BD3BCB" w:rsidRDefault="00CE6E41" w:rsidP="00253C03">
      <w:pPr>
        <w:pStyle w:val="BodyTextIndent"/>
        <w:rPr>
          <w:u w:val="single"/>
        </w:rPr>
      </w:pPr>
      <w:r w:rsidRPr="00BD3BCB">
        <w:rPr>
          <w:u w:val="single"/>
        </w:rPr>
        <w:t>Changes</w:t>
      </w:r>
      <w:r w:rsidR="00B50485" w:rsidRPr="00BD3BCB">
        <w:rPr>
          <w:u w:val="single"/>
        </w:rPr>
        <w:t xml:space="preserve"> to ModRSsim2 code base – working MODBUS master Windows application via VS2010 project and open source code.</w:t>
      </w:r>
    </w:p>
    <w:p w14:paraId="6B0B3121" w14:textId="60D5078E" w:rsidR="00B50485" w:rsidRDefault="00B50485" w:rsidP="00253C03">
      <w:pPr>
        <w:pStyle w:val="BodyTextIndent"/>
      </w:pPr>
      <w:r w:rsidRPr="00B50485">
        <w:t>Comexi_Press.cpp</w:t>
      </w:r>
      <w:r>
        <w:t xml:space="preserve"> &amp; .h files – This is the code for the Comexi Press Sim dialog.</w:t>
      </w:r>
    </w:p>
    <w:p w14:paraId="678FBFD4" w14:textId="4DC40970" w:rsidR="00B50485" w:rsidRDefault="00B50485" w:rsidP="00253C03">
      <w:pPr>
        <w:pStyle w:val="BodyTextIndent"/>
      </w:pPr>
      <w:proofErr w:type="spellStart"/>
      <w:r w:rsidRPr="00B50485">
        <w:t>mod_RSsim.rc</w:t>
      </w:r>
      <w:proofErr w:type="spellEnd"/>
      <w:r>
        <w:t xml:space="preserve"> – new GUI and modified main toolbar dialog</w:t>
      </w:r>
    </w:p>
    <w:p w14:paraId="365E657D" w14:textId="15D528A8" w:rsidR="00B50485" w:rsidRDefault="00B50485" w:rsidP="00253C03">
      <w:pPr>
        <w:pStyle w:val="BodyTextIndent"/>
      </w:pPr>
      <w:r w:rsidRPr="00B50485">
        <w:t>MOD_RSsimDlg.cpp</w:t>
      </w:r>
      <w:r w:rsidR="00BD3BCB">
        <w:t xml:space="preserve"> &amp; h files – changes to timer threads to perform OUTPUT to INPUT data transfer in MODBUS registers so the Hilscher gateway can appear like the Comexi press at the Profibus interface.</w:t>
      </w:r>
    </w:p>
    <w:p w14:paraId="53C979F8" w14:textId="2D85764C" w:rsidR="00B50485" w:rsidRDefault="00B50485" w:rsidP="00253C03">
      <w:pPr>
        <w:pStyle w:val="BodyTextIndent"/>
      </w:pPr>
    </w:p>
    <w:p w14:paraId="7417FD19" w14:textId="5DADF4D3" w:rsidR="00BD3BCB" w:rsidRDefault="00BD3BCB" w:rsidP="00253C03">
      <w:pPr>
        <w:pStyle w:val="BodyTextIndent"/>
      </w:pPr>
      <w:r>
        <w:t xml:space="preserve">The rest of the source code is a functional MODBUS/TCP master tool. See other files for original source and support at this </w:t>
      </w:r>
      <w:proofErr w:type="gramStart"/>
      <w:r>
        <w:t>URL :</w:t>
      </w:r>
      <w:proofErr w:type="gramEnd"/>
      <w:r w:rsidRPr="00BD3BCB">
        <w:t>"http://sourceforge.net/projects/modrssim2"</w:t>
      </w:r>
    </w:p>
    <w:p w14:paraId="02A7300B" w14:textId="77777777" w:rsidR="00B50485" w:rsidRDefault="00B50485" w:rsidP="00253C03">
      <w:pPr>
        <w:pStyle w:val="BodyTextIndent"/>
      </w:pPr>
    </w:p>
    <w:p w14:paraId="63DE5DB1" w14:textId="77777777" w:rsidR="00E43AA5" w:rsidRDefault="00E43AA5" w:rsidP="00253C03">
      <w:pPr>
        <w:pStyle w:val="BodyTextIndent"/>
      </w:pPr>
      <w:r>
        <w:t xml:space="preserve"> </w:t>
      </w:r>
    </w:p>
    <w:p w14:paraId="64BD42C3" w14:textId="77777777" w:rsidR="00E43AA5" w:rsidRDefault="00E43AA5" w:rsidP="00253C03">
      <w:pPr>
        <w:pStyle w:val="BodyTextIndent"/>
      </w:pPr>
    </w:p>
    <w:p w14:paraId="4BB72F85" w14:textId="77777777" w:rsidR="00E43AA5" w:rsidRDefault="00E43AA5" w:rsidP="00FD42AD">
      <w:pPr>
        <w:pStyle w:val="Heading1"/>
      </w:pPr>
      <w:r w:rsidRPr="00D75496">
        <w:t>Function Changes / Additions</w:t>
      </w:r>
      <w:proofErr w:type="gramStart"/>
      <w:r>
        <w:t>:  (</w:t>
      </w:r>
      <w:proofErr w:type="gramEnd"/>
      <w:r>
        <w:t>List all functions affected by the change)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150"/>
        <w:gridCol w:w="1260"/>
        <w:gridCol w:w="9630"/>
      </w:tblGrid>
      <w:tr w:rsidR="00E43AA5" w14:paraId="31260196" w14:textId="77777777" w:rsidTr="00583D68">
        <w:trPr>
          <w:cantSplit/>
          <w:trHeight w:val="677"/>
        </w:trPr>
        <w:tc>
          <w:tcPr>
            <w:tcW w:w="900" w:type="dxa"/>
            <w:shd w:val="pct10" w:color="000000" w:fill="FFFFFF"/>
            <w:vAlign w:val="center"/>
          </w:tcPr>
          <w:p w14:paraId="4DA6E4BF" w14:textId="77777777" w:rsidR="00E43AA5" w:rsidRDefault="00E43AA5" w:rsidP="00C62D55">
            <w:pPr>
              <w:pStyle w:val="TableHdr2Centered"/>
            </w:pPr>
            <w:r>
              <w:t>NEW / REV</w:t>
            </w:r>
          </w:p>
        </w:tc>
        <w:tc>
          <w:tcPr>
            <w:tcW w:w="3150" w:type="dxa"/>
            <w:shd w:val="pct10" w:color="000000" w:fill="FFFFFF"/>
            <w:vAlign w:val="center"/>
          </w:tcPr>
          <w:p w14:paraId="16A24EA7" w14:textId="77777777" w:rsidR="00E43AA5" w:rsidRDefault="00E43AA5" w:rsidP="00C62D55">
            <w:pPr>
              <w:pStyle w:val="TableHdr2Centered"/>
            </w:pPr>
            <w:r>
              <w:t>FILENAME</w:t>
            </w:r>
          </w:p>
        </w:tc>
        <w:tc>
          <w:tcPr>
            <w:tcW w:w="1260" w:type="dxa"/>
            <w:shd w:val="pct10" w:color="000000" w:fill="FFFFFF"/>
            <w:vAlign w:val="center"/>
          </w:tcPr>
          <w:p w14:paraId="6BB01948" w14:textId="77777777" w:rsidR="00E43AA5" w:rsidRDefault="00E43AA5" w:rsidP="00C62D55">
            <w:pPr>
              <w:pStyle w:val="TableHdr2Centered"/>
            </w:pPr>
            <w:r>
              <w:t>ARCHIVE REVISION</w:t>
            </w:r>
          </w:p>
        </w:tc>
        <w:tc>
          <w:tcPr>
            <w:tcW w:w="9630" w:type="dxa"/>
            <w:shd w:val="pct10" w:color="000000" w:fill="FFFFFF"/>
            <w:vAlign w:val="center"/>
          </w:tcPr>
          <w:p w14:paraId="5DC6DD56" w14:textId="77777777" w:rsidR="00E43AA5" w:rsidRDefault="00E43AA5" w:rsidP="00C62D55">
            <w:pPr>
              <w:pStyle w:val="TableHdr2Centered"/>
            </w:pPr>
            <w:r>
              <w:t>FUNCTION NAMES</w:t>
            </w:r>
          </w:p>
        </w:tc>
      </w:tr>
      <w:tr w:rsidR="00E43AA5" w14:paraId="4955540F" w14:textId="77777777" w:rsidTr="00583D68">
        <w:trPr>
          <w:cantSplit/>
        </w:trPr>
        <w:tc>
          <w:tcPr>
            <w:tcW w:w="900" w:type="dxa"/>
          </w:tcPr>
          <w:p w14:paraId="1A17AD10" w14:textId="77777777" w:rsidR="00E43AA5" w:rsidRDefault="00E43AA5" w:rsidP="00D76391">
            <w:pPr>
              <w:pStyle w:val="TableTextCentered"/>
            </w:pPr>
          </w:p>
        </w:tc>
        <w:tc>
          <w:tcPr>
            <w:tcW w:w="3150" w:type="dxa"/>
          </w:tcPr>
          <w:p w14:paraId="195702ED" w14:textId="77777777" w:rsidR="00E43AA5" w:rsidRDefault="00E43AA5" w:rsidP="00D76391">
            <w:pPr>
              <w:pStyle w:val="TableTextLeft"/>
            </w:pPr>
          </w:p>
        </w:tc>
        <w:tc>
          <w:tcPr>
            <w:tcW w:w="1260" w:type="dxa"/>
          </w:tcPr>
          <w:p w14:paraId="3A17F5D8" w14:textId="77777777" w:rsidR="00E43AA5" w:rsidRDefault="00E43AA5" w:rsidP="00D76391">
            <w:pPr>
              <w:pStyle w:val="TableTextCentered"/>
            </w:pPr>
          </w:p>
        </w:tc>
        <w:tc>
          <w:tcPr>
            <w:tcW w:w="9630" w:type="dxa"/>
          </w:tcPr>
          <w:p w14:paraId="443F3EB4" w14:textId="77777777" w:rsidR="00E43AA5" w:rsidRDefault="00E43AA5" w:rsidP="00D76391">
            <w:pPr>
              <w:pStyle w:val="TableTextLeft"/>
            </w:pPr>
          </w:p>
        </w:tc>
      </w:tr>
    </w:tbl>
    <w:p w14:paraId="6986A707" w14:textId="77777777" w:rsidR="00E43AA5" w:rsidRDefault="00E43AA5" w:rsidP="00E43AA5">
      <w:pPr>
        <w:spacing w:before="60"/>
        <w:ind w:firstLine="86"/>
        <w:rPr>
          <w:b/>
          <w:sz w:val="24"/>
        </w:rPr>
      </w:pPr>
    </w:p>
    <w:p w14:paraId="6DC2A0BD" w14:textId="77777777" w:rsidR="00E43AA5" w:rsidRDefault="00E43AA5" w:rsidP="00FD42AD">
      <w:pPr>
        <w:pStyle w:val="Heading1"/>
      </w:pPr>
      <w:r w:rsidRPr="00D75496">
        <w:t>Global Structure (Class) Changes / Additions</w:t>
      </w:r>
      <w:proofErr w:type="gramStart"/>
      <w:r>
        <w:t>:  (</w:t>
      </w:r>
      <w:proofErr w:type="gramEnd"/>
      <w:r>
        <w:t>List all global structures changed or added)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150"/>
        <w:gridCol w:w="1440"/>
        <w:gridCol w:w="3420"/>
        <w:gridCol w:w="6030"/>
      </w:tblGrid>
      <w:tr w:rsidR="00E43AA5" w14:paraId="0D0C68C2" w14:textId="77777777" w:rsidTr="00583D68">
        <w:trPr>
          <w:cantSplit/>
          <w:trHeight w:val="288"/>
        </w:trPr>
        <w:tc>
          <w:tcPr>
            <w:tcW w:w="900" w:type="dxa"/>
            <w:vMerge w:val="restart"/>
            <w:shd w:val="pct10" w:color="000000" w:fill="FFFFFF"/>
            <w:vAlign w:val="center"/>
          </w:tcPr>
          <w:p w14:paraId="5E9D73C3" w14:textId="77777777" w:rsidR="00E43AA5" w:rsidRDefault="00E43AA5" w:rsidP="00C62D55">
            <w:pPr>
              <w:pStyle w:val="TableHdr2Centered"/>
            </w:pPr>
            <w:r>
              <w:t>NEW / REV</w:t>
            </w:r>
          </w:p>
        </w:tc>
        <w:tc>
          <w:tcPr>
            <w:tcW w:w="3150" w:type="dxa"/>
            <w:vMerge w:val="restart"/>
            <w:shd w:val="pct10" w:color="000000" w:fill="FFFFFF"/>
            <w:vAlign w:val="center"/>
          </w:tcPr>
          <w:p w14:paraId="596ED87B" w14:textId="77777777" w:rsidR="00E43AA5" w:rsidRDefault="00E43AA5" w:rsidP="00C62D55">
            <w:pPr>
              <w:pStyle w:val="TableHdr2Centered"/>
            </w:pPr>
            <w:r>
              <w:t>CLASS / STRUCTURE NAME</w:t>
            </w:r>
          </w:p>
        </w:tc>
        <w:tc>
          <w:tcPr>
            <w:tcW w:w="4860" w:type="dxa"/>
            <w:gridSpan w:val="2"/>
            <w:shd w:val="pct10" w:color="000000" w:fill="FFFFFF"/>
            <w:vAlign w:val="center"/>
          </w:tcPr>
          <w:p w14:paraId="0C73BBF5" w14:textId="77777777" w:rsidR="00E43AA5" w:rsidRDefault="00E43AA5" w:rsidP="00FA5EE6">
            <w:pPr>
              <w:pStyle w:val="TableHdr2Centered"/>
            </w:pPr>
            <w:r>
              <w:t>CLASS / STRUCTURE MEMBERS</w:t>
            </w:r>
          </w:p>
        </w:tc>
        <w:tc>
          <w:tcPr>
            <w:tcW w:w="6030" w:type="dxa"/>
            <w:vMerge w:val="restart"/>
            <w:shd w:val="pct10" w:color="000000" w:fill="FFFFFF"/>
            <w:vAlign w:val="center"/>
          </w:tcPr>
          <w:p w14:paraId="4EFE4E3D" w14:textId="77777777" w:rsidR="00E43AA5" w:rsidRDefault="00E43AA5" w:rsidP="00C62D55">
            <w:pPr>
              <w:pStyle w:val="TableHdr2Centered"/>
            </w:pPr>
            <w:r>
              <w:t>DESCRIPTION</w:t>
            </w:r>
          </w:p>
        </w:tc>
      </w:tr>
      <w:tr w:rsidR="00E43AA5" w14:paraId="47BB2708" w14:textId="77777777" w:rsidTr="00583D68">
        <w:trPr>
          <w:cantSplit/>
        </w:trPr>
        <w:tc>
          <w:tcPr>
            <w:tcW w:w="900" w:type="dxa"/>
            <w:vMerge/>
            <w:shd w:val="pct10" w:color="000000" w:fill="FFFFFF"/>
          </w:tcPr>
          <w:p w14:paraId="301B91DA" w14:textId="77777777" w:rsidR="00E43AA5" w:rsidRDefault="00E43AA5" w:rsidP="00F861B4">
            <w:pPr>
              <w:pStyle w:val="Heading3"/>
            </w:pPr>
          </w:p>
        </w:tc>
        <w:tc>
          <w:tcPr>
            <w:tcW w:w="3150" w:type="dxa"/>
            <w:vMerge/>
            <w:shd w:val="pct10" w:color="000000" w:fill="FFFFFF"/>
          </w:tcPr>
          <w:p w14:paraId="2CB71497" w14:textId="77777777" w:rsidR="00E43AA5" w:rsidRDefault="00E43AA5" w:rsidP="00F861B4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1440" w:type="dxa"/>
            <w:shd w:val="pct10" w:color="000000" w:fill="FFFFFF"/>
            <w:vAlign w:val="center"/>
          </w:tcPr>
          <w:p w14:paraId="069DA7C5" w14:textId="77777777" w:rsidR="00E43AA5" w:rsidRDefault="00E43AA5" w:rsidP="00FA5EE6">
            <w:pPr>
              <w:pStyle w:val="TableHdr2Centered"/>
            </w:pPr>
            <w:r>
              <w:t xml:space="preserve">TYPE </w:t>
            </w:r>
            <w:r>
              <w:rPr>
                <w:sz w:val="16"/>
              </w:rPr>
              <w:t>(Size)</w:t>
            </w:r>
          </w:p>
        </w:tc>
        <w:tc>
          <w:tcPr>
            <w:tcW w:w="3420" w:type="dxa"/>
            <w:shd w:val="pct10" w:color="000000" w:fill="FFFFFF"/>
            <w:vAlign w:val="center"/>
          </w:tcPr>
          <w:p w14:paraId="6939EBE8" w14:textId="77777777" w:rsidR="00E43AA5" w:rsidRDefault="00E43AA5" w:rsidP="00FA5EE6">
            <w:pPr>
              <w:pStyle w:val="TableHdr2Centered"/>
            </w:pPr>
            <w:r>
              <w:t>VARIABLE NAME</w:t>
            </w:r>
          </w:p>
        </w:tc>
        <w:tc>
          <w:tcPr>
            <w:tcW w:w="6030" w:type="dxa"/>
            <w:vMerge/>
            <w:shd w:val="pct10" w:color="000000" w:fill="FFFFFF"/>
          </w:tcPr>
          <w:p w14:paraId="6E1C1E16" w14:textId="77777777" w:rsidR="00E43AA5" w:rsidRDefault="00E43AA5" w:rsidP="00F861B4">
            <w:pPr>
              <w:spacing w:before="60"/>
              <w:jc w:val="center"/>
              <w:rPr>
                <w:b/>
              </w:rPr>
            </w:pPr>
          </w:p>
        </w:tc>
      </w:tr>
      <w:tr w:rsidR="00E43AA5" w14:paraId="262EDE56" w14:textId="77777777" w:rsidTr="00583D68">
        <w:trPr>
          <w:cantSplit/>
        </w:trPr>
        <w:tc>
          <w:tcPr>
            <w:tcW w:w="900" w:type="dxa"/>
          </w:tcPr>
          <w:p w14:paraId="71D52D41" w14:textId="77777777" w:rsidR="00E43AA5" w:rsidRDefault="00E43AA5" w:rsidP="00D76391">
            <w:pPr>
              <w:pStyle w:val="TableTextCentered"/>
            </w:pPr>
          </w:p>
        </w:tc>
        <w:tc>
          <w:tcPr>
            <w:tcW w:w="3150" w:type="dxa"/>
          </w:tcPr>
          <w:p w14:paraId="1A35FE2B" w14:textId="77777777" w:rsidR="00E43AA5" w:rsidRDefault="00E43AA5" w:rsidP="00D76391">
            <w:pPr>
              <w:pStyle w:val="TableTextCentered"/>
            </w:pPr>
          </w:p>
        </w:tc>
        <w:tc>
          <w:tcPr>
            <w:tcW w:w="1440" w:type="dxa"/>
          </w:tcPr>
          <w:p w14:paraId="24646C4C" w14:textId="77777777" w:rsidR="00E43AA5" w:rsidRDefault="00E43AA5" w:rsidP="00D76391">
            <w:pPr>
              <w:pStyle w:val="TableTextCentered"/>
            </w:pPr>
          </w:p>
        </w:tc>
        <w:tc>
          <w:tcPr>
            <w:tcW w:w="3420" w:type="dxa"/>
          </w:tcPr>
          <w:p w14:paraId="3B9B6DAF" w14:textId="77777777" w:rsidR="00E43AA5" w:rsidRDefault="00E43AA5" w:rsidP="00D76391">
            <w:pPr>
              <w:pStyle w:val="TableTextLeft"/>
            </w:pPr>
          </w:p>
        </w:tc>
        <w:tc>
          <w:tcPr>
            <w:tcW w:w="6030" w:type="dxa"/>
          </w:tcPr>
          <w:p w14:paraId="54CBB6C1" w14:textId="77777777" w:rsidR="00E43AA5" w:rsidRDefault="00E43AA5" w:rsidP="00D76391">
            <w:pPr>
              <w:pStyle w:val="TableTextLeft"/>
            </w:pPr>
          </w:p>
        </w:tc>
      </w:tr>
    </w:tbl>
    <w:p w14:paraId="6F144302" w14:textId="77777777" w:rsidR="00E43AA5" w:rsidRDefault="00E43AA5" w:rsidP="00E43AA5">
      <w:pPr>
        <w:spacing w:before="60"/>
        <w:ind w:firstLine="86"/>
      </w:pPr>
    </w:p>
    <w:p w14:paraId="775BA5A6" w14:textId="77777777" w:rsidR="00E43AA5" w:rsidRDefault="00E43AA5" w:rsidP="00FD42AD">
      <w:pPr>
        <w:pStyle w:val="Heading1"/>
      </w:pPr>
      <w:r w:rsidRPr="00D75496">
        <w:t>Global Variable Changes / Additions</w:t>
      </w:r>
      <w:proofErr w:type="gramStart"/>
      <w:r>
        <w:t>:  (</w:t>
      </w:r>
      <w:proofErr w:type="gramEnd"/>
      <w:r>
        <w:t>List all global variables changed or added)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150"/>
        <w:gridCol w:w="4860"/>
        <w:gridCol w:w="6030"/>
      </w:tblGrid>
      <w:tr w:rsidR="00E43AA5" w14:paraId="15178222" w14:textId="77777777" w:rsidTr="00583D68">
        <w:trPr>
          <w:cantSplit/>
          <w:trHeight w:val="677"/>
        </w:trPr>
        <w:tc>
          <w:tcPr>
            <w:tcW w:w="900" w:type="dxa"/>
            <w:shd w:val="pct10" w:color="000000" w:fill="FFFFFF"/>
            <w:vAlign w:val="center"/>
          </w:tcPr>
          <w:p w14:paraId="11EED050" w14:textId="77777777" w:rsidR="00E43AA5" w:rsidRDefault="00E43AA5" w:rsidP="00C62D55">
            <w:pPr>
              <w:pStyle w:val="TableHdr2Centered"/>
            </w:pPr>
            <w:r>
              <w:t>NEW / REV</w:t>
            </w:r>
          </w:p>
        </w:tc>
        <w:tc>
          <w:tcPr>
            <w:tcW w:w="3150" w:type="dxa"/>
            <w:shd w:val="pct10" w:color="000000" w:fill="FFFFFF"/>
            <w:vAlign w:val="center"/>
          </w:tcPr>
          <w:p w14:paraId="11BA3C0C" w14:textId="77777777" w:rsidR="00E43AA5" w:rsidRDefault="00E43AA5" w:rsidP="00C62D55">
            <w:pPr>
              <w:pStyle w:val="TableHdr2Centered"/>
            </w:pPr>
            <w:r>
              <w:t xml:space="preserve">TYPE </w:t>
            </w:r>
            <w:r>
              <w:rPr>
                <w:sz w:val="16"/>
              </w:rPr>
              <w:t>(Size)</w:t>
            </w:r>
          </w:p>
        </w:tc>
        <w:tc>
          <w:tcPr>
            <w:tcW w:w="4860" w:type="dxa"/>
            <w:shd w:val="pct10" w:color="000000" w:fill="FFFFFF"/>
            <w:vAlign w:val="center"/>
          </w:tcPr>
          <w:p w14:paraId="309E4791" w14:textId="77777777" w:rsidR="00E43AA5" w:rsidRDefault="00E43AA5" w:rsidP="00C62D55">
            <w:pPr>
              <w:pStyle w:val="TableHdr2Centered"/>
            </w:pPr>
            <w:r>
              <w:t>VARIABLE NAME</w:t>
            </w:r>
          </w:p>
        </w:tc>
        <w:tc>
          <w:tcPr>
            <w:tcW w:w="6030" w:type="dxa"/>
            <w:shd w:val="pct10" w:color="000000" w:fill="FFFFFF"/>
            <w:vAlign w:val="center"/>
          </w:tcPr>
          <w:p w14:paraId="432C49C9" w14:textId="77777777" w:rsidR="00E43AA5" w:rsidRDefault="00E43AA5" w:rsidP="00C62D55">
            <w:pPr>
              <w:pStyle w:val="TableHdr2Centered"/>
            </w:pPr>
            <w:r>
              <w:t>DESCRIPTION</w:t>
            </w:r>
          </w:p>
        </w:tc>
      </w:tr>
      <w:tr w:rsidR="00E43AA5" w14:paraId="2AD8CF37" w14:textId="77777777" w:rsidTr="00583D68">
        <w:trPr>
          <w:cantSplit/>
        </w:trPr>
        <w:tc>
          <w:tcPr>
            <w:tcW w:w="900" w:type="dxa"/>
          </w:tcPr>
          <w:p w14:paraId="41E80B39" w14:textId="77777777" w:rsidR="00E43AA5" w:rsidRDefault="00E43AA5" w:rsidP="00D76391">
            <w:pPr>
              <w:pStyle w:val="TableTextCentered"/>
            </w:pPr>
          </w:p>
        </w:tc>
        <w:tc>
          <w:tcPr>
            <w:tcW w:w="3150" w:type="dxa"/>
          </w:tcPr>
          <w:p w14:paraId="7E035E5F" w14:textId="77777777" w:rsidR="00E43AA5" w:rsidRDefault="00E43AA5" w:rsidP="00D76391">
            <w:pPr>
              <w:pStyle w:val="TableTextCentered"/>
            </w:pPr>
          </w:p>
        </w:tc>
        <w:tc>
          <w:tcPr>
            <w:tcW w:w="4860" w:type="dxa"/>
          </w:tcPr>
          <w:p w14:paraId="62486C74" w14:textId="77777777" w:rsidR="00E43AA5" w:rsidRDefault="00E43AA5" w:rsidP="00D76391">
            <w:pPr>
              <w:pStyle w:val="TableTextLeft"/>
            </w:pPr>
          </w:p>
        </w:tc>
        <w:tc>
          <w:tcPr>
            <w:tcW w:w="6030" w:type="dxa"/>
          </w:tcPr>
          <w:p w14:paraId="0F75876B" w14:textId="77777777" w:rsidR="00E43AA5" w:rsidRDefault="00E43AA5" w:rsidP="00D76391">
            <w:pPr>
              <w:pStyle w:val="TableTextLeft"/>
            </w:pPr>
          </w:p>
        </w:tc>
      </w:tr>
    </w:tbl>
    <w:p w14:paraId="5A92456C" w14:textId="77777777" w:rsidR="00E43AA5" w:rsidRDefault="00E43AA5" w:rsidP="00E43AA5">
      <w:pPr>
        <w:spacing w:before="60"/>
        <w:ind w:firstLine="86"/>
      </w:pPr>
    </w:p>
    <w:p w14:paraId="387E3546" w14:textId="77777777" w:rsidR="00E43AA5" w:rsidRDefault="00E43AA5" w:rsidP="00FD42AD">
      <w:pPr>
        <w:pStyle w:val="Heading1"/>
      </w:pPr>
      <w:r w:rsidRPr="00D75496">
        <w:t>Network Message Changes / Additions</w:t>
      </w:r>
      <w:proofErr w:type="gramStart"/>
      <w:r>
        <w:t>:  (</w:t>
      </w:r>
      <w:proofErr w:type="gramEnd"/>
      <w:r>
        <w:t>List all messages changed or added)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1080"/>
        <w:gridCol w:w="1170"/>
        <w:gridCol w:w="1170"/>
        <w:gridCol w:w="1530"/>
        <w:gridCol w:w="4680"/>
        <w:gridCol w:w="4410"/>
      </w:tblGrid>
      <w:tr w:rsidR="00E43AA5" w14:paraId="212D95E2" w14:textId="77777777" w:rsidTr="00A74ED1">
        <w:trPr>
          <w:cantSplit/>
        </w:trPr>
        <w:tc>
          <w:tcPr>
            <w:tcW w:w="900" w:type="dxa"/>
            <w:vMerge w:val="restart"/>
            <w:shd w:val="pct10" w:color="000000" w:fill="FFFFFF"/>
            <w:vAlign w:val="center"/>
          </w:tcPr>
          <w:p w14:paraId="5CCE8DA1" w14:textId="77777777" w:rsidR="00E43AA5" w:rsidRDefault="00E43AA5" w:rsidP="00C62D55">
            <w:pPr>
              <w:pStyle w:val="TableHdr2Centered"/>
            </w:pPr>
            <w:r>
              <w:t>NEW / REV</w:t>
            </w:r>
          </w:p>
        </w:tc>
        <w:tc>
          <w:tcPr>
            <w:tcW w:w="1080" w:type="dxa"/>
            <w:vMerge w:val="restart"/>
            <w:shd w:val="pct10" w:color="000000" w:fill="FFFFFF"/>
            <w:vAlign w:val="center"/>
          </w:tcPr>
          <w:p w14:paraId="7B1C3319" w14:textId="77777777" w:rsidR="00E43AA5" w:rsidRDefault="00E43AA5" w:rsidP="00FA5EE6">
            <w:pPr>
              <w:pStyle w:val="TableHdr2Centered"/>
            </w:pPr>
            <w:r>
              <w:t>MSG #</w:t>
            </w:r>
          </w:p>
          <w:p w14:paraId="03E14F94" w14:textId="77777777" w:rsidR="00E43AA5" w:rsidRDefault="00E43AA5" w:rsidP="00FA5EE6">
            <w:pPr>
              <w:spacing w:before="60"/>
              <w:jc w:val="center"/>
              <w:rPr>
                <w:b/>
              </w:rPr>
            </w:pPr>
            <w:r>
              <w:rPr>
                <w:sz w:val="16"/>
              </w:rPr>
              <w:t>(0x0100)</w:t>
            </w:r>
          </w:p>
        </w:tc>
        <w:tc>
          <w:tcPr>
            <w:tcW w:w="2340" w:type="dxa"/>
            <w:gridSpan w:val="2"/>
            <w:shd w:val="pct10" w:color="000000" w:fill="FFFFFF"/>
            <w:vAlign w:val="center"/>
          </w:tcPr>
          <w:p w14:paraId="75B6A03A" w14:textId="77777777" w:rsidR="00E43AA5" w:rsidRDefault="00E43AA5" w:rsidP="00FA5EE6">
            <w:pPr>
              <w:pStyle w:val="TableHdr2Centered"/>
            </w:pPr>
            <w:r>
              <w:t>SYSTEM</w:t>
            </w:r>
          </w:p>
        </w:tc>
        <w:tc>
          <w:tcPr>
            <w:tcW w:w="1530" w:type="dxa"/>
            <w:vMerge w:val="restart"/>
            <w:shd w:val="pct10" w:color="000000" w:fill="FFFFFF"/>
            <w:vAlign w:val="center"/>
          </w:tcPr>
          <w:p w14:paraId="7A2DCB80" w14:textId="77777777" w:rsidR="00E43AA5" w:rsidRDefault="00E43AA5" w:rsidP="00FA5EE6">
            <w:pPr>
              <w:pStyle w:val="TableHdr2Centered"/>
            </w:pPr>
            <w:r>
              <w:t>PROTOCOL</w:t>
            </w:r>
          </w:p>
          <w:p w14:paraId="49E4E636" w14:textId="77777777" w:rsidR="00E43AA5" w:rsidRDefault="00E43AA5" w:rsidP="00FA5EE6">
            <w:pPr>
              <w:spacing w:before="60"/>
              <w:jc w:val="center"/>
              <w:rPr>
                <w:sz w:val="16"/>
              </w:rPr>
            </w:pPr>
            <w:r>
              <w:rPr>
                <w:sz w:val="16"/>
              </w:rPr>
              <w:t>(Ethernet, Serial)</w:t>
            </w:r>
          </w:p>
        </w:tc>
        <w:tc>
          <w:tcPr>
            <w:tcW w:w="4680" w:type="dxa"/>
            <w:vMerge w:val="restart"/>
            <w:shd w:val="pct10" w:color="000000" w:fill="FFFFFF"/>
            <w:vAlign w:val="center"/>
          </w:tcPr>
          <w:p w14:paraId="6D607111" w14:textId="77777777" w:rsidR="00E43AA5" w:rsidRDefault="00E43AA5" w:rsidP="00C62D55">
            <w:pPr>
              <w:pStyle w:val="TableHdr2Centered"/>
            </w:pPr>
            <w:r>
              <w:t xml:space="preserve">MESSAGE FORMAT </w:t>
            </w:r>
            <w:r>
              <w:rPr>
                <w:sz w:val="16"/>
              </w:rPr>
              <w:t>(Data Content)</w:t>
            </w:r>
          </w:p>
        </w:tc>
        <w:tc>
          <w:tcPr>
            <w:tcW w:w="4410" w:type="dxa"/>
            <w:vMerge w:val="restart"/>
            <w:shd w:val="pct10" w:color="000000" w:fill="FFFFFF"/>
            <w:vAlign w:val="center"/>
          </w:tcPr>
          <w:p w14:paraId="27DE9602" w14:textId="77777777" w:rsidR="00E43AA5" w:rsidRDefault="00E43AA5" w:rsidP="00C62D55">
            <w:pPr>
              <w:pStyle w:val="TableHdr2Centered"/>
            </w:pPr>
            <w:r>
              <w:t>DESCRIPTION</w:t>
            </w:r>
          </w:p>
        </w:tc>
      </w:tr>
      <w:tr w:rsidR="00E43AA5" w14:paraId="238F580A" w14:textId="77777777" w:rsidTr="00A74ED1">
        <w:trPr>
          <w:cantSplit/>
        </w:trPr>
        <w:tc>
          <w:tcPr>
            <w:tcW w:w="900" w:type="dxa"/>
            <w:vMerge/>
            <w:shd w:val="pct10" w:color="000000" w:fill="FFFFFF"/>
          </w:tcPr>
          <w:p w14:paraId="6CDBB9B1" w14:textId="77777777" w:rsidR="00E43AA5" w:rsidRDefault="00E43AA5" w:rsidP="00F861B4">
            <w:pPr>
              <w:pStyle w:val="Heading3"/>
            </w:pPr>
          </w:p>
        </w:tc>
        <w:tc>
          <w:tcPr>
            <w:tcW w:w="1080" w:type="dxa"/>
            <w:vMerge/>
            <w:shd w:val="pct10" w:color="000000" w:fill="FFFFFF"/>
          </w:tcPr>
          <w:p w14:paraId="446FBD27" w14:textId="77777777" w:rsidR="00E43AA5" w:rsidRDefault="00E43AA5" w:rsidP="00F861B4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1170" w:type="dxa"/>
            <w:shd w:val="pct10" w:color="000000" w:fill="FFFFFF"/>
          </w:tcPr>
          <w:p w14:paraId="0DB852C5" w14:textId="77777777" w:rsidR="00E43AA5" w:rsidRDefault="00E43AA5" w:rsidP="00C62D55">
            <w:pPr>
              <w:pStyle w:val="TableHdr2Centered"/>
            </w:pPr>
            <w:r>
              <w:t>FROM</w:t>
            </w:r>
          </w:p>
        </w:tc>
        <w:tc>
          <w:tcPr>
            <w:tcW w:w="1170" w:type="dxa"/>
            <w:shd w:val="pct10" w:color="000000" w:fill="FFFFFF"/>
          </w:tcPr>
          <w:p w14:paraId="734BFB9F" w14:textId="77777777" w:rsidR="00E43AA5" w:rsidRDefault="00E43AA5" w:rsidP="00C62D55">
            <w:pPr>
              <w:pStyle w:val="TableHdr2Centered"/>
            </w:pPr>
            <w:r>
              <w:t>TO</w:t>
            </w:r>
          </w:p>
        </w:tc>
        <w:tc>
          <w:tcPr>
            <w:tcW w:w="1530" w:type="dxa"/>
            <w:vMerge/>
            <w:shd w:val="pct10" w:color="000000" w:fill="FFFFFF"/>
          </w:tcPr>
          <w:p w14:paraId="4500FB79" w14:textId="77777777" w:rsidR="00E43AA5" w:rsidRDefault="00E43AA5" w:rsidP="00F861B4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4680" w:type="dxa"/>
            <w:vMerge/>
            <w:shd w:val="pct10" w:color="000000" w:fill="FFFFFF"/>
          </w:tcPr>
          <w:p w14:paraId="51BC1C69" w14:textId="77777777" w:rsidR="00E43AA5" w:rsidRDefault="00E43AA5" w:rsidP="00F861B4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4410" w:type="dxa"/>
            <w:vMerge/>
            <w:shd w:val="pct10" w:color="000000" w:fill="FFFFFF"/>
          </w:tcPr>
          <w:p w14:paraId="389ABE9D" w14:textId="77777777" w:rsidR="00E43AA5" w:rsidRDefault="00E43AA5" w:rsidP="00F861B4">
            <w:pPr>
              <w:spacing w:before="60"/>
              <w:jc w:val="center"/>
              <w:rPr>
                <w:b/>
              </w:rPr>
            </w:pPr>
          </w:p>
        </w:tc>
      </w:tr>
      <w:tr w:rsidR="00E43AA5" w14:paraId="634F6A11" w14:textId="77777777" w:rsidTr="00A74ED1">
        <w:trPr>
          <w:cantSplit/>
        </w:trPr>
        <w:tc>
          <w:tcPr>
            <w:tcW w:w="900" w:type="dxa"/>
          </w:tcPr>
          <w:p w14:paraId="4D314AA7" w14:textId="77777777" w:rsidR="00E43AA5" w:rsidRDefault="00E43AA5" w:rsidP="00D76391">
            <w:pPr>
              <w:pStyle w:val="TableTextCentered"/>
            </w:pPr>
          </w:p>
        </w:tc>
        <w:tc>
          <w:tcPr>
            <w:tcW w:w="1080" w:type="dxa"/>
          </w:tcPr>
          <w:p w14:paraId="7709CC65" w14:textId="77777777" w:rsidR="00E43AA5" w:rsidRDefault="00E43AA5" w:rsidP="00D76391">
            <w:pPr>
              <w:pStyle w:val="TableTextCentered"/>
            </w:pPr>
          </w:p>
        </w:tc>
        <w:tc>
          <w:tcPr>
            <w:tcW w:w="1170" w:type="dxa"/>
          </w:tcPr>
          <w:p w14:paraId="4DF335D4" w14:textId="77777777" w:rsidR="00E43AA5" w:rsidRDefault="00E43AA5" w:rsidP="00D76391">
            <w:pPr>
              <w:pStyle w:val="TableTextLeft"/>
            </w:pPr>
          </w:p>
        </w:tc>
        <w:tc>
          <w:tcPr>
            <w:tcW w:w="1170" w:type="dxa"/>
          </w:tcPr>
          <w:p w14:paraId="0664D8AA" w14:textId="77777777" w:rsidR="00E43AA5" w:rsidRDefault="00E43AA5" w:rsidP="00D76391">
            <w:pPr>
              <w:pStyle w:val="TableTextLeft"/>
            </w:pPr>
          </w:p>
        </w:tc>
        <w:tc>
          <w:tcPr>
            <w:tcW w:w="1530" w:type="dxa"/>
          </w:tcPr>
          <w:p w14:paraId="65D8B2A5" w14:textId="77777777" w:rsidR="00E43AA5" w:rsidRDefault="00E43AA5" w:rsidP="00D76391">
            <w:pPr>
              <w:pStyle w:val="TableTextLeft"/>
            </w:pPr>
          </w:p>
        </w:tc>
        <w:tc>
          <w:tcPr>
            <w:tcW w:w="4680" w:type="dxa"/>
          </w:tcPr>
          <w:p w14:paraId="454A4952" w14:textId="77777777" w:rsidR="00E43AA5" w:rsidRDefault="00E43AA5" w:rsidP="00D76391">
            <w:pPr>
              <w:pStyle w:val="TableTextLeft"/>
            </w:pPr>
          </w:p>
        </w:tc>
        <w:tc>
          <w:tcPr>
            <w:tcW w:w="4410" w:type="dxa"/>
          </w:tcPr>
          <w:p w14:paraId="4DEB9F69" w14:textId="77777777" w:rsidR="00E43AA5" w:rsidRDefault="00E43AA5" w:rsidP="00D76391">
            <w:pPr>
              <w:pStyle w:val="TableTextLeft"/>
            </w:pPr>
          </w:p>
        </w:tc>
      </w:tr>
    </w:tbl>
    <w:p w14:paraId="78A4EFBB" w14:textId="77777777" w:rsidR="00E43AA5" w:rsidRDefault="00E43AA5" w:rsidP="00E43AA5">
      <w:pPr>
        <w:spacing w:before="60"/>
        <w:ind w:firstLine="86"/>
        <w:rPr>
          <w:b/>
          <w:sz w:val="24"/>
        </w:rPr>
      </w:pPr>
    </w:p>
    <w:p w14:paraId="6A8DC5CD" w14:textId="77777777" w:rsidR="00E43AA5" w:rsidRDefault="00FA5EE6" w:rsidP="00FD42AD">
      <w:pPr>
        <w:pStyle w:val="Heading1"/>
      </w:pPr>
      <w:r>
        <w:t>Resource String</w:t>
      </w:r>
      <w:r w:rsidR="00E43AA5" w:rsidRPr="00D75496">
        <w:t xml:space="preserve"> Changes/Additions</w:t>
      </w:r>
      <w:proofErr w:type="gramStart"/>
      <w:r w:rsidR="00E43AA5">
        <w:t>:  (</w:t>
      </w:r>
      <w:proofErr w:type="gramEnd"/>
      <w:r w:rsidR="00E43AA5">
        <w:t>List all messages changed or added)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9360"/>
        <w:gridCol w:w="1440"/>
        <w:gridCol w:w="1440"/>
      </w:tblGrid>
      <w:tr w:rsidR="00FA5EE6" w14:paraId="3BEA180D" w14:textId="77777777" w:rsidTr="00A74ED1">
        <w:trPr>
          <w:cantSplit/>
          <w:trHeight w:val="677"/>
        </w:trPr>
        <w:tc>
          <w:tcPr>
            <w:tcW w:w="900" w:type="dxa"/>
            <w:shd w:val="pct10" w:color="000000" w:fill="FFFFFF"/>
            <w:vAlign w:val="center"/>
          </w:tcPr>
          <w:p w14:paraId="5BEA46D4" w14:textId="77777777" w:rsidR="00FA5EE6" w:rsidRDefault="00FA5EE6" w:rsidP="00EC1D7C">
            <w:pPr>
              <w:pStyle w:val="TableHdr2Centered"/>
            </w:pPr>
            <w:r>
              <w:t>NEW/ REV</w:t>
            </w:r>
          </w:p>
        </w:tc>
        <w:tc>
          <w:tcPr>
            <w:tcW w:w="1440" w:type="dxa"/>
            <w:shd w:val="pct10" w:color="000000" w:fill="FFFFFF"/>
            <w:vAlign w:val="center"/>
          </w:tcPr>
          <w:p w14:paraId="45AC086F" w14:textId="77777777" w:rsidR="00FA5EE6" w:rsidRDefault="00FA5EE6" w:rsidP="00EC1D7C">
            <w:pPr>
              <w:pStyle w:val="TableHdr2Centered"/>
            </w:pPr>
            <w:r>
              <w:t>MESSAGE ID</w:t>
            </w:r>
          </w:p>
        </w:tc>
        <w:tc>
          <w:tcPr>
            <w:tcW w:w="9360" w:type="dxa"/>
            <w:shd w:val="pct10" w:color="000000" w:fill="FFFFFF"/>
            <w:vAlign w:val="center"/>
          </w:tcPr>
          <w:p w14:paraId="73CC66DC" w14:textId="77777777" w:rsidR="00FA5EE6" w:rsidRDefault="00FA5EE6" w:rsidP="00EC1D7C">
            <w:pPr>
              <w:pStyle w:val="TableHdr2Centered"/>
            </w:pPr>
            <w:r>
              <w:t>TEXT</w:t>
            </w:r>
          </w:p>
        </w:tc>
        <w:tc>
          <w:tcPr>
            <w:tcW w:w="1440" w:type="dxa"/>
            <w:shd w:val="pct10" w:color="000000" w:fill="FFFFFF"/>
            <w:vAlign w:val="center"/>
          </w:tcPr>
          <w:p w14:paraId="0392EC47" w14:textId="77777777" w:rsidR="00FA5EE6" w:rsidRDefault="00FA5EE6" w:rsidP="00EC1D7C">
            <w:pPr>
              <w:pStyle w:val="TableHdr2Centered"/>
            </w:pPr>
            <w:r>
              <w:t>MAX LTH</w:t>
            </w:r>
          </w:p>
        </w:tc>
        <w:tc>
          <w:tcPr>
            <w:tcW w:w="1440" w:type="dxa"/>
            <w:shd w:val="pct10" w:color="000000" w:fill="FFFFFF"/>
            <w:vAlign w:val="center"/>
          </w:tcPr>
          <w:p w14:paraId="367F1811" w14:textId="77777777" w:rsidR="00FA5EE6" w:rsidRDefault="00FA5EE6" w:rsidP="00EC1D7C">
            <w:pPr>
              <w:pStyle w:val="TableHdr2Centered"/>
            </w:pPr>
            <w:r>
              <w:t>TRANSLATE</w:t>
            </w:r>
          </w:p>
          <w:p w14:paraId="44CB0776" w14:textId="77777777" w:rsidR="00FA5EE6" w:rsidRDefault="00FA5EE6" w:rsidP="00EC1D7C">
            <w:pPr>
              <w:pStyle w:val="TableHdr2Centered"/>
            </w:pPr>
            <w:r>
              <w:t>(Y/N)</w:t>
            </w:r>
          </w:p>
        </w:tc>
      </w:tr>
      <w:tr w:rsidR="00FA5EE6" w14:paraId="116E8DE3" w14:textId="77777777" w:rsidTr="00EC1D7C">
        <w:trPr>
          <w:cantSplit/>
          <w:trHeight w:val="280"/>
        </w:trPr>
        <w:tc>
          <w:tcPr>
            <w:tcW w:w="900" w:type="dxa"/>
            <w:vAlign w:val="center"/>
          </w:tcPr>
          <w:p w14:paraId="1EA990ED" w14:textId="77777777" w:rsidR="00FA5EE6" w:rsidRDefault="00FA5EE6" w:rsidP="00EC1D7C">
            <w:pPr>
              <w:pStyle w:val="TableTextCentered"/>
            </w:pPr>
          </w:p>
        </w:tc>
        <w:tc>
          <w:tcPr>
            <w:tcW w:w="1440" w:type="dxa"/>
            <w:vAlign w:val="center"/>
          </w:tcPr>
          <w:p w14:paraId="6A29A4A5" w14:textId="77777777" w:rsidR="00FA5EE6" w:rsidRDefault="00FA5EE6" w:rsidP="00EC1D7C">
            <w:pPr>
              <w:pStyle w:val="TableTextCentered"/>
            </w:pPr>
          </w:p>
        </w:tc>
        <w:tc>
          <w:tcPr>
            <w:tcW w:w="9360" w:type="dxa"/>
            <w:vAlign w:val="center"/>
          </w:tcPr>
          <w:p w14:paraId="5A9E31E5" w14:textId="77777777" w:rsidR="00FA5EE6" w:rsidRDefault="00FA5EE6" w:rsidP="00EC1D7C">
            <w:pPr>
              <w:pStyle w:val="TableTextLeft"/>
            </w:pPr>
          </w:p>
        </w:tc>
        <w:tc>
          <w:tcPr>
            <w:tcW w:w="1440" w:type="dxa"/>
            <w:vAlign w:val="center"/>
          </w:tcPr>
          <w:p w14:paraId="01ED03E0" w14:textId="77777777" w:rsidR="00FA5EE6" w:rsidRDefault="00FA5EE6" w:rsidP="00EC1D7C">
            <w:pPr>
              <w:pStyle w:val="TableTextCentered"/>
            </w:pPr>
          </w:p>
        </w:tc>
        <w:tc>
          <w:tcPr>
            <w:tcW w:w="1440" w:type="dxa"/>
          </w:tcPr>
          <w:p w14:paraId="7CBA4824" w14:textId="77777777" w:rsidR="00FA5EE6" w:rsidRDefault="00FA5EE6" w:rsidP="00EC1D7C">
            <w:pPr>
              <w:pStyle w:val="TableTextCentered"/>
            </w:pPr>
          </w:p>
        </w:tc>
      </w:tr>
    </w:tbl>
    <w:p w14:paraId="5945EACC" w14:textId="77777777" w:rsidR="00FA5EE6" w:rsidRDefault="00FA5EE6" w:rsidP="00E43AA5">
      <w:pPr>
        <w:spacing w:before="60"/>
        <w:sectPr w:rsidR="00FA5EE6" w:rsidSect="001A34CF">
          <w:headerReference w:type="even" r:id="rId16"/>
          <w:headerReference w:type="default" r:id="rId17"/>
          <w:headerReference w:type="first" r:id="rId18"/>
          <w:pgSz w:w="15840" w:h="12240" w:orient="landscape" w:code="1"/>
          <w:pgMar w:top="1008" w:right="360" w:bottom="360" w:left="360" w:header="360" w:footer="360" w:gutter="0"/>
          <w:cols w:space="720"/>
          <w:formProt w:val="0"/>
        </w:sectPr>
      </w:pPr>
    </w:p>
    <w:p w14:paraId="6A4D69D3" w14:textId="77777777" w:rsidR="003E6039" w:rsidRDefault="003E6039" w:rsidP="008734B0">
      <w:pPr>
        <w:pStyle w:val="Header"/>
      </w:pPr>
      <w:r>
        <w:lastRenderedPageBreak/>
        <w:t>Test Plan Details:</w:t>
      </w:r>
      <w:r w:rsidRPr="00056DBD">
        <w:t xml:space="preserve"> </w:t>
      </w:r>
      <w:r w:rsidRPr="008734B0">
        <w:rPr>
          <w:b w:val="0"/>
          <w:sz w:val="20"/>
        </w:rPr>
        <w:t xml:space="preserve">(If separate document) </w:t>
      </w:r>
      <w:r>
        <w:rPr>
          <w:sz w:val="24"/>
        </w:rPr>
        <w:t xml:space="preserve">See STP:  </w:t>
      </w:r>
    </w:p>
    <w:p w14:paraId="36E1BC10" w14:textId="77777777" w:rsidR="003E6039" w:rsidRDefault="003E6039" w:rsidP="00FD42AD">
      <w:pPr>
        <w:pStyle w:val="Heading1"/>
      </w:pPr>
      <w:r w:rsidRPr="00D75496">
        <w:t>Steps to reproduce the problem</w:t>
      </w:r>
      <w:r>
        <w:t>: (Bug Fix)</w:t>
      </w:r>
    </w:p>
    <w:p w14:paraId="0CF887AF" w14:textId="77777777" w:rsidR="00553F67" w:rsidRDefault="00C424CF" w:rsidP="00D73D7D">
      <w:pPr>
        <w:pStyle w:val="Heading2"/>
      </w:pPr>
      <w:r>
        <w:t>Test Setup</w:t>
      </w:r>
    </w:p>
    <w:p w14:paraId="3579FE32" w14:textId="77777777" w:rsidR="00293DBC" w:rsidRPr="00293DBC" w:rsidRDefault="00293DBC" w:rsidP="00293DBC">
      <w:pPr>
        <w:pStyle w:val="NormalIndent"/>
      </w:pPr>
    </w:p>
    <w:tbl>
      <w:tblPr>
        <w:tblStyle w:val="TableGrid"/>
        <w:tblW w:w="12456" w:type="dxa"/>
        <w:tblInd w:w="1080" w:type="dxa"/>
        <w:tblLook w:val="04A0" w:firstRow="1" w:lastRow="0" w:firstColumn="1" w:lastColumn="0" w:noHBand="0" w:noVBand="1"/>
      </w:tblPr>
      <w:tblGrid>
        <w:gridCol w:w="3816"/>
        <w:gridCol w:w="8640"/>
      </w:tblGrid>
      <w:tr w:rsidR="00C424CF" w:rsidRPr="00915930" w14:paraId="4881EC7B" w14:textId="77777777" w:rsidTr="002B3238">
        <w:trPr>
          <w:trHeight w:val="288"/>
        </w:trPr>
        <w:tc>
          <w:tcPr>
            <w:tcW w:w="3816" w:type="dxa"/>
            <w:vAlign w:val="center"/>
          </w:tcPr>
          <w:p w14:paraId="241991CB" w14:textId="77777777" w:rsidR="00C424CF" w:rsidRPr="00915930" w:rsidRDefault="00C424CF" w:rsidP="002B3238">
            <w:r w:rsidRPr="00915930">
              <w:t>Load used to produce problem</w:t>
            </w:r>
          </w:p>
        </w:tc>
        <w:tc>
          <w:tcPr>
            <w:tcW w:w="8640" w:type="dxa"/>
            <w:vAlign w:val="center"/>
          </w:tcPr>
          <w:p w14:paraId="03FAD31F" w14:textId="77777777" w:rsidR="00C424CF" w:rsidRPr="002B3238" w:rsidRDefault="00C424CF" w:rsidP="002B3238"/>
        </w:tc>
      </w:tr>
      <w:tr w:rsidR="00C424CF" w:rsidRPr="00915930" w14:paraId="25AD5E2F" w14:textId="77777777" w:rsidTr="002B3238">
        <w:trPr>
          <w:trHeight w:val="288"/>
        </w:trPr>
        <w:tc>
          <w:tcPr>
            <w:tcW w:w="3816" w:type="dxa"/>
            <w:vAlign w:val="center"/>
          </w:tcPr>
          <w:p w14:paraId="3B5A0892" w14:textId="77777777" w:rsidR="00C424CF" w:rsidRPr="00915930" w:rsidRDefault="00915930" w:rsidP="002B3238">
            <w:r w:rsidRPr="00915930">
              <w:t>Lab testable (YES/NO</w:t>
            </w:r>
            <w:r>
              <w:t>)</w:t>
            </w:r>
          </w:p>
        </w:tc>
        <w:tc>
          <w:tcPr>
            <w:tcW w:w="8640" w:type="dxa"/>
            <w:vAlign w:val="center"/>
          </w:tcPr>
          <w:p w14:paraId="0807935F" w14:textId="77777777" w:rsidR="00C424CF" w:rsidRPr="00915930" w:rsidRDefault="00C424CF" w:rsidP="002B3238"/>
        </w:tc>
      </w:tr>
      <w:tr w:rsidR="00C424CF" w:rsidRPr="00915930" w14:paraId="49AAAA02" w14:textId="77777777" w:rsidTr="002B3238">
        <w:trPr>
          <w:trHeight w:val="288"/>
        </w:trPr>
        <w:tc>
          <w:tcPr>
            <w:tcW w:w="3816" w:type="dxa"/>
            <w:vAlign w:val="center"/>
          </w:tcPr>
          <w:p w14:paraId="0702ED2C" w14:textId="77777777" w:rsidR="00C424CF" w:rsidRPr="00915930" w:rsidRDefault="00915930" w:rsidP="002B3238">
            <w:r>
              <w:t xml:space="preserve">Spin fixture </w:t>
            </w:r>
            <w:proofErr w:type="gramStart"/>
            <w:r>
              <w:t>needed(</w:t>
            </w:r>
            <w:proofErr w:type="gramEnd"/>
            <w:r>
              <w:t>YES/NO)</w:t>
            </w:r>
          </w:p>
        </w:tc>
        <w:tc>
          <w:tcPr>
            <w:tcW w:w="8640" w:type="dxa"/>
            <w:vAlign w:val="center"/>
          </w:tcPr>
          <w:p w14:paraId="16515806" w14:textId="77777777" w:rsidR="00C424CF" w:rsidRPr="00915930" w:rsidRDefault="00C424CF" w:rsidP="002B3238"/>
        </w:tc>
      </w:tr>
      <w:tr w:rsidR="00C424CF" w:rsidRPr="00915930" w14:paraId="25A725C8" w14:textId="77777777" w:rsidTr="002B3238">
        <w:trPr>
          <w:trHeight w:val="288"/>
        </w:trPr>
        <w:tc>
          <w:tcPr>
            <w:tcW w:w="3816" w:type="dxa"/>
            <w:vAlign w:val="center"/>
          </w:tcPr>
          <w:p w14:paraId="3348E1AC" w14:textId="77777777" w:rsidR="00C424CF" w:rsidRPr="00915930" w:rsidRDefault="00915930" w:rsidP="002B3238">
            <w:r>
              <w:t>OEM, configuration and setup required</w:t>
            </w:r>
          </w:p>
        </w:tc>
        <w:tc>
          <w:tcPr>
            <w:tcW w:w="8640" w:type="dxa"/>
            <w:vAlign w:val="center"/>
          </w:tcPr>
          <w:p w14:paraId="0E066040" w14:textId="77777777" w:rsidR="00C424CF" w:rsidRPr="00915930" w:rsidRDefault="00C424CF" w:rsidP="002B3238"/>
        </w:tc>
      </w:tr>
      <w:tr w:rsidR="00C424CF" w:rsidRPr="00915930" w14:paraId="4173B3DA" w14:textId="77777777" w:rsidTr="002B3238">
        <w:trPr>
          <w:trHeight w:val="288"/>
        </w:trPr>
        <w:tc>
          <w:tcPr>
            <w:tcW w:w="3816" w:type="dxa"/>
            <w:vAlign w:val="center"/>
          </w:tcPr>
          <w:p w14:paraId="18613BC8" w14:textId="77777777" w:rsidR="00C424CF" w:rsidRPr="00915930" w:rsidRDefault="00915930" w:rsidP="002B3238">
            <w:r>
              <w:t>Supporting Software</w:t>
            </w:r>
          </w:p>
        </w:tc>
        <w:tc>
          <w:tcPr>
            <w:tcW w:w="8640" w:type="dxa"/>
            <w:vAlign w:val="center"/>
          </w:tcPr>
          <w:p w14:paraId="653F1E21" w14:textId="77777777" w:rsidR="00C424CF" w:rsidRPr="00915930" w:rsidRDefault="00C424CF" w:rsidP="002B3238"/>
        </w:tc>
      </w:tr>
      <w:tr w:rsidR="00C424CF" w:rsidRPr="00915930" w14:paraId="5B25CA37" w14:textId="77777777" w:rsidTr="002B3238">
        <w:trPr>
          <w:trHeight w:val="288"/>
        </w:trPr>
        <w:tc>
          <w:tcPr>
            <w:tcW w:w="3816" w:type="dxa"/>
            <w:vAlign w:val="center"/>
          </w:tcPr>
          <w:p w14:paraId="0EC78033" w14:textId="77777777" w:rsidR="00C424CF" w:rsidRPr="00915930" w:rsidRDefault="00915930" w:rsidP="002B3238">
            <w:r>
              <w:t>Other (Specify)</w:t>
            </w:r>
          </w:p>
        </w:tc>
        <w:tc>
          <w:tcPr>
            <w:tcW w:w="8640" w:type="dxa"/>
            <w:vAlign w:val="center"/>
          </w:tcPr>
          <w:p w14:paraId="168DDB61" w14:textId="77777777" w:rsidR="00C424CF" w:rsidRPr="00915930" w:rsidRDefault="00C424CF" w:rsidP="002B3238"/>
        </w:tc>
      </w:tr>
    </w:tbl>
    <w:p w14:paraId="53CB7FBD" w14:textId="77777777" w:rsidR="00915930" w:rsidRDefault="00553F67" w:rsidP="00253C03">
      <w:pPr>
        <w:pStyle w:val="BodyTextIndent2"/>
      </w:pPr>
      <w:r>
        <w:tab/>
      </w:r>
    </w:p>
    <w:p w14:paraId="40F054BF" w14:textId="77777777" w:rsidR="00E828B6" w:rsidRDefault="00E828B6" w:rsidP="002B3238">
      <w:r>
        <w:tab/>
      </w:r>
      <w:r>
        <w:tab/>
      </w:r>
      <w:r>
        <w:tab/>
      </w:r>
    </w:p>
    <w:p w14:paraId="5EEFEA1E" w14:textId="77777777" w:rsidR="00553F67" w:rsidRDefault="00553F67" w:rsidP="00D73D7D">
      <w:pPr>
        <w:pStyle w:val="Heading2"/>
      </w:pPr>
      <w:r>
        <w:t>Test Steps</w:t>
      </w:r>
    </w:p>
    <w:p w14:paraId="6A4504C0" w14:textId="31B92BD3" w:rsidR="00BD3BCB" w:rsidRDefault="00BD3BCB" w:rsidP="00BD3BCB">
      <w:pPr>
        <w:pStyle w:val="BodyTextIndent"/>
      </w:pPr>
      <w:r>
        <w:t>See test steps in file</w:t>
      </w:r>
      <w:bookmarkStart w:id="15" w:name="_GoBack"/>
      <w:bookmarkEnd w:id="15"/>
      <w:r>
        <w:t xml:space="preserve"> </w:t>
      </w:r>
      <w:r w:rsidRPr="00B50485">
        <w:rPr>
          <w:b/>
        </w:rPr>
        <w:t>SSI-177002-182050-A.docx</w:t>
      </w:r>
      <w:r>
        <w:t xml:space="preserve"> for complete description of the Mercury changes for the Comexi Sweep interface.</w:t>
      </w:r>
    </w:p>
    <w:p w14:paraId="34F56CB9" w14:textId="61E3111D" w:rsidR="00525097" w:rsidRDefault="00525097" w:rsidP="00253C03">
      <w:pPr>
        <w:pStyle w:val="BodyTextIndent2"/>
      </w:pPr>
    </w:p>
    <w:p w14:paraId="4658B74B" w14:textId="77777777" w:rsidR="00525097" w:rsidRPr="00915930" w:rsidRDefault="00525097" w:rsidP="00253C03">
      <w:pPr>
        <w:pStyle w:val="BodyTextIndent2"/>
      </w:pPr>
    </w:p>
    <w:p w14:paraId="547C9A07" w14:textId="77777777" w:rsidR="00525097" w:rsidRPr="00525097" w:rsidRDefault="00525097" w:rsidP="00253C03">
      <w:pPr>
        <w:pStyle w:val="BodyTextIndent2"/>
      </w:pPr>
    </w:p>
    <w:p w14:paraId="4B2DD9F5" w14:textId="77777777" w:rsidR="003E6039" w:rsidRPr="00D75496" w:rsidRDefault="003E6039" w:rsidP="00FD42AD">
      <w:pPr>
        <w:pStyle w:val="Heading1"/>
      </w:pPr>
      <w:r w:rsidRPr="00D75496">
        <w:t>Test Summary</w:t>
      </w:r>
    </w:p>
    <w:tbl>
      <w:tblPr>
        <w:tblW w:w="146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7560"/>
        <w:gridCol w:w="2430"/>
        <w:gridCol w:w="2430"/>
      </w:tblGrid>
      <w:tr w:rsidR="003E6039" w14:paraId="06B4BCC5" w14:textId="77777777" w:rsidTr="00583D68">
        <w:trPr>
          <w:cantSplit/>
          <w:trHeight w:val="605"/>
        </w:trPr>
        <w:tc>
          <w:tcPr>
            <w:tcW w:w="2250" w:type="dxa"/>
            <w:shd w:val="pct10" w:color="000000" w:fill="FFFFFF"/>
            <w:vAlign w:val="center"/>
          </w:tcPr>
          <w:p w14:paraId="390F568F" w14:textId="77777777" w:rsidR="003E6039" w:rsidRDefault="003E6039" w:rsidP="00633255">
            <w:pPr>
              <w:pStyle w:val="TableHdr2Centered"/>
            </w:pPr>
            <w:r>
              <w:t>NAME</w:t>
            </w:r>
            <w:r w:rsidR="009D18C4">
              <w:t>/NUMBER</w:t>
            </w:r>
          </w:p>
        </w:tc>
        <w:tc>
          <w:tcPr>
            <w:tcW w:w="7560" w:type="dxa"/>
            <w:shd w:val="pct10" w:color="000000" w:fill="FFFFFF"/>
            <w:vAlign w:val="center"/>
          </w:tcPr>
          <w:p w14:paraId="1C787B87" w14:textId="77777777" w:rsidR="003E6039" w:rsidRDefault="003E6039" w:rsidP="00633255">
            <w:pPr>
              <w:pStyle w:val="TableHdr2Centered"/>
            </w:pPr>
            <w:r>
              <w:t>DESCRIPTION (PURPOSE)</w:t>
            </w:r>
          </w:p>
        </w:tc>
        <w:tc>
          <w:tcPr>
            <w:tcW w:w="2430" w:type="dxa"/>
            <w:shd w:val="pct10" w:color="000000" w:fill="FFFFFF"/>
            <w:vAlign w:val="center"/>
          </w:tcPr>
          <w:p w14:paraId="552799C5" w14:textId="77777777" w:rsidR="003E6039" w:rsidRDefault="003E6039" w:rsidP="00633255">
            <w:pPr>
              <w:pStyle w:val="TableHdr2Centered"/>
            </w:pPr>
            <w:r>
              <w:t>ALPHA OR BETA TEST</w:t>
            </w:r>
          </w:p>
        </w:tc>
        <w:tc>
          <w:tcPr>
            <w:tcW w:w="2430" w:type="dxa"/>
            <w:shd w:val="pct10" w:color="000000" w:fill="FFFFFF"/>
            <w:vAlign w:val="center"/>
          </w:tcPr>
          <w:p w14:paraId="6B430F74" w14:textId="77777777" w:rsidR="003E6039" w:rsidRDefault="003E6039" w:rsidP="00633255">
            <w:pPr>
              <w:pStyle w:val="TableHdr2Centered"/>
            </w:pPr>
            <w:r>
              <w:t>REQUIREMENT</w:t>
            </w:r>
          </w:p>
        </w:tc>
      </w:tr>
      <w:tr w:rsidR="003E6039" w14:paraId="7CDD3587" w14:textId="77777777" w:rsidTr="00583D68">
        <w:trPr>
          <w:cantSplit/>
        </w:trPr>
        <w:tc>
          <w:tcPr>
            <w:tcW w:w="2250" w:type="dxa"/>
          </w:tcPr>
          <w:p w14:paraId="5EBA8D22" w14:textId="77777777" w:rsidR="003E6039" w:rsidRDefault="003E6039" w:rsidP="00D76391">
            <w:pPr>
              <w:pStyle w:val="TableTextCentered"/>
            </w:pPr>
          </w:p>
        </w:tc>
        <w:tc>
          <w:tcPr>
            <w:tcW w:w="7560" w:type="dxa"/>
          </w:tcPr>
          <w:p w14:paraId="35C53AB4" w14:textId="77777777" w:rsidR="003E6039" w:rsidRDefault="003E6039" w:rsidP="00D76391">
            <w:pPr>
              <w:pStyle w:val="TableTextLeft"/>
            </w:pPr>
          </w:p>
        </w:tc>
        <w:tc>
          <w:tcPr>
            <w:tcW w:w="2430" w:type="dxa"/>
          </w:tcPr>
          <w:p w14:paraId="6A69CDB3" w14:textId="77777777" w:rsidR="003E6039" w:rsidRDefault="003E6039" w:rsidP="00D76391">
            <w:pPr>
              <w:pStyle w:val="TableTextCentered"/>
            </w:pPr>
          </w:p>
        </w:tc>
        <w:tc>
          <w:tcPr>
            <w:tcW w:w="2430" w:type="dxa"/>
          </w:tcPr>
          <w:p w14:paraId="780542B6" w14:textId="77777777" w:rsidR="003E6039" w:rsidRPr="009D18C4" w:rsidRDefault="003E6039" w:rsidP="00D76391">
            <w:pPr>
              <w:pStyle w:val="TableTextCentered"/>
            </w:pPr>
          </w:p>
        </w:tc>
      </w:tr>
    </w:tbl>
    <w:p w14:paraId="4D5B6E29" w14:textId="77777777" w:rsidR="003E6039" w:rsidRDefault="003E6039" w:rsidP="003E6039">
      <w:pPr>
        <w:spacing w:before="60"/>
        <w:ind w:firstLine="86"/>
        <w:rPr>
          <w:b/>
          <w:sz w:val="24"/>
        </w:rPr>
      </w:pPr>
    </w:p>
    <w:p w14:paraId="479DE6F2" w14:textId="77777777" w:rsidR="003E6039" w:rsidRDefault="003E6039" w:rsidP="00FD42AD">
      <w:pPr>
        <w:pStyle w:val="Heading1"/>
      </w:pPr>
      <w:r w:rsidRPr="00D75496">
        <w:t>Test Procedures</w:t>
      </w:r>
    </w:p>
    <w:p w14:paraId="0FB1B9C5" w14:textId="77777777" w:rsidR="003E6039" w:rsidRDefault="003E6039" w:rsidP="00D73D7D">
      <w:pPr>
        <w:pStyle w:val="Heading2"/>
      </w:pPr>
      <w:r>
        <w:t>Alpha Tests</w:t>
      </w:r>
    </w:p>
    <w:p w14:paraId="3030649A" w14:textId="77777777" w:rsidR="009D18C4" w:rsidRDefault="009D18C4" w:rsidP="00F2700A">
      <w:pPr>
        <w:pStyle w:val="Heading3"/>
      </w:pPr>
      <w:r>
        <w:t>Test Name/Number</w:t>
      </w:r>
    </w:p>
    <w:p w14:paraId="4B903DF6" w14:textId="77777777" w:rsidR="000F7F20" w:rsidRDefault="004C648C" w:rsidP="00AD4086">
      <w:pPr>
        <w:pStyle w:val="Heading4"/>
      </w:pPr>
      <w:r w:rsidRPr="004C648C">
        <w:rPr>
          <w:rStyle w:val="StyleHeading4NotBoldChar"/>
        </w:rPr>
        <w:t>Purpose (</w:t>
      </w:r>
      <w:r w:rsidR="000F7F20">
        <w:t>Describe the capabilities to be verified)</w:t>
      </w:r>
    </w:p>
    <w:p w14:paraId="77A5F449" w14:textId="77777777" w:rsidR="00525097" w:rsidRPr="00525097" w:rsidRDefault="00525097" w:rsidP="00B86C53">
      <w:pPr>
        <w:pStyle w:val="BodyTestIndent4"/>
      </w:pPr>
    </w:p>
    <w:p w14:paraId="34998044" w14:textId="77777777" w:rsidR="000F7F20" w:rsidRDefault="000F7F20" w:rsidP="00AD4086">
      <w:pPr>
        <w:pStyle w:val="Heading4"/>
      </w:pPr>
      <w:proofErr w:type="gramStart"/>
      <w:r>
        <w:t>Method</w:t>
      </w:r>
      <w:r w:rsidR="004C648C">
        <w:t xml:space="preserve">  </w:t>
      </w:r>
      <w:r>
        <w:t>(</w:t>
      </w:r>
      <w:proofErr w:type="gramEnd"/>
      <w:r>
        <w:t>Describe steps for conducting the test)</w:t>
      </w:r>
    </w:p>
    <w:p w14:paraId="7FDA9255" w14:textId="77777777" w:rsidR="00525097" w:rsidRPr="00525097" w:rsidRDefault="00525097" w:rsidP="00B86C53">
      <w:pPr>
        <w:pStyle w:val="BodyTestIndent4"/>
      </w:pPr>
    </w:p>
    <w:p w14:paraId="7F2CBAB7" w14:textId="77777777" w:rsidR="000F7F20" w:rsidRDefault="000F7F20" w:rsidP="004C648C">
      <w:pPr>
        <w:pStyle w:val="StyleHeading4NotBold"/>
      </w:pPr>
      <w:proofErr w:type="gramStart"/>
      <w:r>
        <w:t>Input</w:t>
      </w:r>
      <w:r w:rsidR="004C648C">
        <w:t xml:space="preserve">  (</w:t>
      </w:r>
      <w:proofErr w:type="gramEnd"/>
      <w:r>
        <w:t>Describe any input data to be supplied for the test)</w:t>
      </w:r>
    </w:p>
    <w:p w14:paraId="7203F7C9" w14:textId="77777777" w:rsidR="00525097" w:rsidRPr="00525097" w:rsidRDefault="00525097" w:rsidP="00B86C53">
      <w:pPr>
        <w:pStyle w:val="BodyTestIndent4"/>
      </w:pPr>
    </w:p>
    <w:p w14:paraId="1D45DD39" w14:textId="77777777" w:rsidR="000F7F20" w:rsidRDefault="000F7F20" w:rsidP="004C648C">
      <w:pPr>
        <w:pStyle w:val="StyleHeading4NotBold"/>
      </w:pPr>
      <w:proofErr w:type="gramStart"/>
      <w:r>
        <w:t>Output</w:t>
      </w:r>
      <w:r w:rsidR="004C648C">
        <w:t xml:space="preserve">  </w:t>
      </w:r>
      <w:r>
        <w:t>(</w:t>
      </w:r>
      <w:proofErr w:type="gramEnd"/>
      <w:r>
        <w:t>Describe any output data to be collected)</w:t>
      </w:r>
    </w:p>
    <w:p w14:paraId="1C448949" w14:textId="77777777" w:rsidR="00525097" w:rsidRPr="00525097" w:rsidRDefault="00525097" w:rsidP="00B86C53">
      <w:pPr>
        <w:pStyle w:val="BodyTestIndent4"/>
      </w:pPr>
    </w:p>
    <w:p w14:paraId="0C536421" w14:textId="77777777" w:rsidR="000F7F20" w:rsidRDefault="000F7F20" w:rsidP="004C648C">
      <w:pPr>
        <w:pStyle w:val="StyleHeading4NotBold"/>
      </w:pPr>
      <w:r>
        <w:lastRenderedPageBreak/>
        <w:t xml:space="preserve">Evaluation </w:t>
      </w:r>
      <w:proofErr w:type="gramStart"/>
      <w:r>
        <w:t>Criteria</w:t>
      </w:r>
      <w:r w:rsidR="004C648C">
        <w:t xml:space="preserve">  (</w:t>
      </w:r>
      <w:proofErr w:type="gramEnd"/>
      <w:r>
        <w:t>Describe how to determine test success or failure)</w:t>
      </w:r>
    </w:p>
    <w:p w14:paraId="7634F8B6" w14:textId="77777777" w:rsidR="00525097" w:rsidRPr="00525097" w:rsidRDefault="00525097" w:rsidP="00B86C53">
      <w:pPr>
        <w:pStyle w:val="BodyTestIndent4"/>
      </w:pPr>
    </w:p>
    <w:p w14:paraId="69365D32" w14:textId="77777777" w:rsidR="000F7F20" w:rsidRDefault="000F7F20" w:rsidP="004C648C">
      <w:pPr>
        <w:pStyle w:val="StyleHeading4NotBold"/>
      </w:pPr>
      <w:r>
        <w:t>Errors/Retesting</w:t>
      </w:r>
      <w:r>
        <w:tab/>
        <w:t>(Describe error handling)</w:t>
      </w:r>
    </w:p>
    <w:p w14:paraId="65A22366" w14:textId="77777777" w:rsidR="00525097" w:rsidRPr="00525097" w:rsidRDefault="00525097" w:rsidP="00B86C53">
      <w:pPr>
        <w:pStyle w:val="BodyTestIndent4"/>
      </w:pPr>
    </w:p>
    <w:p w14:paraId="1834F0E6" w14:textId="77777777" w:rsidR="00525097" w:rsidRDefault="000F7F20" w:rsidP="004C648C">
      <w:pPr>
        <w:pStyle w:val="StyleHeading4NotBold"/>
      </w:pPr>
      <w:proofErr w:type="gramStart"/>
      <w:r>
        <w:t>Results</w:t>
      </w:r>
      <w:r w:rsidR="004C648C">
        <w:t xml:space="preserve">  </w:t>
      </w:r>
      <w:r>
        <w:t>(</w:t>
      </w:r>
      <w:proofErr w:type="gramEnd"/>
      <w:r>
        <w:t>Describe expected/actual results of the test)</w:t>
      </w:r>
    </w:p>
    <w:p w14:paraId="420A7029" w14:textId="77777777" w:rsidR="000F7F20" w:rsidRPr="00525097" w:rsidRDefault="000F7F20" w:rsidP="00B86C53">
      <w:pPr>
        <w:pStyle w:val="BodyTestIndent4"/>
      </w:pPr>
      <w:r>
        <w:tab/>
      </w:r>
      <w:r>
        <w:tab/>
      </w:r>
      <w:r>
        <w:tab/>
      </w:r>
    </w:p>
    <w:p w14:paraId="257DAF1C" w14:textId="77777777" w:rsidR="000F7F20" w:rsidRPr="004639E2" w:rsidRDefault="000F7F20" w:rsidP="002B3238">
      <w:r>
        <w:tab/>
      </w:r>
      <w:r>
        <w:tab/>
      </w:r>
      <w:r>
        <w:tab/>
      </w:r>
    </w:p>
    <w:p w14:paraId="61B39352" w14:textId="77777777" w:rsidR="000F7F20" w:rsidRPr="004639E2" w:rsidRDefault="002B3238" w:rsidP="002B3238">
      <w:pPr>
        <w:pStyle w:val="Heading2"/>
      </w:pPr>
      <w:r>
        <w:t>Beta Tests</w:t>
      </w:r>
    </w:p>
    <w:p w14:paraId="41279BF0" w14:textId="77777777" w:rsidR="000F7F20" w:rsidRDefault="000F7F20" w:rsidP="008734B0">
      <w:pPr>
        <w:pStyle w:val="Heading3"/>
      </w:pPr>
      <w:r>
        <w:t>Test Name/Number</w:t>
      </w:r>
    </w:p>
    <w:p w14:paraId="2796164A" w14:textId="77777777" w:rsidR="000F7F20" w:rsidRDefault="000F7F20" w:rsidP="008734B0">
      <w:pPr>
        <w:pStyle w:val="Heading4"/>
      </w:pPr>
      <w:r>
        <w:t>Purpose</w:t>
      </w:r>
      <w:r w:rsidR="008734B0">
        <w:t xml:space="preserve"> </w:t>
      </w:r>
      <w:r w:rsidR="00AD4086">
        <w:t>(</w:t>
      </w:r>
      <w:r>
        <w:t>Describe the capabilities to be verified)</w:t>
      </w:r>
    </w:p>
    <w:p w14:paraId="43E1CF07" w14:textId="77777777" w:rsidR="00525097" w:rsidRPr="00525097" w:rsidRDefault="00525097" w:rsidP="00B86C53">
      <w:pPr>
        <w:pStyle w:val="BodyTestIndent4"/>
      </w:pPr>
    </w:p>
    <w:p w14:paraId="48D01795" w14:textId="77777777" w:rsidR="000F7F20" w:rsidRDefault="000F7F20" w:rsidP="008734B0">
      <w:pPr>
        <w:pStyle w:val="Heading4"/>
      </w:pPr>
      <w:r>
        <w:t>Method</w:t>
      </w:r>
      <w:r w:rsidR="00AD4086">
        <w:t xml:space="preserve"> </w:t>
      </w:r>
      <w:r>
        <w:t>(Describe steps for conducting the test)</w:t>
      </w:r>
    </w:p>
    <w:p w14:paraId="72259960" w14:textId="77777777" w:rsidR="00525097" w:rsidRPr="00525097" w:rsidRDefault="00525097" w:rsidP="00B86C53">
      <w:pPr>
        <w:pStyle w:val="BodyTestIndent4"/>
      </w:pPr>
    </w:p>
    <w:p w14:paraId="2779E772" w14:textId="77777777" w:rsidR="000F7F20" w:rsidRDefault="000F7F20" w:rsidP="008734B0">
      <w:pPr>
        <w:pStyle w:val="Heading4"/>
      </w:pPr>
      <w:r>
        <w:t>Input</w:t>
      </w:r>
      <w:r w:rsidR="008734B0">
        <w:t xml:space="preserve"> </w:t>
      </w:r>
      <w:r>
        <w:t>(Describe any input data to be supplied for the test)</w:t>
      </w:r>
    </w:p>
    <w:p w14:paraId="0AB0C5BA" w14:textId="77777777" w:rsidR="00525097" w:rsidRPr="00525097" w:rsidRDefault="00525097" w:rsidP="00B86C53">
      <w:pPr>
        <w:pStyle w:val="BodyTestIndent4"/>
      </w:pPr>
    </w:p>
    <w:p w14:paraId="3A9E24B9" w14:textId="77777777" w:rsidR="000F7F20" w:rsidRDefault="000F7F20" w:rsidP="008734B0">
      <w:pPr>
        <w:pStyle w:val="Heading4"/>
      </w:pPr>
      <w:r>
        <w:t>Output</w:t>
      </w:r>
      <w:r w:rsidR="00AD4086">
        <w:t xml:space="preserve"> </w:t>
      </w:r>
      <w:r>
        <w:t>(Describe any output data to be collected)</w:t>
      </w:r>
    </w:p>
    <w:p w14:paraId="5FF390DE" w14:textId="77777777" w:rsidR="00525097" w:rsidRPr="00525097" w:rsidRDefault="00525097" w:rsidP="00B86C53">
      <w:pPr>
        <w:pStyle w:val="BodyTestIndent4"/>
      </w:pPr>
    </w:p>
    <w:p w14:paraId="1E096F50" w14:textId="77777777" w:rsidR="00525097" w:rsidRDefault="008734B0" w:rsidP="008734B0">
      <w:pPr>
        <w:pStyle w:val="Heading4"/>
      </w:pPr>
      <w:r>
        <w:t xml:space="preserve">Evaluation Criteria </w:t>
      </w:r>
      <w:r w:rsidR="000F7F20">
        <w:t>(Describe how to determine test success or failure)</w:t>
      </w:r>
    </w:p>
    <w:p w14:paraId="6B0021A8" w14:textId="77777777" w:rsidR="000F7F20" w:rsidRPr="00525097" w:rsidRDefault="000F7F20" w:rsidP="00B86C53">
      <w:pPr>
        <w:pStyle w:val="BodyTestIndent4"/>
      </w:pPr>
      <w:r>
        <w:tab/>
      </w:r>
    </w:p>
    <w:p w14:paraId="7F1822D0" w14:textId="77777777" w:rsidR="000F7F20" w:rsidRDefault="000F7F20" w:rsidP="008734B0">
      <w:pPr>
        <w:pStyle w:val="Heading4"/>
      </w:pPr>
      <w:r>
        <w:t>Errors/Retesting</w:t>
      </w:r>
      <w:r w:rsidR="00AD4086">
        <w:t xml:space="preserve"> (</w:t>
      </w:r>
      <w:r>
        <w:t>Describe error handling)</w:t>
      </w:r>
    </w:p>
    <w:p w14:paraId="5BFC7E45" w14:textId="77777777" w:rsidR="00525097" w:rsidRPr="00525097" w:rsidRDefault="00525097" w:rsidP="00B86C53">
      <w:pPr>
        <w:pStyle w:val="BodyTestIndent4"/>
      </w:pPr>
    </w:p>
    <w:p w14:paraId="00850EE3" w14:textId="77777777" w:rsidR="000F7F20" w:rsidRDefault="000F7F20" w:rsidP="008734B0">
      <w:pPr>
        <w:pStyle w:val="Heading4"/>
      </w:pPr>
      <w:r>
        <w:t>Results</w:t>
      </w:r>
      <w:r w:rsidR="008734B0">
        <w:t xml:space="preserve"> </w:t>
      </w:r>
      <w:r>
        <w:t>(Describe expected/actual results of the test)</w:t>
      </w:r>
    </w:p>
    <w:p w14:paraId="0B98CA93" w14:textId="77777777" w:rsidR="000F7F20" w:rsidRPr="000F7F20" w:rsidRDefault="000F7F20" w:rsidP="00B86C53">
      <w:pPr>
        <w:pStyle w:val="BodyTestIndent4"/>
      </w:pPr>
      <w:r>
        <w:tab/>
      </w:r>
      <w:r>
        <w:tab/>
      </w:r>
      <w:r>
        <w:tab/>
      </w:r>
      <w:r>
        <w:tab/>
      </w:r>
    </w:p>
    <w:p w14:paraId="7FA00E0A" w14:textId="77777777" w:rsidR="00D96750" w:rsidRDefault="00D96750" w:rsidP="002B3238">
      <w:pPr>
        <w:pStyle w:val="BodyTestIndent4"/>
        <w:sectPr w:rsidR="00D96750" w:rsidSect="001A34CF">
          <w:headerReference w:type="even" r:id="rId19"/>
          <w:headerReference w:type="default" r:id="rId20"/>
          <w:headerReference w:type="first" r:id="rId21"/>
          <w:pgSz w:w="15840" w:h="12240" w:orient="landscape" w:code="1"/>
          <w:pgMar w:top="1008" w:right="360" w:bottom="360" w:left="360" w:header="360" w:footer="360" w:gutter="0"/>
          <w:cols w:space="720"/>
          <w:formProt w:val="0"/>
        </w:sectPr>
      </w:pPr>
    </w:p>
    <w:p w14:paraId="3A479A85" w14:textId="77777777" w:rsidR="003E6039" w:rsidRDefault="003E6039" w:rsidP="00AD4086">
      <w:pPr>
        <w:pStyle w:val="Header"/>
      </w:pPr>
      <w:r>
        <w:lastRenderedPageBreak/>
        <w:t>Inspection Details:</w:t>
      </w:r>
      <w:r w:rsidRPr="00056DBD">
        <w:t xml:space="preserve"> </w:t>
      </w:r>
      <w:r w:rsidR="006D4B76">
        <w:t>(If separate document)</w:t>
      </w:r>
      <w:r>
        <w:rPr>
          <w:sz w:val="24"/>
        </w:rPr>
        <w:t xml:space="preserve">:  </w:t>
      </w:r>
    </w:p>
    <w:p w14:paraId="67FFAC5E" w14:textId="77777777" w:rsidR="003E6039" w:rsidRDefault="003E6039" w:rsidP="00FD42AD">
      <w:pPr>
        <w:pStyle w:val="Heading1"/>
      </w:pPr>
      <w:r w:rsidRPr="00D75496">
        <w:t>General Information</w:t>
      </w:r>
    </w:p>
    <w:tbl>
      <w:tblPr>
        <w:tblW w:w="14400" w:type="dxa"/>
        <w:tblInd w:w="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440"/>
        <w:gridCol w:w="1350"/>
        <w:gridCol w:w="2520"/>
        <w:gridCol w:w="8640"/>
      </w:tblGrid>
      <w:tr w:rsidR="00AC5C0D" w14:paraId="3AEA99BB" w14:textId="77777777" w:rsidTr="008D42A2">
        <w:trPr>
          <w:cantSplit/>
          <w:trHeight w:val="605"/>
        </w:trPr>
        <w:tc>
          <w:tcPr>
            <w:tcW w:w="450" w:type="dxa"/>
            <w:shd w:val="pct10" w:color="000000" w:fill="FFFFFF"/>
            <w:vAlign w:val="center"/>
          </w:tcPr>
          <w:p w14:paraId="568479FF" w14:textId="77777777" w:rsidR="00AC5C0D" w:rsidRDefault="00AC5C0D" w:rsidP="00633255">
            <w:pPr>
              <w:pStyle w:val="TableHdr2Centered"/>
            </w:pPr>
            <w:r>
              <w:t xml:space="preserve"> #</w:t>
            </w:r>
          </w:p>
        </w:tc>
        <w:tc>
          <w:tcPr>
            <w:tcW w:w="1440" w:type="dxa"/>
            <w:shd w:val="pct10" w:color="000000" w:fill="FFFFFF"/>
            <w:vAlign w:val="center"/>
          </w:tcPr>
          <w:p w14:paraId="33492266" w14:textId="77777777" w:rsidR="00AC5C0D" w:rsidRDefault="00AC5C0D" w:rsidP="00633255">
            <w:pPr>
              <w:pStyle w:val="TableHdr2Centered"/>
            </w:pPr>
            <w:r>
              <w:t xml:space="preserve">  DATE</w:t>
            </w:r>
          </w:p>
        </w:tc>
        <w:tc>
          <w:tcPr>
            <w:tcW w:w="1350" w:type="dxa"/>
            <w:shd w:val="pct10" w:color="000000" w:fill="FFFFFF"/>
            <w:vAlign w:val="center"/>
          </w:tcPr>
          <w:p w14:paraId="17B97913" w14:textId="77777777" w:rsidR="00AC5C0D" w:rsidRDefault="00AC5C0D" w:rsidP="00633255">
            <w:pPr>
              <w:pStyle w:val="TableHdr2Centered"/>
            </w:pPr>
            <w:r>
              <w:t>MEETING LENGTH</w:t>
            </w:r>
          </w:p>
        </w:tc>
        <w:tc>
          <w:tcPr>
            <w:tcW w:w="2520" w:type="dxa"/>
            <w:shd w:val="pct10" w:color="000000" w:fill="FFFFFF"/>
            <w:vAlign w:val="center"/>
          </w:tcPr>
          <w:p w14:paraId="41669576" w14:textId="77777777" w:rsidR="00AC5C0D" w:rsidRDefault="00AC5C0D" w:rsidP="00633255">
            <w:pPr>
              <w:pStyle w:val="TableHdr2Centered"/>
            </w:pPr>
            <w:r>
              <w:t>INSPECTION TYPE</w:t>
            </w:r>
          </w:p>
        </w:tc>
        <w:tc>
          <w:tcPr>
            <w:tcW w:w="8640" w:type="dxa"/>
            <w:shd w:val="pct10" w:color="000000" w:fill="FFFFFF"/>
            <w:vAlign w:val="center"/>
          </w:tcPr>
          <w:p w14:paraId="17809541" w14:textId="77777777" w:rsidR="00AC5C0D" w:rsidRDefault="00AC5C0D" w:rsidP="00633255">
            <w:pPr>
              <w:pStyle w:val="TableHdr2Centered"/>
            </w:pPr>
            <w:r>
              <w:t>DESCRIPTION</w:t>
            </w:r>
          </w:p>
        </w:tc>
      </w:tr>
      <w:tr w:rsidR="00AC5C0D" w14:paraId="47A58C3F" w14:textId="77777777" w:rsidTr="008D42A2">
        <w:trPr>
          <w:cantSplit/>
        </w:trPr>
        <w:tc>
          <w:tcPr>
            <w:tcW w:w="450" w:type="dxa"/>
            <w:vAlign w:val="center"/>
          </w:tcPr>
          <w:p w14:paraId="551880D6" w14:textId="77777777" w:rsidR="00AC5C0D" w:rsidRDefault="00AC5C0D" w:rsidP="00D76391">
            <w:pPr>
              <w:pStyle w:val="TableTextCentered"/>
            </w:pPr>
          </w:p>
        </w:tc>
        <w:tc>
          <w:tcPr>
            <w:tcW w:w="1440" w:type="dxa"/>
            <w:vAlign w:val="center"/>
          </w:tcPr>
          <w:p w14:paraId="28136CC8" w14:textId="77777777" w:rsidR="00AC5C0D" w:rsidRDefault="00AC5C0D" w:rsidP="00D76391">
            <w:pPr>
              <w:pStyle w:val="TableTextCentered"/>
            </w:pPr>
          </w:p>
        </w:tc>
        <w:tc>
          <w:tcPr>
            <w:tcW w:w="1350" w:type="dxa"/>
            <w:vAlign w:val="center"/>
          </w:tcPr>
          <w:p w14:paraId="0C4102BC" w14:textId="77777777" w:rsidR="00AC5C0D" w:rsidRDefault="00AC5C0D" w:rsidP="00D76391">
            <w:pPr>
              <w:pStyle w:val="TableTextCentered"/>
            </w:pPr>
          </w:p>
        </w:tc>
        <w:tc>
          <w:tcPr>
            <w:tcW w:w="2520" w:type="dxa"/>
            <w:vAlign w:val="center"/>
          </w:tcPr>
          <w:p w14:paraId="3512A41D" w14:textId="77777777" w:rsidR="00AC5C0D" w:rsidRPr="00187E33" w:rsidRDefault="00AC5C0D" w:rsidP="00D76391">
            <w:pPr>
              <w:pStyle w:val="TableTextCentered"/>
            </w:pPr>
          </w:p>
        </w:tc>
        <w:tc>
          <w:tcPr>
            <w:tcW w:w="8640" w:type="dxa"/>
            <w:vAlign w:val="center"/>
          </w:tcPr>
          <w:p w14:paraId="272EC0C2" w14:textId="77777777" w:rsidR="00AC5C0D" w:rsidRPr="00187E33" w:rsidRDefault="00AC5C0D" w:rsidP="00D76391">
            <w:pPr>
              <w:pStyle w:val="TableTextLeft"/>
            </w:pPr>
          </w:p>
        </w:tc>
      </w:tr>
    </w:tbl>
    <w:p w14:paraId="35022873" w14:textId="77777777" w:rsidR="003E6039" w:rsidRDefault="003E6039" w:rsidP="00BB302E">
      <w:pPr>
        <w:spacing w:before="60"/>
        <w:rPr>
          <w:b/>
          <w:sz w:val="24"/>
        </w:rPr>
      </w:pPr>
    </w:p>
    <w:p w14:paraId="2ED69C45" w14:textId="77777777" w:rsidR="003E6039" w:rsidRDefault="003E6039" w:rsidP="00FD42AD">
      <w:pPr>
        <w:pStyle w:val="Heading1"/>
      </w:pPr>
      <w:r w:rsidRPr="00D75496">
        <w:t>Attendees</w:t>
      </w:r>
    </w:p>
    <w:tbl>
      <w:tblPr>
        <w:tblW w:w="0" w:type="auto"/>
        <w:tblInd w:w="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160"/>
        <w:gridCol w:w="1080"/>
        <w:gridCol w:w="2160"/>
        <w:gridCol w:w="1080"/>
        <w:gridCol w:w="2160"/>
        <w:gridCol w:w="1080"/>
        <w:gridCol w:w="2160"/>
        <w:gridCol w:w="2160"/>
      </w:tblGrid>
      <w:tr w:rsidR="00A9337E" w14:paraId="1502B10E" w14:textId="77777777" w:rsidTr="008D42A2">
        <w:trPr>
          <w:cantSplit/>
          <w:trHeight w:val="605"/>
        </w:trPr>
        <w:tc>
          <w:tcPr>
            <w:tcW w:w="450" w:type="dxa"/>
            <w:shd w:val="pct10" w:color="000000" w:fill="FFFFFF"/>
            <w:vAlign w:val="center"/>
          </w:tcPr>
          <w:p w14:paraId="7A35CA65" w14:textId="77777777" w:rsidR="00A9337E" w:rsidRDefault="00A9337E" w:rsidP="00633255">
            <w:pPr>
              <w:pStyle w:val="TableHdr2Centered"/>
            </w:pPr>
            <w:r>
              <w:t xml:space="preserve"> #</w:t>
            </w:r>
          </w:p>
        </w:tc>
        <w:tc>
          <w:tcPr>
            <w:tcW w:w="2160" w:type="dxa"/>
            <w:shd w:val="pct10" w:color="000000" w:fill="FFFFFF"/>
            <w:vAlign w:val="center"/>
          </w:tcPr>
          <w:p w14:paraId="7CA281E5" w14:textId="77777777" w:rsidR="00A9337E" w:rsidRDefault="00A9337E" w:rsidP="00633255">
            <w:pPr>
              <w:pStyle w:val="TableHdr2Centered"/>
            </w:pPr>
            <w:r>
              <w:t>MODERATOR</w:t>
            </w:r>
          </w:p>
        </w:tc>
        <w:tc>
          <w:tcPr>
            <w:tcW w:w="1080" w:type="dxa"/>
            <w:shd w:val="pct10" w:color="000000" w:fill="FFFFFF"/>
            <w:vAlign w:val="center"/>
          </w:tcPr>
          <w:p w14:paraId="015E1C1E" w14:textId="77777777" w:rsidR="00A9337E" w:rsidRDefault="00A9337E" w:rsidP="00633255">
            <w:pPr>
              <w:pStyle w:val="TableHdr2Centered"/>
            </w:pPr>
            <w:r>
              <w:t>PREP TIME</w:t>
            </w:r>
          </w:p>
        </w:tc>
        <w:tc>
          <w:tcPr>
            <w:tcW w:w="2160" w:type="dxa"/>
            <w:shd w:val="pct10" w:color="000000" w:fill="FFFFFF"/>
            <w:vAlign w:val="center"/>
          </w:tcPr>
          <w:p w14:paraId="126949FF" w14:textId="77777777" w:rsidR="00A9337E" w:rsidRDefault="00A9337E" w:rsidP="00633255">
            <w:pPr>
              <w:pStyle w:val="TableHdr2Centered"/>
            </w:pPr>
            <w:r>
              <w:t>READER</w:t>
            </w:r>
          </w:p>
        </w:tc>
        <w:tc>
          <w:tcPr>
            <w:tcW w:w="1080" w:type="dxa"/>
            <w:shd w:val="pct10" w:color="000000" w:fill="FFFFFF"/>
            <w:vAlign w:val="center"/>
          </w:tcPr>
          <w:p w14:paraId="6C487DB9" w14:textId="77777777" w:rsidR="00A9337E" w:rsidRDefault="00A9337E" w:rsidP="00633255">
            <w:pPr>
              <w:pStyle w:val="TableHdr2Centered"/>
            </w:pPr>
            <w:r>
              <w:t>PREP TIME</w:t>
            </w:r>
          </w:p>
        </w:tc>
        <w:tc>
          <w:tcPr>
            <w:tcW w:w="2160" w:type="dxa"/>
            <w:shd w:val="pct10" w:color="000000" w:fill="FFFFFF"/>
            <w:vAlign w:val="center"/>
          </w:tcPr>
          <w:p w14:paraId="340C0F7E" w14:textId="77777777" w:rsidR="00A9337E" w:rsidRDefault="00A9337E" w:rsidP="00633255">
            <w:pPr>
              <w:pStyle w:val="TableHdr2Centered"/>
            </w:pPr>
            <w:r>
              <w:t>TESTER</w:t>
            </w:r>
          </w:p>
        </w:tc>
        <w:tc>
          <w:tcPr>
            <w:tcW w:w="1080" w:type="dxa"/>
            <w:shd w:val="pct10" w:color="000000" w:fill="FFFFFF"/>
            <w:vAlign w:val="center"/>
          </w:tcPr>
          <w:p w14:paraId="4DBB1895" w14:textId="77777777" w:rsidR="00A9337E" w:rsidRDefault="00A9337E" w:rsidP="00633255">
            <w:pPr>
              <w:pStyle w:val="TableHdr2Centered"/>
            </w:pPr>
            <w:r>
              <w:t>PREP TIME</w:t>
            </w:r>
          </w:p>
        </w:tc>
        <w:tc>
          <w:tcPr>
            <w:tcW w:w="2160" w:type="dxa"/>
            <w:shd w:val="pct10" w:color="000000" w:fill="FFFFFF"/>
            <w:vAlign w:val="center"/>
          </w:tcPr>
          <w:p w14:paraId="1DAAF4BB" w14:textId="77777777" w:rsidR="00A9337E" w:rsidRDefault="00A9337E" w:rsidP="00633255">
            <w:pPr>
              <w:pStyle w:val="TableHdr2Centered"/>
            </w:pPr>
            <w:r>
              <w:t>AUTHOR</w:t>
            </w:r>
          </w:p>
        </w:tc>
        <w:tc>
          <w:tcPr>
            <w:tcW w:w="2160" w:type="dxa"/>
            <w:shd w:val="pct10" w:color="000000" w:fill="FFFFFF"/>
            <w:vAlign w:val="center"/>
          </w:tcPr>
          <w:p w14:paraId="427B734A" w14:textId="77777777" w:rsidR="00A9337E" w:rsidRDefault="00A9337E" w:rsidP="00633255">
            <w:pPr>
              <w:pStyle w:val="TableHdr2Centered"/>
            </w:pPr>
            <w:r>
              <w:t>GUEST</w:t>
            </w:r>
          </w:p>
        </w:tc>
      </w:tr>
      <w:tr w:rsidR="00A9337E" w14:paraId="4695C777" w14:textId="77777777" w:rsidTr="008D42A2">
        <w:trPr>
          <w:cantSplit/>
        </w:trPr>
        <w:tc>
          <w:tcPr>
            <w:tcW w:w="450" w:type="dxa"/>
            <w:vAlign w:val="center"/>
          </w:tcPr>
          <w:p w14:paraId="234F3164" w14:textId="77777777" w:rsidR="00A9337E" w:rsidRDefault="00A9337E" w:rsidP="00D76391">
            <w:pPr>
              <w:pStyle w:val="TableTextCentered"/>
            </w:pPr>
          </w:p>
        </w:tc>
        <w:tc>
          <w:tcPr>
            <w:tcW w:w="2160" w:type="dxa"/>
            <w:vAlign w:val="center"/>
          </w:tcPr>
          <w:p w14:paraId="302691DC" w14:textId="77777777" w:rsidR="00A9337E" w:rsidRDefault="00A9337E" w:rsidP="00D76391">
            <w:pPr>
              <w:pStyle w:val="TableTextCentered"/>
            </w:pPr>
          </w:p>
        </w:tc>
        <w:tc>
          <w:tcPr>
            <w:tcW w:w="1080" w:type="dxa"/>
            <w:vAlign w:val="center"/>
          </w:tcPr>
          <w:p w14:paraId="52B6782B" w14:textId="77777777" w:rsidR="00A9337E" w:rsidRDefault="00A9337E" w:rsidP="00D76391">
            <w:pPr>
              <w:pStyle w:val="TableTextCentered"/>
            </w:pPr>
          </w:p>
        </w:tc>
        <w:tc>
          <w:tcPr>
            <w:tcW w:w="2160" w:type="dxa"/>
            <w:vAlign w:val="center"/>
          </w:tcPr>
          <w:p w14:paraId="3D2CDBE5" w14:textId="77777777" w:rsidR="00A9337E" w:rsidRDefault="00A9337E" w:rsidP="00D76391">
            <w:pPr>
              <w:pStyle w:val="TableTextCentered"/>
            </w:pPr>
          </w:p>
        </w:tc>
        <w:tc>
          <w:tcPr>
            <w:tcW w:w="1080" w:type="dxa"/>
            <w:vAlign w:val="center"/>
          </w:tcPr>
          <w:p w14:paraId="7CFCA499" w14:textId="77777777" w:rsidR="00A9337E" w:rsidRDefault="00A9337E" w:rsidP="00D76391">
            <w:pPr>
              <w:pStyle w:val="TableTextCentered"/>
            </w:pPr>
          </w:p>
        </w:tc>
        <w:tc>
          <w:tcPr>
            <w:tcW w:w="2160" w:type="dxa"/>
            <w:vAlign w:val="center"/>
          </w:tcPr>
          <w:p w14:paraId="03437B92" w14:textId="77777777" w:rsidR="00A9337E" w:rsidRDefault="00A9337E" w:rsidP="00D76391">
            <w:pPr>
              <w:pStyle w:val="TableTextCentered"/>
            </w:pPr>
          </w:p>
        </w:tc>
        <w:tc>
          <w:tcPr>
            <w:tcW w:w="1080" w:type="dxa"/>
            <w:vAlign w:val="center"/>
          </w:tcPr>
          <w:p w14:paraId="4EE8386D" w14:textId="77777777" w:rsidR="00A9337E" w:rsidRDefault="00A9337E" w:rsidP="00D76391">
            <w:pPr>
              <w:pStyle w:val="TableTextCentered"/>
            </w:pPr>
          </w:p>
        </w:tc>
        <w:tc>
          <w:tcPr>
            <w:tcW w:w="2160" w:type="dxa"/>
            <w:vAlign w:val="center"/>
          </w:tcPr>
          <w:p w14:paraId="3DC983C5" w14:textId="77777777" w:rsidR="00A9337E" w:rsidRDefault="00A9337E" w:rsidP="00D76391">
            <w:pPr>
              <w:pStyle w:val="TableTextCentered"/>
            </w:pPr>
          </w:p>
        </w:tc>
        <w:tc>
          <w:tcPr>
            <w:tcW w:w="2160" w:type="dxa"/>
            <w:vAlign w:val="center"/>
          </w:tcPr>
          <w:p w14:paraId="76D0E2B2" w14:textId="77777777" w:rsidR="00A9337E" w:rsidRPr="00187E33" w:rsidRDefault="00A9337E" w:rsidP="00D76391">
            <w:pPr>
              <w:pStyle w:val="TableTextCentered"/>
            </w:pPr>
          </w:p>
        </w:tc>
      </w:tr>
    </w:tbl>
    <w:p w14:paraId="7B12035B" w14:textId="77777777" w:rsidR="003E6039" w:rsidRDefault="003E6039" w:rsidP="003E6039">
      <w:pPr>
        <w:spacing w:before="60"/>
        <w:ind w:firstLine="86"/>
        <w:rPr>
          <w:b/>
          <w:sz w:val="24"/>
        </w:rPr>
      </w:pPr>
    </w:p>
    <w:p w14:paraId="7D17C62C" w14:textId="77777777" w:rsidR="003E6039" w:rsidRDefault="003E6039" w:rsidP="00FD42AD">
      <w:pPr>
        <w:pStyle w:val="Heading1"/>
      </w:pPr>
      <w:r w:rsidRPr="00D75496">
        <w:t>Code Inspected</w:t>
      </w:r>
    </w:p>
    <w:tbl>
      <w:tblPr>
        <w:tblW w:w="14400" w:type="dxa"/>
        <w:tblInd w:w="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97"/>
        <w:gridCol w:w="1811"/>
        <w:gridCol w:w="6792"/>
      </w:tblGrid>
      <w:tr w:rsidR="00FE2203" w14:paraId="1149225E" w14:textId="77777777" w:rsidTr="00355A41">
        <w:trPr>
          <w:cantSplit/>
          <w:trHeight w:val="605"/>
        </w:trPr>
        <w:tc>
          <w:tcPr>
            <w:tcW w:w="5797" w:type="dxa"/>
            <w:shd w:val="pct10" w:color="000000" w:fill="FFFFFF"/>
            <w:vAlign w:val="center"/>
          </w:tcPr>
          <w:p w14:paraId="141A799A" w14:textId="77777777" w:rsidR="00FE2203" w:rsidRDefault="00633255" w:rsidP="00633255">
            <w:pPr>
              <w:pStyle w:val="TableHdr2Centered"/>
            </w:pPr>
            <w:r>
              <w:t>MODULE NAME</w:t>
            </w:r>
          </w:p>
        </w:tc>
        <w:tc>
          <w:tcPr>
            <w:tcW w:w="1811" w:type="dxa"/>
            <w:shd w:val="pct10" w:color="000000" w:fill="FFFFFF"/>
            <w:vAlign w:val="center"/>
          </w:tcPr>
          <w:p w14:paraId="56B7C6E9" w14:textId="77777777" w:rsidR="00FE2203" w:rsidRDefault="00633255" w:rsidP="00633255">
            <w:pPr>
              <w:pStyle w:val="TableHdr2Centered"/>
            </w:pPr>
            <w:r>
              <w:t>LINES OF CODE INSPECTED</w:t>
            </w:r>
          </w:p>
        </w:tc>
        <w:tc>
          <w:tcPr>
            <w:tcW w:w="6792" w:type="dxa"/>
            <w:shd w:val="pct10" w:color="000000" w:fill="FFFFFF"/>
            <w:vAlign w:val="center"/>
          </w:tcPr>
          <w:p w14:paraId="6356BACC" w14:textId="77777777" w:rsidR="00FE2203" w:rsidRDefault="00FE2203" w:rsidP="00633255">
            <w:pPr>
              <w:pStyle w:val="TableHdr2Centered"/>
            </w:pPr>
            <w:r>
              <w:t>COMMENTS</w:t>
            </w:r>
          </w:p>
        </w:tc>
      </w:tr>
      <w:tr w:rsidR="00FE2203" w14:paraId="3051446B" w14:textId="77777777" w:rsidTr="00355A41">
        <w:trPr>
          <w:cantSplit/>
        </w:trPr>
        <w:tc>
          <w:tcPr>
            <w:tcW w:w="5797" w:type="dxa"/>
            <w:vAlign w:val="center"/>
          </w:tcPr>
          <w:p w14:paraId="3DB82619" w14:textId="77777777" w:rsidR="00FE2203" w:rsidRDefault="00FE2203" w:rsidP="00D76391">
            <w:pPr>
              <w:pStyle w:val="TableTextCentered"/>
            </w:pPr>
          </w:p>
        </w:tc>
        <w:tc>
          <w:tcPr>
            <w:tcW w:w="1811" w:type="dxa"/>
            <w:vAlign w:val="center"/>
          </w:tcPr>
          <w:p w14:paraId="5C9A5E87" w14:textId="77777777" w:rsidR="00FE2203" w:rsidRDefault="00FE2203" w:rsidP="00D76391">
            <w:pPr>
              <w:pStyle w:val="TableTextCentered"/>
            </w:pPr>
          </w:p>
        </w:tc>
        <w:tc>
          <w:tcPr>
            <w:tcW w:w="6792" w:type="dxa"/>
            <w:vAlign w:val="center"/>
          </w:tcPr>
          <w:p w14:paraId="29294BE4" w14:textId="77777777" w:rsidR="00FE2203" w:rsidRPr="00187E33" w:rsidRDefault="00FE2203" w:rsidP="00D76391">
            <w:pPr>
              <w:pStyle w:val="TableTextLeft"/>
            </w:pPr>
          </w:p>
        </w:tc>
      </w:tr>
    </w:tbl>
    <w:p w14:paraId="38BA8780" w14:textId="77777777" w:rsidR="003E6039" w:rsidRDefault="003E6039" w:rsidP="003E6039">
      <w:pPr>
        <w:spacing w:before="60"/>
        <w:ind w:firstLine="86"/>
        <w:rPr>
          <w:b/>
          <w:sz w:val="24"/>
        </w:rPr>
      </w:pPr>
    </w:p>
    <w:p w14:paraId="66ED100A" w14:textId="77777777" w:rsidR="003E6039" w:rsidRPr="00D75496" w:rsidRDefault="003E6039" w:rsidP="00FD42AD">
      <w:pPr>
        <w:pStyle w:val="Heading1"/>
      </w:pPr>
      <w:r w:rsidRPr="00D75496">
        <w:t>Defects</w:t>
      </w:r>
    </w:p>
    <w:tbl>
      <w:tblPr>
        <w:tblW w:w="14490" w:type="dxa"/>
        <w:tblInd w:w="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152"/>
        <w:gridCol w:w="1224"/>
        <w:gridCol w:w="4320"/>
        <w:gridCol w:w="864"/>
        <w:gridCol w:w="6480"/>
      </w:tblGrid>
      <w:tr w:rsidR="003E6039" w14:paraId="43BCD709" w14:textId="77777777" w:rsidTr="00830FDC">
        <w:trPr>
          <w:cantSplit/>
          <w:trHeight w:val="605"/>
        </w:trPr>
        <w:tc>
          <w:tcPr>
            <w:tcW w:w="450" w:type="dxa"/>
            <w:shd w:val="pct10" w:color="000000" w:fill="FFFFFF"/>
            <w:vAlign w:val="center"/>
          </w:tcPr>
          <w:p w14:paraId="2F8D47F8" w14:textId="77777777" w:rsidR="003E6039" w:rsidRDefault="003E6039" w:rsidP="007B4855">
            <w:pPr>
              <w:pStyle w:val="TableHdr2Centered"/>
            </w:pPr>
            <w:r>
              <w:t xml:space="preserve"> #</w:t>
            </w:r>
          </w:p>
        </w:tc>
        <w:tc>
          <w:tcPr>
            <w:tcW w:w="1152" w:type="dxa"/>
            <w:shd w:val="pct10" w:color="000000" w:fill="FFFFFF"/>
            <w:vAlign w:val="center"/>
          </w:tcPr>
          <w:p w14:paraId="5A0EC3FE" w14:textId="77777777" w:rsidR="00830FDC" w:rsidRDefault="00830FDC" w:rsidP="007B4855">
            <w:pPr>
              <w:pStyle w:val="TableHdr2Centered"/>
            </w:pPr>
            <w:r>
              <w:t>DEFECT</w:t>
            </w:r>
          </w:p>
          <w:p w14:paraId="0381CB62" w14:textId="77777777" w:rsidR="003E6039" w:rsidRDefault="005063E0" w:rsidP="007B4855">
            <w:pPr>
              <w:pStyle w:val="TableHdr2Centered"/>
            </w:pPr>
            <w:r>
              <w:t>TYPE</w:t>
            </w:r>
          </w:p>
        </w:tc>
        <w:tc>
          <w:tcPr>
            <w:tcW w:w="1224" w:type="dxa"/>
            <w:shd w:val="pct10" w:color="000000" w:fill="FFFFFF"/>
            <w:vAlign w:val="center"/>
          </w:tcPr>
          <w:p w14:paraId="2564157E" w14:textId="77777777" w:rsidR="003E6039" w:rsidRDefault="00633255" w:rsidP="007B4855">
            <w:pPr>
              <w:pStyle w:val="TableHdr2Centered"/>
            </w:pPr>
            <w:r>
              <w:t>SEVERITY</w:t>
            </w:r>
          </w:p>
        </w:tc>
        <w:tc>
          <w:tcPr>
            <w:tcW w:w="4320" w:type="dxa"/>
            <w:shd w:val="pct10" w:color="000000" w:fill="FFFFFF"/>
            <w:vAlign w:val="center"/>
          </w:tcPr>
          <w:p w14:paraId="0B9940AB" w14:textId="77777777" w:rsidR="003E6039" w:rsidRDefault="00633255" w:rsidP="007B4855">
            <w:pPr>
              <w:pStyle w:val="TableHdr2Centered"/>
            </w:pPr>
            <w:r>
              <w:t>MODULE</w:t>
            </w:r>
          </w:p>
        </w:tc>
        <w:tc>
          <w:tcPr>
            <w:tcW w:w="864" w:type="dxa"/>
            <w:shd w:val="pct10" w:color="000000" w:fill="FFFFFF"/>
            <w:vAlign w:val="center"/>
          </w:tcPr>
          <w:p w14:paraId="115294F3" w14:textId="77777777" w:rsidR="003E6039" w:rsidRDefault="00633255" w:rsidP="007B4855">
            <w:pPr>
              <w:pStyle w:val="TableHdr2Centered"/>
            </w:pPr>
            <w:r>
              <w:t>LINES</w:t>
            </w:r>
          </w:p>
        </w:tc>
        <w:tc>
          <w:tcPr>
            <w:tcW w:w="6480" w:type="dxa"/>
            <w:shd w:val="pct10" w:color="000000" w:fill="FFFFFF"/>
            <w:vAlign w:val="center"/>
          </w:tcPr>
          <w:p w14:paraId="2828E3EE" w14:textId="77777777" w:rsidR="003E6039" w:rsidRDefault="00633255" w:rsidP="007B4855">
            <w:pPr>
              <w:pStyle w:val="TableHdr2Centered"/>
            </w:pPr>
            <w:r>
              <w:t>DESCRIPTION</w:t>
            </w:r>
          </w:p>
        </w:tc>
      </w:tr>
      <w:tr w:rsidR="003E6039" w14:paraId="4BDA9EF1" w14:textId="77777777" w:rsidTr="00830FDC">
        <w:trPr>
          <w:cantSplit/>
        </w:trPr>
        <w:tc>
          <w:tcPr>
            <w:tcW w:w="450" w:type="dxa"/>
            <w:vAlign w:val="center"/>
          </w:tcPr>
          <w:p w14:paraId="3E92493D" w14:textId="77777777" w:rsidR="003E6039" w:rsidRDefault="003E6039" w:rsidP="00D76391">
            <w:pPr>
              <w:pStyle w:val="TableTextCentered"/>
            </w:pPr>
          </w:p>
        </w:tc>
        <w:tc>
          <w:tcPr>
            <w:tcW w:w="1152" w:type="dxa"/>
            <w:vAlign w:val="center"/>
          </w:tcPr>
          <w:p w14:paraId="0D108241" w14:textId="77777777" w:rsidR="003E6039" w:rsidRDefault="003E6039" w:rsidP="00D76391">
            <w:pPr>
              <w:pStyle w:val="TableTextCentered"/>
            </w:pPr>
          </w:p>
        </w:tc>
        <w:tc>
          <w:tcPr>
            <w:tcW w:w="1224" w:type="dxa"/>
            <w:vAlign w:val="center"/>
          </w:tcPr>
          <w:p w14:paraId="4D61A9F7" w14:textId="77777777" w:rsidR="003E6039" w:rsidRDefault="003E6039" w:rsidP="00D76391">
            <w:pPr>
              <w:pStyle w:val="TableTextCentered"/>
            </w:pPr>
          </w:p>
        </w:tc>
        <w:tc>
          <w:tcPr>
            <w:tcW w:w="4320" w:type="dxa"/>
            <w:vAlign w:val="center"/>
          </w:tcPr>
          <w:p w14:paraId="36C244F8" w14:textId="77777777" w:rsidR="003E6039" w:rsidRDefault="003E6039" w:rsidP="00D76391">
            <w:pPr>
              <w:pStyle w:val="TableTextCentered"/>
            </w:pPr>
          </w:p>
        </w:tc>
        <w:tc>
          <w:tcPr>
            <w:tcW w:w="864" w:type="dxa"/>
            <w:vAlign w:val="center"/>
          </w:tcPr>
          <w:p w14:paraId="55DCA892" w14:textId="77777777" w:rsidR="003E6039" w:rsidRDefault="003E6039" w:rsidP="00D76391">
            <w:pPr>
              <w:pStyle w:val="TableTextCentered"/>
            </w:pPr>
          </w:p>
        </w:tc>
        <w:tc>
          <w:tcPr>
            <w:tcW w:w="6480" w:type="dxa"/>
            <w:vAlign w:val="center"/>
          </w:tcPr>
          <w:p w14:paraId="0D3BD803" w14:textId="77777777" w:rsidR="003E6039" w:rsidRDefault="003E6039" w:rsidP="00D76391">
            <w:pPr>
              <w:pStyle w:val="TableTextLeft"/>
            </w:pPr>
          </w:p>
        </w:tc>
      </w:tr>
    </w:tbl>
    <w:p w14:paraId="1D1051B4" w14:textId="77777777" w:rsidR="003E6039" w:rsidRDefault="003E6039" w:rsidP="002B3238"/>
    <w:p w14:paraId="161B2B2D" w14:textId="77777777" w:rsidR="00355A41" w:rsidRDefault="00355A41" w:rsidP="002B3238">
      <w:pPr>
        <w:pStyle w:val="NormalIndent"/>
        <w:rPr>
          <w:b/>
          <w:bCs/>
          <w:sz w:val="32"/>
          <w:szCs w:val="32"/>
        </w:rPr>
      </w:pPr>
      <w:r>
        <w:t>The following table lists the types of standard defects:</w:t>
      </w:r>
    </w:p>
    <w:p w14:paraId="2B542D73" w14:textId="77777777" w:rsidR="00355A41" w:rsidRDefault="00355A41" w:rsidP="002B3238"/>
    <w:tbl>
      <w:tblPr>
        <w:tblW w:w="926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749"/>
        <w:gridCol w:w="5328"/>
      </w:tblGrid>
      <w:tr w:rsidR="00615DAE" w14:paraId="029C4EEC" w14:textId="77777777" w:rsidTr="00615DAE">
        <w:trPr>
          <w:tblHeader/>
          <w:jc w:val="center"/>
        </w:trPr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04EEC" w14:textId="77777777" w:rsidR="00615DAE" w:rsidRPr="00AF0D11" w:rsidRDefault="00615DAE">
            <w:pPr>
              <w:jc w:val="center"/>
              <w:rPr>
                <w:rFonts w:eastAsiaTheme="minorHAnsi" w:cs="Arial"/>
                <w:b/>
                <w:bCs/>
                <w:sz w:val="18"/>
                <w:szCs w:val="18"/>
              </w:rPr>
            </w:pPr>
            <w:r w:rsidRPr="00AF0D11">
              <w:rPr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2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08BC7" w14:textId="77777777" w:rsidR="00615DAE" w:rsidRPr="00AF0D11" w:rsidRDefault="00615DAE">
            <w:pPr>
              <w:jc w:val="center"/>
              <w:rPr>
                <w:rFonts w:eastAsiaTheme="minorHAnsi" w:cs="Arial"/>
                <w:b/>
                <w:bCs/>
                <w:sz w:val="18"/>
                <w:szCs w:val="18"/>
              </w:rPr>
            </w:pPr>
            <w:r w:rsidRPr="00AF0D11">
              <w:rPr>
                <w:b/>
                <w:bCs/>
                <w:sz w:val="18"/>
                <w:szCs w:val="18"/>
              </w:rPr>
              <w:t xml:space="preserve">Name </w:t>
            </w:r>
          </w:p>
        </w:tc>
        <w:tc>
          <w:tcPr>
            <w:tcW w:w="5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F152F" w14:textId="77777777" w:rsidR="00615DAE" w:rsidRPr="00AF0D11" w:rsidRDefault="00615DAE">
            <w:pPr>
              <w:jc w:val="center"/>
              <w:rPr>
                <w:rFonts w:eastAsiaTheme="minorHAnsi" w:cs="Arial"/>
                <w:b/>
                <w:bCs/>
                <w:sz w:val="18"/>
                <w:szCs w:val="18"/>
              </w:rPr>
            </w:pPr>
            <w:r w:rsidRPr="00AF0D11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615DAE" w14:paraId="6087C030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C529B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COM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9D7DB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Comments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ACB59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Code, documentation, messages &amp; manuals</w:t>
            </w:r>
          </w:p>
        </w:tc>
      </w:tr>
      <w:tr w:rsidR="00615DAE" w14:paraId="0019C943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4EDBE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SYN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78FA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Syntax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AD854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General syntax problems</w:t>
            </w:r>
          </w:p>
        </w:tc>
      </w:tr>
      <w:tr w:rsidR="00615DAE" w14:paraId="262B6410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D266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TYP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682B2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Typos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0E705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Spelling and punctuation</w:t>
            </w:r>
          </w:p>
        </w:tc>
      </w:tr>
      <w:tr w:rsidR="00615DAE" w14:paraId="705E3AC6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A8AF6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IF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1E558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Instruction Format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842FA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General format problems</w:t>
            </w:r>
          </w:p>
        </w:tc>
      </w:tr>
      <w:tr w:rsidR="00615DAE" w14:paraId="2E53BB3A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1A27B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  <w:b/>
                <w:bCs/>
              </w:rPr>
            </w:pPr>
            <w:r w:rsidRPr="00AF0D11">
              <w:t>BE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33FE5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Begin-end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70DA7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Improper operation delimiters</w:t>
            </w:r>
          </w:p>
        </w:tc>
      </w:tr>
      <w:tr w:rsidR="00615DAE" w14:paraId="609ED414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267C6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BU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4109D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Build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E3046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Package change management, library, version control, system build</w:t>
            </w:r>
          </w:p>
        </w:tc>
      </w:tr>
      <w:tr w:rsidR="00615DAE" w14:paraId="54B19D21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AFDA0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ASN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0AE5B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Assignment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D9A9E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General assignment problems</w:t>
            </w:r>
          </w:p>
        </w:tc>
      </w:tr>
      <w:tr w:rsidR="00615DAE" w14:paraId="18AB6EA8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5CD09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NC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7A823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Naming convention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A26B2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Naming declaration, duplicate names</w:t>
            </w:r>
          </w:p>
        </w:tc>
      </w:tr>
      <w:tr w:rsidR="00615DAE" w14:paraId="2519CECC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0DD68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SVR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A7F01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Scope of Variables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700E2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</w:p>
        </w:tc>
      </w:tr>
      <w:tr w:rsidR="00615DAE" w14:paraId="379608FF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F22C7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IC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60EC0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Initialize and close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0A926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Variables, objects, etc.</w:t>
            </w:r>
          </w:p>
        </w:tc>
      </w:tr>
      <w:tr w:rsidR="00615DAE" w14:paraId="1EE19368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3F196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lastRenderedPageBreak/>
              <w:t>RVL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7BDE3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Range variable limits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CA8B9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Array range</w:t>
            </w:r>
          </w:p>
        </w:tc>
      </w:tr>
      <w:tr w:rsidR="00615DAE" w14:paraId="7F4FE7DB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0BA39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IF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4F473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Interface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2AE27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General interface problems</w:t>
            </w:r>
          </w:p>
        </w:tc>
      </w:tr>
      <w:tr w:rsidR="00615DAE" w14:paraId="5AE7D797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EA6A8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IN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C5CAB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Internal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BB33D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Procedure calls and references</w:t>
            </w:r>
          </w:p>
        </w:tc>
      </w:tr>
      <w:tr w:rsidR="00615DAE" w14:paraId="21059217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6B10C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IO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2D022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proofErr w:type="spellStart"/>
            <w:r w:rsidRPr="00AF0D11">
              <w:t>Input/Output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79BA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File, display, printer, communication</w:t>
            </w:r>
          </w:p>
        </w:tc>
      </w:tr>
      <w:tr w:rsidR="00615DAE" w14:paraId="6F48CFCF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234B3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UF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A7A5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User formats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83F15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Contents</w:t>
            </w:r>
          </w:p>
        </w:tc>
      </w:tr>
      <w:tr w:rsidR="00615DAE" w14:paraId="14C869AE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92777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CEM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BF665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Checking error messages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84554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Inadequate checks</w:t>
            </w:r>
          </w:p>
        </w:tc>
      </w:tr>
      <w:tr w:rsidR="00615DAE" w14:paraId="7667AE63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AFA98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DSC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C96DF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Data Structure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4DA4E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Content</w:t>
            </w:r>
          </w:p>
        </w:tc>
      </w:tr>
      <w:tr w:rsidR="00615DAE" w14:paraId="74CD2953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9F3D2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DSS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B6979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Data Structure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A2AEB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Scope</w:t>
            </w:r>
          </w:p>
        </w:tc>
      </w:tr>
      <w:tr w:rsidR="00615DAE" w14:paraId="1F42FA5B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73894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FUN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28777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Function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3CA40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General logic</w:t>
            </w:r>
          </w:p>
        </w:tc>
      </w:tr>
      <w:tr w:rsidR="00615DAE" w14:paraId="33B60B08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B2755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PTR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0E382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Pointers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4E730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Pointers, strings</w:t>
            </w:r>
          </w:p>
        </w:tc>
      </w:tr>
      <w:tr w:rsidR="00615DAE" w14:paraId="4E61F8E0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20FA4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LP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EE956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Loops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4B27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Off-by-one, incrementing, recursion, etc.</w:t>
            </w:r>
          </w:p>
        </w:tc>
      </w:tr>
      <w:tr w:rsidR="00615DAE" w14:paraId="0F7A3514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57DD2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AG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8AFF7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Algorithmic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365ED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Application computations</w:t>
            </w:r>
          </w:p>
        </w:tc>
      </w:tr>
      <w:tr w:rsidR="00615DAE" w14:paraId="62C94774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2FD08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SC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201A9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System Configuration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7D80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Timing, memory, etc.</w:t>
            </w:r>
          </w:p>
        </w:tc>
      </w:tr>
      <w:tr w:rsidR="00615DAE" w14:paraId="588D9075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71092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ENV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38C4E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Environment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48F3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Design, compile, test, other support system problems</w:t>
            </w:r>
          </w:p>
        </w:tc>
      </w:tr>
      <w:tr w:rsidR="00615DAE" w14:paraId="43C1AB3A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BADD9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REQ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3366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Requirement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BA87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Missed, incomplete or incorrect requirement</w:t>
            </w:r>
          </w:p>
        </w:tc>
      </w:tr>
      <w:tr w:rsidR="00615DAE" w14:paraId="5946267A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2B645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STD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76BFA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Standards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639D9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Non-conformance to the coding standard</w:t>
            </w:r>
          </w:p>
        </w:tc>
      </w:tr>
      <w:tr w:rsidR="00615DAE" w14:paraId="1FA7BBBD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EFEB1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MIS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DCD7A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Missing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0A0DA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Overlooked, left out</w:t>
            </w:r>
          </w:p>
        </w:tc>
      </w:tr>
      <w:tr w:rsidR="00615DAE" w14:paraId="41979E51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A14C3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X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B1AD0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Extra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06A37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Not needed</w:t>
            </w:r>
          </w:p>
        </w:tc>
      </w:tr>
      <w:tr w:rsidR="00615DAE" w14:paraId="0CF1BB3B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15733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PF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B2E31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Performance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818F1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Impacts the performance of the code</w:t>
            </w:r>
          </w:p>
        </w:tc>
      </w:tr>
      <w:tr w:rsidR="00615DAE" w14:paraId="0846F7D9" w14:textId="77777777" w:rsidTr="00615DAE">
        <w:trPr>
          <w:jc w:val="center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88CA5" w14:textId="77777777" w:rsidR="00615DAE" w:rsidRPr="00AF0D11" w:rsidRDefault="00615DAE" w:rsidP="002B3238">
            <w:pPr>
              <w:pStyle w:val="TableTextCentered0"/>
              <w:rPr>
                <w:rFonts w:eastAsiaTheme="minorHAnsi" w:cs="Arial"/>
              </w:rPr>
            </w:pPr>
            <w:r w:rsidRPr="00AF0D11">
              <w:t>OI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850FC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Open Item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7B27C" w14:textId="77777777" w:rsidR="00615DAE" w:rsidRPr="00AF0D11" w:rsidRDefault="00615DAE" w:rsidP="002B3238">
            <w:pPr>
              <w:pStyle w:val="TableTextLeft0"/>
              <w:rPr>
                <w:rFonts w:eastAsiaTheme="minorHAnsi" w:cs="Arial"/>
              </w:rPr>
            </w:pPr>
            <w:r w:rsidRPr="00AF0D11">
              <w:t>Unresolved item assigned as an action item</w:t>
            </w:r>
          </w:p>
        </w:tc>
      </w:tr>
    </w:tbl>
    <w:p w14:paraId="259EE72C" w14:textId="77777777" w:rsidR="003E6039" w:rsidRDefault="003E6039" w:rsidP="00615DAE">
      <w:pPr>
        <w:spacing w:before="60"/>
        <w:rPr>
          <w:b/>
          <w:sz w:val="24"/>
        </w:rPr>
        <w:sectPr w:rsidR="003E6039" w:rsidSect="001A34CF">
          <w:headerReference w:type="default" r:id="rId22"/>
          <w:pgSz w:w="15840" w:h="12240" w:orient="landscape" w:code="1"/>
          <w:pgMar w:top="1008" w:right="360" w:bottom="360" w:left="360" w:header="360" w:footer="360" w:gutter="0"/>
          <w:cols w:space="720"/>
          <w:formProt w:val="0"/>
        </w:sectPr>
      </w:pPr>
    </w:p>
    <w:p w14:paraId="5C174452" w14:textId="77777777" w:rsidR="003E6039" w:rsidRDefault="003E6039" w:rsidP="003E6039">
      <w:pPr>
        <w:spacing w:before="60"/>
        <w:rPr>
          <w:b/>
          <w:sz w:val="24"/>
        </w:rPr>
      </w:pPr>
    </w:p>
    <w:p w14:paraId="03A4E69E" w14:textId="77777777" w:rsidR="003E6039" w:rsidRDefault="003E6039" w:rsidP="00AD4086">
      <w:pPr>
        <w:pStyle w:val="Header"/>
      </w:pPr>
      <w:r>
        <w:t>Documentation Details:</w:t>
      </w:r>
    </w:p>
    <w:p w14:paraId="682FF34B" w14:textId="77777777" w:rsidR="003E6039" w:rsidRPr="00441347" w:rsidRDefault="003E6039" w:rsidP="00FD42AD">
      <w:pPr>
        <w:pStyle w:val="Heading1"/>
      </w:pPr>
      <w:r>
        <w:t>Manuals:</w:t>
      </w:r>
      <w:r w:rsidR="00187E33">
        <w:tab/>
      </w:r>
    </w:p>
    <w:p w14:paraId="1295716B" w14:textId="77777777" w:rsidR="003E6039" w:rsidRDefault="003E6039" w:rsidP="00253C03">
      <w:pPr>
        <w:pStyle w:val="BodyTextIndent"/>
      </w:pPr>
    </w:p>
    <w:p w14:paraId="0A2CE24D" w14:textId="77777777" w:rsidR="00525097" w:rsidRPr="00187E33" w:rsidRDefault="00525097" w:rsidP="00253C03">
      <w:pPr>
        <w:pStyle w:val="BodyTextIndent"/>
      </w:pPr>
    </w:p>
    <w:p w14:paraId="76F261EF" w14:textId="77777777" w:rsidR="003E6039" w:rsidRPr="00525097" w:rsidRDefault="004639E2" w:rsidP="00FD42AD">
      <w:pPr>
        <w:pStyle w:val="Heading1"/>
      </w:pPr>
      <w:r w:rsidRPr="00D75496">
        <w:t>Service Notes</w:t>
      </w:r>
      <w:r w:rsidR="003E6039" w:rsidRPr="00D75496">
        <w:t>:</w:t>
      </w:r>
      <w:r w:rsidR="00187E33">
        <w:tab/>
      </w:r>
    </w:p>
    <w:p w14:paraId="4BA41658" w14:textId="77777777" w:rsidR="003E6039" w:rsidRDefault="003E6039" w:rsidP="00253C03">
      <w:pPr>
        <w:pStyle w:val="BodyTextIndent"/>
      </w:pPr>
    </w:p>
    <w:p w14:paraId="70FA0602" w14:textId="77777777" w:rsidR="00525097" w:rsidRPr="00187E33" w:rsidRDefault="00525097" w:rsidP="00253C03">
      <w:pPr>
        <w:pStyle w:val="BodyTextIndent"/>
      </w:pPr>
    </w:p>
    <w:p w14:paraId="42C564FA" w14:textId="77777777" w:rsidR="003E6039" w:rsidRPr="00525097" w:rsidRDefault="003E6039" w:rsidP="00FD42AD">
      <w:pPr>
        <w:pStyle w:val="Heading1"/>
      </w:pPr>
      <w:r w:rsidRPr="00D75496">
        <w:t>Re</w:t>
      </w:r>
      <w:r w:rsidRPr="00FD42AD">
        <w:t>l</w:t>
      </w:r>
      <w:r w:rsidRPr="00D75496">
        <w:t>ease Notes:</w:t>
      </w:r>
    </w:p>
    <w:p w14:paraId="29BF942D" w14:textId="77777777" w:rsidR="003E6039" w:rsidRDefault="003E6039" w:rsidP="00253C03">
      <w:pPr>
        <w:pStyle w:val="BodyTextIndent"/>
      </w:pPr>
    </w:p>
    <w:p w14:paraId="35A45585" w14:textId="77777777" w:rsidR="00525097" w:rsidRPr="00187E33" w:rsidRDefault="00525097" w:rsidP="00253C03">
      <w:pPr>
        <w:pStyle w:val="BodyTextIndent"/>
      </w:pPr>
    </w:p>
    <w:p w14:paraId="7C719A9E" w14:textId="77777777" w:rsidR="003E6039" w:rsidRPr="00525097" w:rsidRDefault="00525097" w:rsidP="00FD42AD">
      <w:pPr>
        <w:pStyle w:val="Heading1"/>
      </w:pPr>
      <w:r w:rsidRPr="00D75496">
        <w:t>Install Docs</w:t>
      </w:r>
      <w:r>
        <w:t>:</w:t>
      </w:r>
    </w:p>
    <w:p w14:paraId="2D458E4B" w14:textId="77777777" w:rsidR="003E6039" w:rsidRDefault="003E6039" w:rsidP="00253C03">
      <w:pPr>
        <w:pStyle w:val="BodyTextIndent"/>
      </w:pPr>
    </w:p>
    <w:p w14:paraId="6070A67D" w14:textId="77777777" w:rsidR="00525097" w:rsidRPr="00187E33" w:rsidRDefault="00525097" w:rsidP="00253C03">
      <w:pPr>
        <w:pStyle w:val="BodyTextIndent"/>
      </w:pPr>
    </w:p>
    <w:p w14:paraId="5CB0020B" w14:textId="77777777" w:rsidR="003E6039" w:rsidRDefault="00525097" w:rsidP="00FD42AD">
      <w:pPr>
        <w:pStyle w:val="Heading1"/>
        <w:sectPr w:rsidR="003E6039" w:rsidSect="001A34CF">
          <w:headerReference w:type="even" r:id="rId23"/>
          <w:headerReference w:type="default" r:id="rId24"/>
          <w:headerReference w:type="first" r:id="rId25"/>
          <w:pgSz w:w="15840" w:h="12240" w:orient="landscape" w:code="1"/>
          <w:pgMar w:top="1008" w:right="360" w:bottom="360" w:left="360" w:header="360" w:footer="360" w:gutter="0"/>
          <w:cols w:space="720"/>
          <w:formProt w:val="0"/>
        </w:sectPr>
      </w:pPr>
      <w:r>
        <w:t>Theory of Operation:</w:t>
      </w:r>
    </w:p>
    <w:p w14:paraId="674B4AC4" w14:textId="77777777" w:rsidR="00525097" w:rsidRDefault="00525097" w:rsidP="00253C03">
      <w:pPr>
        <w:pStyle w:val="BodyTextIndent"/>
      </w:pPr>
    </w:p>
    <w:p w14:paraId="4E803B30" w14:textId="77777777" w:rsidR="00525097" w:rsidRDefault="00525097" w:rsidP="00253C03">
      <w:pPr>
        <w:pStyle w:val="BodyTextIndent"/>
      </w:pPr>
    </w:p>
    <w:p w14:paraId="286B6F30" w14:textId="77777777" w:rsidR="00525097" w:rsidRDefault="00525097" w:rsidP="00FD42AD">
      <w:pPr>
        <w:pStyle w:val="Heading1"/>
      </w:pPr>
      <w:r w:rsidRPr="00D75496">
        <w:t>Other</w:t>
      </w:r>
      <w:r w:rsidRPr="00525097">
        <w:t xml:space="preserve"> </w:t>
      </w:r>
      <w:r>
        <w:t>(Specify):</w:t>
      </w:r>
    </w:p>
    <w:p w14:paraId="3C955A9B" w14:textId="77777777" w:rsidR="002C7D42" w:rsidRPr="00525097" w:rsidRDefault="002C7D42" w:rsidP="00253C03">
      <w:pPr>
        <w:pStyle w:val="BodyTextIndent"/>
      </w:pPr>
    </w:p>
    <w:p w14:paraId="48C1C1CD" w14:textId="77777777" w:rsidR="00E771CF" w:rsidRDefault="00E771CF">
      <w:pPr>
        <w:tabs>
          <w:tab w:val="left" w:pos="-720"/>
          <w:tab w:val="left" w:pos="0"/>
          <w:tab w:val="left" w:pos="230"/>
          <w:tab w:val="left" w:pos="720"/>
          <w:tab w:val="left" w:pos="7200"/>
        </w:tabs>
        <w:suppressAutoHyphens/>
        <w:spacing w:after="120"/>
        <w:ind w:left="230" w:hanging="230"/>
        <w:rPr>
          <w:rFonts w:ascii="Helvetica" w:hAnsi="Helvetica"/>
          <w:vanish/>
        </w:rPr>
      </w:pPr>
    </w:p>
    <w:sectPr w:rsidR="00E771CF" w:rsidSect="001A34CF">
      <w:headerReference w:type="even" r:id="rId26"/>
      <w:headerReference w:type="default" r:id="rId27"/>
      <w:footerReference w:type="default" r:id="rId28"/>
      <w:headerReference w:type="first" r:id="rId29"/>
      <w:type w:val="continuous"/>
      <w:pgSz w:w="15840" w:h="12240" w:orient="landscape" w:code="1"/>
      <w:pgMar w:top="547" w:right="360" w:bottom="360" w:left="360" w:header="36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08440" w14:textId="77777777" w:rsidR="00492EE3" w:rsidRDefault="00492EE3" w:rsidP="00CB38D9">
      <w:pPr>
        <w:pStyle w:val="Heading4"/>
      </w:pPr>
      <w:r>
        <w:separator/>
      </w:r>
    </w:p>
  </w:endnote>
  <w:endnote w:type="continuationSeparator" w:id="0">
    <w:p w14:paraId="7785EFCB" w14:textId="77777777" w:rsidR="00492EE3" w:rsidRDefault="00492EE3" w:rsidP="00CB38D9">
      <w:pPr>
        <w:pStyle w:val="Heading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C00C3" w14:textId="77777777" w:rsidR="00CE6E41" w:rsidRPr="008C0C0D" w:rsidRDefault="00CE6E41">
    <w:pPr>
      <w:pStyle w:val="Footer"/>
      <w:tabs>
        <w:tab w:val="clear" w:pos="4320"/>
        <w:tab w:val="clear" w:pos="8640"/>
        <w:tab w:val="center" w:pos="7470"/>
        <w:tab w:val="right" w:pos="14940"/>
      </w:tabs>
    </w:pPr>
    <w:r w:rsidRPr="008C0C0D">
      <w:t>S</w:t>
    </w:r>
    <w:r>
      <w:t>SI.dotx</w:t>
    </w:r>
    <w:r>
      <w:tab/>
      <w:t>PN 600G100006 Rev T</w:t>
    </w:r>
    <w:r w:rsidRPr="008C0C0D">
      <w:t xml:space="preserve">    </w:t>
    </w:r>
    <w:r>
      <w:t>06/01/2015</w:t>
    </w:r>
    <w:r w:rsidRPr="008C0C0D">
      <w:tab/>
      <w:t xml:space="preserve">Page </w:t>
    </w:r>
    <w:r>
      <w:rPr>
        <w:rStyle w:val="PageNumber"/>
      </w:rPr>
      <w:fldChar w:fldCharType="begin"/>
    </w:r>
    <w:r w:rsidRPr="008C0C0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 w:rsidRPr="008C0C0D">
      <w:rPr>
        <w:rStyle w:val="PageNumber"/>
      </w:rPr>
      <w:t xml:space="preserve"> of </w:t>
    </w:r>
    <w:r>
      <w:rPr>
        <w:rStyle w:val="PageNumber"/>
      </w:rPr>
      <w:fldChar w:fldCharType="begin"/>
    </w:r>
    <w:r w:rsidRPr="008C0C0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FBAE2" w14:textId="77777777" w:rsidR="00CE6E41" w:rsidRDefault="00CE6E41">
    <w:pPr>
      <w:pStyle w:val="Footer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FD6A1" w14:textId="77777777" w:rsidR="00492EE3" w:rsidRDefault="00492EE3" w:rsidP="00CB38D9">
      <w:pPr>
        <w:pStyle w:val="Heading4"/>
      </w:pPr>
      <w:r>
        <w:separator/>
      </w:r>
    </w:p>
  </w:footnote>
  <w:footnote w:type="continuationSeparator" w:id="0">
    <w:p w14:paraId="075BB05C" w14:textId="77777777" w:rsidR="00492EE3" w:rsidRDefault="00492EE3" w:rsidP="00CB38D9">
      <w:pPr>
        <w:pStyle w:val="Heading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92907" w14:textId="77777777" w:rsidR="00CE6E41" w:rsidRDefault="00CE6E41">
    <w:pPr>
      <w:pStyle w:val="Header"/>
      <w:tabs>
        <w:tab w:val="clear" w:pos="8640"/>
        <w:tab w:val="left" w:pos="12240"/>
        <w:tab w:val="right" w:pos="14940"/>
      </w:tabs>
      <w:spacing w:before="120" w:line="360" w:lineRule="auto"/>
      <w:ind w:left="11610"/>
      <w:rPr>
        <w:noProof/>
        <w:sz w:val="22"/>
      </w:rPr>
    </w:pPr>
    <w:r>
      <w:rPr>
        <w:noProof/>
        <w:sz w:val="22"/>
      </w:rPr>
      <w:drawing>
        <wp:inline distT="0" distB="0" distL="0" distR="0" wp14:anchorId="1273AB5C" wp14:editId="7A81B046">
          <wp:extent cx="1640504" cy="592740"/>
          <wp:effectExtent l="0" t="0" r="0" b="0"/>
          <wp:docPr id="21" name="Picture 21" descr="C:\Users\mcolvin.AVT_SERVER\Desktop\Support\AVT logo\Avt_logo_20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colvin.AVT_SERVER\Desktop\Support\AVT logo\Avt_logo_201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728" cy="592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48512" behindDoc="0" locked="0" layoutInCell="0" allowOverlap="1" wp14:anchorId="5C54750C" wp14:editId="2F1B44DF">
              <wp:simplePos x="0" y="0"/>
              <wp:positionH relativeFrom="column">
                <wp:posOffset>72390</wp:posOffset>
              </wp:positionH>
              <wp:positionV relativeFrom="page">
                <wp:posOffset>297815</wp:posOffset>
              </wp:positionV>
              <wp:extent cx="5808345" cy="603250"/>
              <wp:effectExtent l="0" t="2540" r="0" b="3810"/>
              <wp:wrapNone/>
              <wp:docPr id="2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08345" cy="603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01192" w14:textId="77777777" w:rsidR="00CE6E41" w:rsidRDefault="00CE6E41">
                          <w:pPr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Software Specification &amp; Implementation</w:t>
                          </w:r>
                        </w:p>
                        <w:p w14:paraId="5E5EE1CF" w14:textId="77777777" w:rsidR="00CE6E41" w:rsidRDefault="00CE6E41">
                          <w:pPr>
                            <w:spacing w:before="40"/>
                          </w:pPr>
                          <w:r>
                            <w:t>Advanced Vision Technology, Inc.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54750C" id="Rectangle 1" o:spid="_x0000_s1026" style="position:absolute;left:0;text-align:left;margin-left:5.7pt;margin-top:23.45pt;width:457.35pt;height:47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" o:allowincell="f" filled="f" stroked="f" strokeweight="1pt">
              <v:textbox inset="1pt,1pt,1pt,1pt">
                <w:txbxContent>
                  <w:p w14:paraId="58701192" w14:textId="77777777" w:rsidR="00CE6E41" w:rsidRDefault="00CE6E41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Software Specification &amp; Implementation</w:t>
                    </w:r>
                  </w:p>
                  <w:p w14:paraId="5E5EE1CF" w14:textId="77777777" w:rsidR="00CE6E41" w:rsidRDefault="00CE6E41">
                    <w:pPr>
                      <w:spacing w:before="40"/>
                    </w:pPr>
                    <w:r>
                      <w:t>Advanced Vision Technology, Inc.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sz w:val="22"/>
      </w:rPr>
      <w:br/>
    </w:r>
  </w:p>
  <w:p w14:paraId="5A87BAF9" w14:textId="77777777" w:rsidR="00CE6E41" w:rsidRDefault="00CE6E41">
    <w:pPr>
      <w:pStyle w:val="Header"/>
      <w:spacing w:line="120" w:lineRule="exac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580E8" w14:textId="77777777" w:rsidR="00CE6E41" w:rsidRDefault="00CE6E41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0DE7D" w14:textId="77777777" w:rsidR="00CE6E41" w:rsidRDefault="00CE6E41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A47C7" w14:textId="77777777" w:rsidR="00CE6E41" w:rsidRDefault="00CE6E41">
    <w:pPr>
      <w:pStyle w:val="Header"/>
      <w:tabs>
        <w:tab w:val="clear" w:pos="8640"/>
        <w:tab w:val="left" w:pos="12240"/>
        <w:tab w:val="right" w:pos="14940"/>
      </w:tabs>
      <w:spacing w:before="120" w:line="360" w:lineRule="auto"/>
      <w:ind w:left="11610"/>
      <w:rPr>
        <w:sz w:val="22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3DE31C6C" wp14:editId="4CC63DB1">
              <wp:simplePos x="0" y="0"/>
              <wp:positionH relativeFrom="column">
                <wp:posOffset>72390</wp:posOffset>
              </wp:positionH>
              <wp:positionV relativeFrom="page">
                <wp:posOffset>297815</wp:posOffset>
              </wp:positionV>
              <wp:extent cx="5922645" cy="612775"/>
              <wp:effectExtent l="0" t="2540" r="0" b="3810"/>
              <wp:wrapNone/>
              <wp:docPr id="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22645" cy="612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83C71" w14:textId="77777777" w:rsidR="00CE6E41" w:rsidRDefault="00CE6E41">
                          <w:pPr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Software Specification &amp; Implementation</w:t>
                          </w:r>
                        </w:p>
                        <w:p w14:paraId="001385C2" w14:textId="77777777" w:rsidR="00CE6E41" w:rsidRDefault="00CE6E41">
                          <w:pPr>
                            <w:spacing w:before="40"/>
                          </w:pPr>
                          <w:r>
                            <w:t>Graphics Microsystems, Inc.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E31C6C" id="Rectangle 11" o:spid="_x0000_s1033" style="position:absolute;left:0;text-align:left;margin-left:5.7pt;margin-top:23.45pt;width:466.35pt;height:4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" o:allowincell="f" filled="f" stroked="f" strokeweight="1pt">
              <v:textbox inset="1pt,1pt,1pt,1pt">
                <w:txbxContent>
                  <w:p w14:paraId="1C583C71" w14:textId="77777777" w:rsidR="00CE6E41" w:rsidRDefault="00CE6E41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Software Specification &amp; Implementation</w:t>
                    </w:r>
                  </w:p>
                  <w:p w14:paraId="001385C2" w14:textId="77777777" w:rsidR="00CE6E41" w:rsidRDefault="00CE6E41">
                    <w:pPr>
                      <w:spacing w:before="40"/>
                    </w:pPr>
                    <w:r>
                      <w:t>Graphics Microsystems, Inc.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6C397CB3" wp14:editId="7471D137">
              <wp:simplePos x="0" y="0"/>
              <wp:positionH relativeFrom="column">
                <wp:posOffset>4885055</wp:posOffset>
              </wp:positionH>
              <wp:positionV relativeFrom="page">
                <wp:posOffset>688975</wp:posOffset>
              </wp:positionV>
              <wp:extent cx="1546860" cy="141605"/>
              <wp:effectExtent l="0" t="3175" r="0" b="0"/>
              <wp:wrapNone/>
              <wp:docPr id="9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686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D39FA" w14:textId="77777777" w:rsidR="00CE6E41" w:rsidRDefault="00CE6E4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97CB3" id="Rectangle 12" o:spid="_x0000_s1034" style="position:absolute;left:0;text-align:left;margin-left:384.65pt;margin-top:54.25pt;width:121.8pt;height:11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" o:allowincell="f" filled="f" stroked="f" strokeweight="1pt">
              <v:textbox inset="1pt,1pt,1pt,1pt">
                <w:txbxContent>
                  <w:p w14:paraId="60AD39FA" w14:textId="77777777" w:rsidR="00CE6E41" w:rsidRDefault="00CE6E41"/>
                </w:txbxContent>
              </v:textbox>
              <w10:wrap anchory="page"/>
            </v:rect>
          </w:pict>
        </mc:Fallback>
      </mc:AlternateContent>
    </w:r>
    <w:r>
      <w:rPr>
        <w:rFonts w:ascii="Helvetica" w:hAnsi="Helvetica"/>
        <w:sz w:val="22"/>
      </w:rPr>
      <w:br/>
    </w:r>
    <w:r>
      <w:rPr>
        <w:rFonts w:ascii="Helvetica" w:hAnsi="Helvetica"/>
        <w:sz w:val="22"/>
      </w:rPr>
      <w:tab/>
    </w:r>
    <w:r>
      <w:rPr>
        <w:rFonts w:ascii="Helvetica" w:hAnsi="Helvetica"/>
        <w:sz w:val="22"/>
      </w:rPr>
      <w:tab/>
    </w:r>
    <w:r>
      <w:rPr>
        <w:b w:val="0"/>
        <w:sz w:val="28"/>
      </w:rPr>
      <w:t>Test Plan</w:t>
    </w:r>
  </w:p>
  <w:p w14:paraId="3F604694" w14:textId="77777777" w:rsidR="00CE6E41" w:rsidRDefault="00CE6E41">
    <w:pPr>
      <w:pStyle w:val="Header"/>
      <w:spacing w:line="12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4D74244A" wp14:editId="7BA107B7">
              <wp:simplePos x="0" y="0"/>
              <wp:positionH relativeFrom="column">
                <wp:posOffset>45720</wp:posOffset>
              </wp:positionH>
              <wp:positionV relativeFrom="paragraph">
                <wp:posOffset>41275</wp:posOffset>
              </wp:positionV>
              <wp:extent cx="9509760" cy="0"/>
              <wp:effectExtent l="17145" t="12700" r="17145" b="15875"/>
              <wp:wrapNone/>
              <wp:docPr id="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AF160C" id="Line 1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25pt" to="752.4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2b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" o:allowincell="f" strokeweight="1.5pt"/>
          </w:pict>
        </mc:Fallback>
      </mc:AlternateContent>
    </w:r>
  </w:p>
  <w:p w14:paraId="6B8078D4" w14:textId="77777777" w:rsidR="00CE6E41" w:rsidRDefault="00CE6E41">
    <w:pPr>
      <w:pStyle w:val="Header"/>
      <w:spacing w:line="120" w:lineRule="exact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F942B" w14:textId="77777777" w:rsidR="00CE6E41" w:rsidRDefault="00CE6E41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E0A5C" w14:textId="77777777" w:rsidR="00CE6E41" w:rsidRPr="00D96750" w:rsidRDefault="00CE6E41">
    <w:pPr>
      <w:pStyle w:val="Header"/>
      <w:tabs>
        <w:tab w:val="clear" w:pos="8640"/>
        <w:tab w:val="left" w:pos="12240"/>
        <w:tab w:val="right" w:pos="14940"/>
      </w:tabs>
      <w:spacing w:before="120" w:line="360" w:lineRule="auto"/>
      <w:ind w:left="11610"/>
      <w:rPr>
        <w:rFonts w:cs="Arial"/>
        <w:sz w:val="28"/>
        <w:szCs w:val="28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4896" behindDoc="0" locked="0" layoutInCell="0" allowOverlap="1" wp14:anchorId="6BB1F9B4" wp14:editId="25C562E8">
              <wp:simplePos x="0" y="0"/>
              <wp:positionH relativeFrom="column">
                <wp:posOffset>72390</wp:posOffset>
              </wp:positionH>
              <wp:positionV relativeFrom="page">
                <wp:posOffset>297815</wp:posOffset>
              </wp:positionV>
              <wp:extent cx="5922645" cy="612775"/>
              <wp:effectExtent l="0" t="2540" r="0" b="3810"/>
              <wp:wrapNone/>
              <wp:docPr id="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22645" cy="612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A88B6" w14:textId="77777777" w:rsidR="00CE6E41" w:rsidRDefault="00CE6E41">
                          <w:pPr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Software Specification &amp; Implementation</w:t>
                          </w:r>
                        </w:p>
                        <w:p w14:paraId="48BB9BBD" w14:textId="77777777" w:rsidR="00CE6E41" w:rsidRDefault="00CE6E41">
                          <w:pPr>
                            <w:spacing w:before="40"/>
                          </w:pPr>
                          <w:r>
                            <w:t>Graphics Microsystems, Inc.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B1F9B4" id="Rectangle 17" o:spid="_x0000_s1035" style="position:absolute;left:0;text-align:left;margin-left:5.7pt;margin-top:23.45pt;width:466.35pt;height:48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" o:allowincell="f" filled="f" stroked="f" strokeweight="1pt">
              <v:textbox inset="1pt,1pt,1pt,1pt">
                <w:txbxContent>
                  <w:p w14:paraId="46DA88B6" w14:textId="77777777" w:rsidR="00CE6E41" w:rsidRDefault="00CE6E41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Software Specification &amp; Implementation</w:t>
                    </w:r>
                  </w:p>
                  <w:p w14:paraId="48BB9BBD" w14:textId="77777777" w:rsidR="00CE6E41" w:rsidRDefault="00CE6E41">
                    <w:pPr>
                      <w:spacing w:before="40"/>
                    </w:pPr>
                    <w:r>
                      <w:t>Graphics Microsystems, Inc.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20702325" wp14:editId="0900F326">
              <wp:simplePos x="0" y="0"/>
              <wp:positionH relativeFrom="column">
                <wp:posOffset>4885055</wp:posOffset>
              </wp:positionH>
              <wp:positionV relativeFrom="page">
                <wp:posOffset>688975</wp:posOffset>
              </wp:positionV>
              <wp:extent cx="1546860" cy="141605"/>
              <wp:effectExtent l="0" t="3175" r="0" b="0"/>
              <wp:wrapNone/>
              <wp:docPr id="6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686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A605F" w14:textId="77777777" w:rsidR="00CE6E41" w:rsidRDefault="00CE6E4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702325" id="Rectangle 18" o:spid="_x0000_s1036" style="position:absolute;left:0;text-align:left;margin-left:384.65pt;margin-top:54.25pt;width:121.8pt;height:11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" o:allowincell="f" filled="f" stroked="f" strokeweight="1pt">
              <v:textbox inset="1pt,1pt,1pt,1pt">
                <w:txbxContent>
                  <w:p w14:paraId="55DA605F" w14:textId="77777777" w:rsidR="00CE6E41" w:rsidRDefault="00CE6E41"/>
                </w:txbxContent>
              </v:textbox>
              <w10:wrap anchory="page"/>
            </v:rect>
          </w:pict>
        </mc:Fallback>
      </mc:AlternateContent>
    </w:r>
    <w:r>
      <w:rPr>
        <w:rFonts w:ascii="Helvetica" w:hAnsi="Helvetica"/>
        <w:sz w:val="22"/>
      </w:rPr>
      <w:br/>
    </w:r>
    <w:r>
      <w:rPr>
        <w:rFonts w:ascii="Helvetica" w:hAnsi="Helvetica"/>
        <w:sz w:val="22"/>
      </w:rPr>
      <w:tab/>
    </w:r>
    <w:r>
      <w:rPr>
        <w:rFonts w:ascii="Helvetica" w:hAnsi="Helvetica"/>
        <w:sz w:val="22"/>
      </w:rPr>
      <w:tab/>
    </w:r>
    <w:r>
      <w:rPr>
        <w:rFonts w:cs="Arial"/>
        <w:sz w:val="28"/>
        <w:szCs w:val="28"/>
      </w:rPr>
      <w:t>Inspection</w:t>
    </w:r>
  </w:p>
  <w:p w14:paraId="20102CC3" w14:textId="77777777" w:rsidR="00CE6E41" w:rsidRDefault="00CE6E41">
    <w:pPr>
      <w:pStyle w:val="Header"/>
      <w:spacing w:line="12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047CAED5" wp14:editId="3E4BD36E">
              <wp:simplePos x="0" y="0"/>
              <wp:positionH relativeFrom="column">
                <wp:posOffset>45720</wp:posOffset>
              </wp:positionH>
              <wp:positionV relativeFrom="paragraph">
                <wp:posOffset>41275</wp:posOffset>
              </wp:positionV>
              <wp:extent cx="9509760" cy="0"/>
              <wp:effectExtent l="17145" t="12700" r="17145" b="15875"/>
              <wp:wrapNone/>
              <wp:docPr id="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01B68" id="Line 1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25pt" to="752.4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sPEwIAACo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" o:allowincell="f" strokeweight="1.5pt"/>
          </w:pict>
        </mc:Fallback>
      </mc:AlternateContent>
    </w:r>
  </w:p>
  <w:p w14:paraId="2791F74E" w14:textId="77777777" w:rsidR="00CE6E41" w:rsidRDefault="00CE6E41">
    <w:pPr>
      <w:pStyle w:val="Header"/>
      <w:spacing w:line="120" w:lineRule="exact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97B9B" w14:textId="77777777" w:rsidR="00CE6E41" w:rsidRDefault="00CE6E41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3D1A1" w14:textId="77777777" w:rsidR="00CE6E41" w:rsidRDefault="00CE6E41">
    <w:pPr>
      <w:pStyle w:val="Header"/>
      <w:tabs>
        <w:tab w:val="clear" w:pos="8640"/>
        <w:tab w:val="left" w:pos="12240"/>
        <w:tab w:val="right" w:pos="14940"/>
      </w:tabs>
      <w:spacing w:before="120" w:line="360" w:lineRule="auto"/>
      <w:ind w:left="11610"/>
      <w:rPr>
        <w:sz w:val="22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DFB09AF" wp14:editId="22AF7FE7">
              <wp:simplePos x="0" y="0"/>
              <wp:positionH relativeFrom="column">
                <wp:posOffset>72390</wp:posOffset>
              </wp:positionH>
              <wp:positionV relativeFrom="page">
                <wp:posOffset>297815</wp:posOffset>
              </wp:positionV>
              <wp:extent cx="5922645" cy="612775"/>
              <wp:effectExtent l="0" t="2540" r="0" b="3810"/>
              <wp:wrapNone/>
              <wp:docPr id="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22645" cy="612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FFA22" w14:textId="77777777" w:rsidR="00CE6E41" w:rsidRDefault="00CE6E41">
                          <w:pPr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Software Specification &amp; Implementation</w:t>
                          </w:r>
                        </w:p>
                        <w:p w14:paraId="31CBBE1F" w14:textId="77777777" w:rsidR="00CE6E41" w:rsidRDefault="00CE6E41">
                          <w:pPr>
                            <w:spacing w:before="40"/>
                          </w:pPr>
                          <w:r>
                            <w:t>Graphics Microsystems, Inc.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B09AF" id="Rectangle 14" o:spid="_x0000_s1037" style="position:absolute;left:0;text-align:left;margin-left:5.7pt;margin-top:23.45pt;width:466.35pt;height:48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" o:allowincell="f" filled="f" stroked="f" strokeweight="1pt">
              <v:textbox inset="1pt,1pt,1pt,1pt">
                <w:txbxContent>
                  <w:p w14:paraId="3C1FFA22" w14:textId="77777777" w:rsidR="00CE6E41" w:rsidRDefault="00CE6E41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Software Specification &amp; Implementation</w:t>
                    </w:r>
                  </w:p>
                  <w:p w14:paraId="31CBBE1F" w14:textId="77777777" w:rsidR="00CE6E41" w:rsidRDefault="00CE6E41">
                    <w:pPr>
                      <w:spacing w:before="40"/>
                    </w:pPr>
                    <w:r>
                      <w:t>Graphics Microsystems, Inc.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41CA882D" wp14:editId="11D6F639">
              <wp:simplePos x="0" y="0"/>
              <wp:positionH relativeFrom="column">
                <wp:posOffset>4885055</wp:posOffset>
              </wp:positionH>
              <wp:positionV relativeFrom="page">
                <wp:posOffset>688975</wp:posOffset>
              </wp:positionV>
              <wp:extent cx="1546860" cy="141605"/>
              <wp:effectExtent l="0" t="3175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686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14334" w14:textId="77777777" w:rsidR="00CE6E41" w:rsidRDefault="00CE6E4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CA882D" id="Rectangle 15" o:spid="_x0000_s1038" style="position:absolute;left:0;text-align:left;margin-left:384.65pt;margin-top:54.25pt;width:121.8pt;height:11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" o:allowincell="f" filled="f" stroked="f" strokeweight="1pt">
              <v:textbox inset="1pt,1pt,1pt,1pt">
                <w:txbxContent>
                  <w:p w14:paraId="4FF14334" w14:textId="77777777" w:rsidR="00CE6E41" w:rsidRDefault="00CE6E41"/>
                </w:txbxContent>
              </v:textbox>
              <w10:wrap anchory="page"/>
            </v:rect>
          </w:pict>
        </mc:Fallback>
      </mc:AlternateContent>
    </w:r>
    <w:r>
      <w:rPr>
        <w:rFonts w:ascii="Helvetica" w:hAnsi="Helvetica"/>
        <w:sz w:val="22"/>
      </w:rPr>
      <w:br/>
    </w:r>
    <w:r>
      <w:rPr>
        <w:rFonts w:ascii="Helvetica" w:hAnsi="Helvetica"/>
        <w:sz w:val="22"/>
      </w:rPr>
      <w:tab/>
    </w:r>
    <w:r>
      <w:rPr>
        <w:rFonts w:ascii="Helvetica" w:hAnsi="Helvetica"/>
        <w:sz w:val="22"/>
      </w:rPr>
      <w:tab/>
    </w:r>
    <w:r>
      <w:rPr>
        <w:b w:val="0"/>
        <w:sz w:val="28"/>
      </w:rPr>
      <w:t xml:space="preserve">Documentation </w:t>
    </w:r>
  </w:p>
  <w:p w14:paraId="2DFDC95B" w14:textId="77777777" w:rsidR="00CE6E41" w:rsidRDefault="00CE6E41">
    <w:pPr>
      <w:pStyle w:val="Header"/>
      <w:spacing w:line="12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7EB0B44E" wp14:editId="5C021F1A">
              <wp:simplePos x="0" y="0"/>
              <wp:positionH relativeFrom="column">
                <wp:posOffset>45720</wp:posOffset>
              </wp:positionH>
              <wp:positionV relativeFrom="paragraph">
                <wp:posOffset>41275</wp:posOffset>
              </wp:positionV>
              <wp:extent cx="9509760" cy="0"/>
              <wp:effectExtent l="17145" t="12700" r="17145" b="15875"/>
              <wp:wrapNone/>
              <wp:docPr id="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AFA50" id="Line 1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25pt" to="752.4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nR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" o:allowincell="f" strokeweight="1.5pt"/>
          </w:pict>
        </mc:Fallback>
      </mc:AlternateContent>
    </w:r>
  </w:p>
  <w:p w14:paraId="7C2286EA" w14:textId="77777777" w:rsidR="00CE6E41" w:rsidRDefault="00CE6E41">
    <w:pPr>
      <w:pStyle w:val="Header"/>
      <w:spacing w:line="120" w:lineRule="exact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B0F36" w14:textId="77777777" w:rsidR="00CE6E41" w:rsidRDefault="00CE6E41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2AD16" w14:textId="77777777" w:rsidR="00CE6E41" w:rsidRDefault="00CE6E41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C994B" w14:textId="77777777" w:rsidR="00CE6E41" w:rsidRDefault="00CE6E41">
    <w:pPr>
      <w:pStyle w:val="Header"/>
      <w:rPr>
        <w:vanish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D89F8" w14:textId="77777777" w:rsidR="00CE6E41" w:rsidRDefault="00CE6E41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B585D" w14:textId="77777777" w:rsidR="00CE6E41" w:rsidRDefault="00CE6E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58CE2" w14:textId="77777777" w:rsidR="00CE6E41" w:rsidRDefault="00CE6E41">
    <w:pPr>
      <w:pStyle w:val="Header"/>
      <w:tabs>
        <w:tab w:val="clear" w:pos="4320"/>
        <w:tab w:val="clear" w:pos="8640"/>
        <w:tab w:val="right" w:pos="14940"/>
      </w:tabs>
      <w:spacing w:before="120" w:line="360" w:lineRule="auto"/>
      <w:rPr>
        <w:sz w:val="22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49536" behindDoc="0" locked="0" layoutInCell="0" allowOverlap="1" wp14:anchorId="442DEDFC" wp14:editId="310FC79F">
              <wp:simplePos x="0" y="0"/>
              <wp:positionH relativeFrom="column">
                <wp:posOffset>72390</wp:posOffset>
              </wp:positionH>
              <wp:positionV relativeFrom="page">
                <wp:posOffset>297815</wp:posOffset>
              </wp:positionV>
              <wp:extent cx="5922645" cy="584200"/>
              <wp:effectExtent l="0" t="2540" r="0" b="381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2264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13865" w14:textId="77777777" w:rsidR="00CE6E41" w:rsidRDefault="00CE6E41">
                          <w:pPr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Software Specification &amp; Implementation</w:t>
                          </w:r>
                        </w:p>
                        <w:p w14:paraId="727D2A91" w14:textId="77777777" w:rsidR="00CE6E41" w:rsidRDefault="00CE6E41">
                          <w:pPr>
                            <w:spacing w:before="40"/>
                          </w:pPr>
                          <w:r>
                            <w:t>Graphics Microsystems, Inc.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2DEDFC" id="Rectangle 2" o:spid="_x0000_s1027" style="position:absolute;margin-left:5.7pt;margin-top:23.45pt;width:466.35pt;height:4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" o:allowincell="f" filled="f" stroked="f" strokeweight="1pt">
              <v:textbox inset="1pt,1pt,1pt,1pt">
                <w:txbxContent>
                  <w:p w14:paraId="01213865" w14:textId="77777777" w:rsidR="00CE6E41" w:rsidRDefault="00CE6E41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Software Specification &amp; Implementation</w:t>
                    </w:r>
                  </w:p>
                  <w:p w14:paraId="727D2A91" w14:textId="77777777" w:rsidR="00CE6E41" w:rsidRDefault="00CE6E41">
                    <w:pPr>
                      <w:spacing w:before="40"/>
                    </w:pPr>
                    <w:r>
                      <w:t>Graphics Microsystems, Inc.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0560" behindDoc="0" locked="0" layoutInCell="0" allowOverlap="1" wp14:anchorId="4569E7E4" wp14:editId="0AF1FA76">
              <wp:simplePos x="0" y="0"/>
              <wp:positionH relativeFrom="column">
                <wp:posOffset>4885055</wp:posOffset>
              </wp:positionH>
              <wp:positionV relativeFrom="page">
                <wp:posOffset>688975</wp:posOffset>
              </wp:positionV>
              <wp:extent cx="1546860" cy="141605"/>
              <wp:effectExtent l="0" t="3175" r="0" b="0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686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4BC6C" w14:textId="77777777" w:rsidR="00CE6E41" w:rsidRDefault="00CE6E4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69E7E4" id="Rectangle 3" o:spid="_x0000_s1028" style="position:absolute;margin-left:384.65pt;margin-top:54.25pt;width:121.8pt;height:11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" o:allowincell="f" filled="f" stroked="f" strokeweight="1pt">
              <v:textbox inset="1pt,1pt,1pt,1pt">
                <w:txbxContent>
                  <w:p w14:paraId="4114BC6C" w14:textId="77777777" w:rsidR="00CE6E41" w:rsidRDefault="00CE6E41"/>
                </w:txbxContent>
              </v:textbox>
              <w10:wrap anchory="page"/>
            </v:rect>
          </w:pict>
        </mc:Fallback>
      </mc:AlternateContent>
    </w:r>
    <w:r>
      <w:rPr>
        <w:rFonts w:ascii="Helvetica" w:hAnsi="Helvetica"/>
        <w:sz w:val="22"/>
      </w:rPr>
      <w:br/>
    </w:r>
    <w:r>
      <w:rPr>
        <w:rFonts w:ascii="Helvetica" w:hAnsi="Helvetica"/>
        <w:sz w:val="22"/>
      </w:rPr>
      <w:tab/>
    </w:r>
    <w:r>
      <w:rPr>
        <w:b w:val="0"/>
        <w:sz w:val="28"/>
      </w:rPr>
      <w:t>Requirements Specification</w:t>
    </w:r>
  </w:p>
  <w:p w14:paraId="5EBA7C7D" w14:textId="77777777" w:rsidR="00CE6E41" w:rsidRDefault="00CE6E41">
    <w:pPr>
      <w:pStyle w:val="Header"/>
      <w:spacing w:line="12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0022322D" wp14:editId="3AEB8964">
              <wp:simplePos x="0" y="0"/>
              <wp:positionH relativeFrom="column">
                <wp:posOffset>45720</wp:posOffset>
              </wp:positionH>
              <wp:positionV relativeFrom="paragraph">
                <wp:posOffset>41275</wp:posOffset>
              </wp:positionV>
              <wp:extent cx="9509760" cy="0"/>
              <wp:effectExtent l="17145" t="12700" r="17145" b="15875"/>
              <wp:wrapNone/>
              <wp:docPr id="1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93B44" id="Line 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25pt" to="752.4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vM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" o:allowincell="f" strokeweight="1.5pt"/>
          </w:pict>
        </mc:Fallback>
      </mc:AlternateContent>
    </w:r>
  </w:p>
  <w:p w14:paraId="33469EB4" w14:textId="77777777" w:rsidR="00CE6E41" w:rsidRDefault="00CE6E41">
    <w:pPr>
      <w:pStyle w:val="Header"/>
      <w:spacing w:line="120" w:lineRule="exac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B57D8" w14:textId="77777777" w:rsidR="00CE6E41" w:rsidRDefault="00CE6E4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21967" w14:textId="77777777" w:rsidR="00CE6E41" w:rsidRDefault="00CE6E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E221C" w14:textId="77777777" w:rsidR="00CE6E41" w:rsidRDefault="00CE6E41">
    <w:pPr>
      <w:pStyle w:val="Header"/>
      <w:tabs>
        <w:tab w:val="clear" w:pos="8640"/>
        <w:tab w:val="left" w:pos="12240"/>
        <w:tab w:val="right" w:pos="14940"/>
      </w:tabs>
      <w:spacing w:before="120" w:line="360" w:lineRule="auto"/>
      <w:ind w:left="11610"/>
      <w:rPr>
        <w:sz w:val="22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2608" behindDoc="0" locked="0" layoutInCell="0" allowOverlap="1" wp14:anchorId="79029F23" wp14:editId="749FF9D2">
              <wp:simplePos x="0" y="0"/>
              <wp:positionH relativeFrom="column">
                <wp:posOffset>72390</wp:posOffset>
              </wp:positionH>
              <wp:positionV relativeFrom="page">
                <wp:posOffset>297815</wp:posOffset>
              </wp:positionV>
              <wp:extent cx="5922645" cy="584200"/>
              <wp:effectExtent l="0" t="2540" r="0" b="381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2264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D9E40" w14:textId="77777777" w:rsidR="00CE6E41" w:rsidRDefault="00CE6E41">
                          <w:pPr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Software Specification &amp; Implementation</w:t>
                          </w:r>
                        </w:p>
                        <w:p w14:paraId="7E1CFA87" w14:textId="77777777" w:rsidR="00CE6E41" w:rsidRDefault="00CE6E41">
                          <w:pPr>
                            <w:spacing w:before="40"/>
                          </w:pPr>
                          <w:r>
                            <w:t>Graphics Microsystems, Inc.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029F23" id="Rectangle 5" o:spid="_x0000_s1029" style="position:absolute;left:0;text-align:left;margin-left:5.7pt;margin-top:23.45pt;width:466.35pt;height:4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" o:allowincell="f" filled="f" stroked="f" strokeweight="1pt">
              <v:textbox inset="1pt,1pt,1pt,1pt">
                <w:txbxContent>
                  <w:p w14:paraId="712D9E40" w14:textId="77777777" w:rsidR="00CE6E41" w:rsidRDefault="00CE6E41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Software Specification &amp; Implementation</w:t>
                    </w:r>
                  </w:p>
                  <w:p w14:paraId="7E1CFA87" w14:textId="77777777" w:rsidR="00CE6E41" w:rsidRDefault="00CE6E41">
                    <w:pPr>
                      <w:spacing w:before="40"/>
                    </w:pPr>
                    <w:r>
                      <w:t>Graphics Microsystems, Inc.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383FF416" wp14:editId="0883C125">
              <wp:simplePos x="0" y="0"/>
              <wp:positionH relativeFrom="column">
                <wp:posOffset>4885055</wp:posOffset>
              </wp:positionH>
              <wp:positionV relativeFrom="page">
                <wp:posOffset>688975</wp:posOffset>
              </wp:positionV>
              <wp:extent cx="1546860" cy="141605"/>
              <wp:effectExtent l="0" t="3175" r="0" b="0"/>
              <wp:wrapNone/>
              <wp:docPr id="15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686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880F4A" w14:textId="77777777" w:rsidR="00CE6E41" w:rsidRDefault="00CE6E4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3FF416" id="Rectangle 6" o:spid="_x0000_s1030" style="position:absolute;left:0;text-align:left;margin-left:384.65pt;margin-top:54.25pt;width:121.8pt;height:11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" o:allowincell="f" filled="f" stroked="f" strokeweight="1pt">
              <v:textbox inset="1pt,1pt,1pt,1pt">
                <w:txbxContent>
                  <w:p w14:paraId="52880F4A" w14:textId="77777777" w:rsidR="00CE6E41" w:rsidRDefault="00CE6E41"/>
                </w:txbxContent>
              </v:textbox>
              <w10:wrap anchory="page"/>
            </v:rect>
          </w:pict>
        </mc:Fallback>
      </mc:AlternateContent>
    </w:r>
    <w:r>
      <w:rPr>
        <w:rFonts w:ascii="Helvetica" w:hAnsi="Helvetica"/>
        <w:sz w:val="22"/>
      </w:rPr>
      <w:br/>
    </w:r>
    <w:r>
      <w:rPr>
        <w:rFonts w:ascii="Helvetica" w:hAnsi="Helvetica"/>
        <w:sz w:val="22"/>
      </w:rPr>
      <w:tab/>
    </w:r>
    <w:r>
      <w:rPr>
        <w:rFonts w:ascii="Helvetica" w:hAnsi="Helvetica"/>
        <w:sz w:val="22"/>
      </w:rPr>
      <w:tab/>
    </w:r>
    <w:r>
      <w:rPr>
        <w:b w:val="0"/>
        <w:sz w:val="28"/>
      </w:rPr>
      <w:t>Design Specification</w:t>
    </w:r>
  </w:p>
  <w:p w14:paraId="30AF9A2A" w14:textId="77777777" w:rsidR="00CE6E41" w:rsidRDefault="00CE6E41">
    <w:pPr>
      <w:pStyle w:val="Header"/>
      <w:spacing w:line="12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4195510E" wp14:editId="18534ACC">
              <wp:simplePos x="0" y="0"/>
              <wp:positionH relativeFrom="column">
                <wp:posOffset>45720</wp:posOffset>
              </wp:positionH>
              <wp:positionV relativeFrom="paragraph">
                <wp:posOffset>41275</wp:posOffset>
              </wp:positionV>
              <wp:extent cx="9509760" cy="0"/>
              <wp:effectExtent l="17145" t="12700" r="17145" b="15875"/>
              <wp:wrapNone/>
              <wp:docPr id="1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1722A" id="Line 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25pt" to="752.4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/7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" o:allowincell="f" strokeweight="1.5pt"/>
          </w:pict>
        </mc:Fallback>
      </mc:AlternateContent>
    </w:r>
  </w:p>
  <w:p w14:paraId="5BB9F8D3" w14:textId="77777777" w:rsidR="00CE6E41" w:rsidRDefault="00CE6E41">
    <w:pPr>
      <w:pStyle w:val="Header"/>
      <w:spacing w:line="120" w:lineRule="exac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608AC" w14:textId="77777777" w:rsidR="00CE6E41" w:rsidRDefault="00CE6E41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85809" w14:textId="77777777" w:rsidR="00CE6E41" w:rsidRDefault="00CE6E41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15B4A" w14:textId="77777777" w:rsidR="00CE6E41" w:rsidRDefault="00CE6E41">
    <w:pPr>
      <w:pStyle w:val="Header"/>
      <w:tabs>
        <w:tab w:val="clear" w:pos="8640"/>
        <w:tab w:val="left" w:pos="12240"/>
        <w:tab w:val="right" w:pos="14940"/>
      </w:tabs>
      <w:spacing w:before="120" w:line="360" w:lineRule="auto"/>
      <w:ind w:left="11610"/>
      <w:rPr>
        <w:sz w:val="22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4E693D3D" wp14:editId="365F31CA">
              <wp:simplePos x="0" y="0"/>
              <wp:positionH relativeFrom="column">
                <wp:posOffset>72390</wp:posOffset>
              </wp:positionH>
              <wp:positionV relativeFrom="page">
                <wp:posOffset>297815</wp:posOffset>
              </wp:positionV>
              <wp:extent cx="5922645" cy="612775"/>
              <wp:effectExtent l="0" t="2540" r="0" b="3810"/>
              <wp:wrapNone/>
              <wp:docPr id="13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22645" cy="612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E80E6" w14:textId="77777777" w:rsidR="00CE6E41" w:rsidRDefault="00CE6E41">
                          <w:pPr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Software Specification &amp; Implementation</w:t>
                          </w:r>
                        </w:p>
                        <w:p w14:paraId="1CE3E840" w14:textId="77777777" w:rsidR="00CE6E41" w:rsidRDefault="00CE6E41">
                          <w:pPr>
                            <w:spacing w:before="40"/>
                          </w:pPr>
                          <w:r>
                            <w:t>Graphics Microsystems, Inc.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93D3D" id="Rectangle 8" o:spid="_x0000_s1031" style="position:absolute;left:0;text-align:left;margin-left:5.7pt;margin-top:23.45pt;width:466.35pt;height:48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0isA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" o:allowincell="f" filled="f" stroked="f" strokeweight="1pt">
              <v:textbox inset="1pt,1pt,1pt,1pt">
                <w:txbxContent>
                  <w:p w14:paraId="743E80E6" w14:textId="77777777" w:rsidR="00CE6E41" w:rsidRDefault="00CE6E41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Software Specification &amp; Implementation</w:t>
                    </w:r>
                  </w:p>
                  <w:p w14:paraId="1CE3E840" w14:textId="77777777" w:rsidR="00CE6E41" w:rsidRDefault="00CE6E41">
                    <w:pPr>
                      <w:spacing w:before="40"/>
                    </w:pPr>
                    <w:r>
                      <w:t>Graphics Microsystems, Inc.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D05EA0C" wp14:editId="66F0BC21">
              <wp:simplePos x="0" y="0"/>
              <wp:positionH relativeFrom="column">
                <wp:posOffset>4885055</wp:posOffset>
              </wp:positionH>
              <wp:positionV relativeFrom="page">
                <wp:posOffset>688975</wp:posOffset>
              </wp:positionV>
              <wp:extent cx="1546860" cy="141605"/>
              <wp:effectExtent l="0" t="3175" r="0" b="0"/>
              <wp:wrapNone/>
              <wp:docPr id="12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686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AAED4" w14:textId="77777777" w:rsidR="00CE6E41" w:rsidRDefault="00CE6E4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05EA0C" id="Rectangle 9" o:spid="_x0000_s1032" style="position:absolute;left:0;text-align:left;margin-left:384.65pt;margin-top:54.25pt;width:121.8pt;height:11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" o:allowincell="f" filled="f" stroked="f" strokeweight="1pt">
              <v:textbox inset="1pt,1pt,1pt,1pt">
                <w:txbxContent>
                  <w:p w14:paraId="4B8AAED4" w14:textId="77777777" w:rsidR="00CE6E41" w:rsidRDefault="00CE6E41"/>
                </w:txbxContent>
              </v:textbox>
              <w10:wrap anchory="page"/>
            </v:rect>
          </w:pict>
        </mc:Fallback>
      </mc:AlternateContent>
    </w:r>
    <w:r>
      <w:rPr>
        <w:rFonts w:ascii="Helvetica" w:hAnsi="Helvetica"/>
        <w:sz w:val="22"/>
      </w:rPr>
      <w:br/>
    </w:r>
    <w:r>
      <w:rPr>
        <w:rFonts w:ascii="Helvetica" w:hAnsi="Helvetica"/>
        <w:sz w:val="22"/>
      </w:rPr>
      <w:tab/>
    </w:r>
    <w:r>
      <w:rPr>
        <w:rFonts w:ascii="Helvetica" w:hAnsi="Helvetica"/>
        <w:sz w:val="22"/>
      </w:rPr>
      <w:tab/>
    </w:r>
    <w:r>
      <w:rPr>
        <w:b w:val="0"/>
        <w:sz w:val="28"/>
      </w:rPr>
      <w:t>Implementation</w:t>
    </w:r>
  </w:p>
  <w:p w14:paraId="6617E485" w14:textId="77777777" w:rsidR="00CE6E41" w:rsidRDefault="00CE6E41">
    <w:pPr>
      <w:pStyle w:val="Header"/>
      <w:spacing w:line="12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C6E1BE0" wp14:editId="67302AB4">
              <wp:simplePos x="0" y="0"/>
              <wp:positionH relativeFrom="column">
                <wp:posOffset>45720</wp:posOffset>
              </wp:positionH>
              <wp:positionV relativeFrom="paragraph">
                <wp:posOffset>41275</wp:posOffset>
              </wp:positionV>
              <wp:extent cx="9509760" cy="0"/>
              <wp:effectExtent l="17145" t="12700" r="17145" b="15875"/>
              <wp:wrapNone/>
              <wp:docPr id="1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E5789E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25pt" to="752.4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FrFAIAACs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" o:allowincell="f" strokeweight="1.5pt"/>
          </w:pict>
        </mc:Fallback>
      </mc:AlternateContent>
    </w:r>
  </w:p>
  <w:p w14:paraId="3DA6BCD4" w14:textId="77777777" w:rsidR="00CE6E41" w:rsidRDefault="00CE6E41">
    <w:pPr>
      <w:pStyle w:val="Header"/>
      <w:spacing w:line="1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CE5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EA99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F50E5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90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A670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8C08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7A4A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E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CEE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34F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F22CA"/>
    <w:multiLevelType w:val="multilevel"/>
    <w:tmpl w:val="A9467AC4"/>
    <w:lvl w:ilvl="0">
      <w:start w:val="1"/>
      <w:numFmt w:val="decimal"/>
      <w:pStyle w:val="Heading2Left"/>
      <w:lvlText w:val="%1."/>
      <w:lvlJc w:val="left"/>
      <w:pPr>
        <w:tabs>
          <w:tab w:val="num" w:pos="432"/>
        </w:tabs>
        <w:ind w:left="432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Left"/>
      <w:suff w:val="space"/>
      <w:lvlText w:val="%1.%2 - "/>
      <w:lvlJc w:val="left"/>
      <w:pPr>
        <w:ind w:left="720" w:hanging="144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StyleHeading312pt"/>
      <w:lvlText w:val="%1.%2.%3."/>
      <w:lvlJc w:val="left"/>
      <w:pPr>
        <w:tabs>
          <w:tab w:val="num" w:pos="1296"/>
        </w:tabs>
        <w:ind w:left="129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8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3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8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3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2"/>
        </w:tabs>
        <w:ind w:left="38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392" w:hanging="1440"/>
      </w:pPr>
      <w:rPr>
        <w:rFonts w:hint="default"/>
      </w:rPr>
    </w:lvl>
  </w:abstractNum>
  <w:abstractNum w:abstractNumId="11" w15:restartNumberingAfterBreak="0">
    <w:nsid w:val="2FCD013F"/>
    <w:multiLevelType w:val="multilevel"/>
    <w:tmpl w:val="322C301A"/>
    <w:lvl w:ilvl="0">
      <w:start w:val="1"/>
      <w:numFmt w:val="decimal"/>
      <w:pStyle w:val="Heading1"/>
      <w:suff w:val="space"/>
      <w:lvlText w:val="%1 -"/>
      <w:lvlJc w:val="left"/>
      <w:pPr>
        <w:ind w:left="1066" w:hanging="1066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"/>
      <w:suff w:val="space"/>
      <w:lvlText w:val="%1.%2 -"/>
      <w:lvlJc w:val="left"/>
      <w:pPr>
        <w:ind w:left="2297" w:hanging="1865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suff w:val="space"/>
      <w:lvlText w:val="%1.%2.%3 - "/>
      <w:lvlJc w:val="left"/>
      <w:pPr>
        <w:ind w:left="1879" w:hanging="799"/>
      </w:pPr>
      <w:rPr>
        <w:rFonts w:hint="default"/>
        <w:b/>
      </w:rPr>
    </w:lvl>
    <w:lvl w:ilvl="3">
      <w:start w:val="1"/>
      <w:numFmt w:val="decimal"/>
      <w:pStyle w:val="Heading4"/>
      <w:suff w:val="space"/>
      <w:lvlText w:val="%1.%2.%3.%4 - "/>
      <w:lvlJc w:val="left"/>
      <w:pPr>
        <w:ind w:left="1440" w:firstLine="576"/>
      </w:pPr>
      <w:rPr>
        <w:rFonts w:ascii="Arial" w:hAnsi="Arial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8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12" w15:restartNumberingAfterBreak="0">
    <w:nsid w:val="6F5609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41"/>
    <w:rsid w:val="000105DD"/>
    <w:rsid w:val="0001766E"/>
    <w:rsid w:val="000178FE"/>
    <w:rsid w:val="00026086"/>
    <w:rsid w:val="0002632F"/>
    <w:rsid w:val="0002652B"/>
    <w:rsid w:val="000376AC"/>
    <w:rsid w:val="00037A41"/>
    <w:rsid w:val="00053D2E"/>
    <w:rsid w:val="00056DBD"/>
    <w:rsid w:val="000608AE"/>
    <w:rsid w:val="00064453"/>
    <w:rsid w:val="0007082F"/>
    <w:rsid w:val="000713EF"/>
    <w:rsid w:val="000721C3"/>
    <w:rsid w:val="0008517B"/>
    <w:rsid w:val="000A28D9"/>
    <w:rsid w:val="000B6391"/>
    <w:rsid w:val="000D1E12"/>
    <w:rsid w:val="000E17B7"/>
    <w:rsid w:val="000E241D"/>
    <w:rsid w:val="000E2B36"/>
    <w:rsid w:val="000E2E13"/>
    <w:rsid w:val="000F3284"/>
    <w:rsid w:val="000F7F20"/>
    <w:rsid w:val="00111867"/>
    <w:rsid w:val="00112849"/>
    <w:rsid w:val="00113266"/>
    <w:rsid w:val="001219F1"/>
    <w:rsid w:val="0012736F"/>
    <w:rsid w:val="00137B7C"/>
    <w:rsid w:val="001548C5"/>
    <w:rsid w:val="0016006C"/>
    <w:rsid w:val="0016133F"/>
    <w:rsid w:val="00163DCB"/>
    <w:rsid w:val="00187E33"/>
    <w:rsid w:val="001906A6"/>
    <w:rsid w:val="001A34CF"/>
    <w:rsid w:val="001A3E13"/>
    <w:rsid w:val="001B11A7"/>
    <w:rsid w:val="001B27C7"/>
    <w:rsid w:val="001C5E4B"/>
    <w:rsid w:val="001D7B0A"/>
    <w:rsid w:val="001E25CF"/>
    <w:rsid w:val="001E489C"/>
    <w:rsid w:val="001F7DE1"/>
    <w:rsid w:val="00200CCA"/>
    <w:rsid w:val="002038A6"/>
    <w:rsid w:val="002211B8"/>
    <w:rsid w:val="002239FD"/>
    <w:rsid w:val="0023549C"/>
    <w:rsid w:val="00236F89"/>
    <w:rsid w:val="00246F69"/>
    <w:rsid w:val="00253C03"/>
    <w:rsid w:val="00255678"/>
    <w:rsid w:val="00264B31"/>
    <w:rsid w:val="00293DBC"/>
    <w:rsid w:val="002946E2"/>
    <w:rsid w:val="00294B32"/>
    <w:rsid w:val="002A0D52"/>
    <w:rsid w:val="002A52BB"/>
    <w:rsid w:val="002B3238"/>
    <w:rsid w:val="002B3831"/>
    <w:rsid w:val="002B4184"/>
    <w:rsid w:val="002B695E"/>
    <w:rsid w:val="002C42CE"/>
    <w:rsid w:val="002C7D42"/>
    <w:rsid w:val="002D2EA1"/>
    <w:rsid w:val="002D4BF8"/>
    <w:rsid w:val="002E1FCF"/>
    <w:rsid w:val="002E7586"/>
    <w:rsid w:val="002E7BCE"/>
    <w:rsid w:val="002F73C4"/>
    <w:rsid w:val="003000C5"/>
    <w:rsid w:val="0030605F"/>
    <w:rsid w:val="00312F22"/>
    <w:rsid w:val="003252F3"/>
    <w:rsid w:val="003500B1"/>
    <w:rsid w:val="00355A41"/>
    <w:rsid w:val="00360F8D"/>
    <w:rsid w:val="00365A3A"/>
    <w:rsid w:val="00370A1D"/>
    <w:rsid w:val="00386C7B"/>
    <w:rsid w:val="0039086D"/>
    <w:rsid w:val="00396DB9"/>
    <w:rsid w:val="003A1766"/>
    <w:rsid w:val="003A2F78"/>
    <w:rsid w:val="003A4186"/>
    <w:rsid w:val="003A4BCA"/>
    <w:rsid w:val="003B29F7"/>
    <w:rsid w:val="003B4E8C"/>
    <w:rsid w:val="003B62D6"/>
    <w:rsid w:val="003B6DC7"/>
    <w:rsid w:val="003B752F"/>
    <w:rsid w:val="003C0F3B"/>
    <w:rsid w:val="003C36F5"/>
    <w:rsid w:val="003D252A"/>
    <w:rsid w:val="003D63C4"/>
    <w:rsid w:val="003D68FD"/>
    <w:rsid w:val="003D7A99"/>
    <w:rsid w:val="003D7C4D"/>
    <w:rsid w:val="003E1866"/>
    <w:rsid w:val="003E2F02"/>
    <w:rsid w:val="003E6039"/>
    <w:rsid w:val="003F45E1"/>
    <w:rsid w:val="003F4718"/>
    <w:rsid w:val="003F6769"/>
    <w:rsid w:val="00400E31"/>
    <w:rsid w:val="00402A9C"/>
    <w:rsid w:val="004057A2"/>
    <w:rsid w:val="004067AD"/>
    <w:rsid w:val="00441347"/>
    <w:rsid w:val="00442503"/>
    <w:rsid w:val="004429EB"/>
    <w:rsid w:val="00444ED0"/>
    <w:rsid w:val="00453120"/>
    <w:rsid w:val="004614C1"/>
    <w:rsid w:val="00461B0B"/>
    <w:rsid w:val="00462C03"/>
    <w:rsid w:val="004639E2"/>
    <w:rsid w:val="00466E72"/>
    <w:rsid w:val="0047301B"/>
    <w:rsid w:val="00473922"/>
    <w:rsid w:val="0048455E"/>
    <w:rsid w:val="00492EE3"/>
    <w:rsid w:val="004A0FCE"/>
    <w:rsid w:val="004B3C3E"/>
    <w:rsid w:val="004C1295"/>
    <w:rsid w:val="004C3A56"/>
    <w:rsid w:val="004C648C"/>
    <w:rsid w:val="004D1BAA"/>
    <w:rsid w:val="004D4082"/>
    <w:rsid w:val="004D714F"/>
    <w:rsid w:val="004D7E2C"/>
    <w:rsid w:val="004F0278"/>
    <w:rsid w:val="004F0F47"/>
    <w:rsid w:val="004F12CA"/>
    <w:rsid w:val="005063E0"/>
    <w:rsid w:val="00506B3F"/>
    <w:rsid w:val="00523EC9"/>
    <w:rsid w:val="00525097"/>
    <w:rsid w:val="005269EA"/>
    <w:rsid w:val="00527BCF"/>
    <w:rsid w:val="00537BE3"/>
    <w:rsid w:val="00543AA8"/>
    <w:rsid w:val="005477E0"/>
    <w:rsid w:val="00553F67"/>
    <w:rsid w:val="005548F6"/>
    <w:rsid w:val="00563103"/>
    <w:rsid w:val="00567D46"/>
    <w:rsid w:val="00572369"/>
    <w:rsid w:val="00575922"/>
    <w:rsid w:val="00583D68"/>
    <w:rsid w:val="00584D9C"/>
    <w:rsid w:val="005949F9"/>
    <w:rsid w:val="00596C93"/>
    <w:rsid w:val="005A1664"/>
    <w:rsid w:val="005A44AA"/>
    <w:rsid w:val="005A519C"/>
    <w:rsid w:val="005A6581"/>
    <w:rsid w:val="005C17E8"/>
    <w:rsid w:val="005C24D5"/>
    <w:rsid w:val="005D1A12"/>
    <w:rsid w:val="005D34CC"/>
    <w:rsid w:val="005D7640"/>
    <w:rsid w:val="005E199B"/>
    <w:rsid w:val="005E5EAC"/>
    <w:rsid w:val="005F04F6"/>
    <w:rsid w:val="005F50D5"/>
    <w:rsid w:val="005F5B87"/>
    <w:rsid w:val="00601456"/>
    <w:rsid w:val="00602851"/>
    <w:rsid w:val="006037D8"/>
    <w:rsid w:val="0061429A"/>
    <w:rsid w:val="00615DAE"/>
    <w:rsid w:val="006269AB"/>
    <w:rsid w:val="00633255"/>
    <w:rsid w:val="0063331A"/>
    <w:rsid w:val="00642703"/>
    <w:rsid w:val="00642D5E"/>
    <w:rsid w:val="00665372"/>
    <w:rsid w:val="00690910"/>
    <w:rsid w:val="006941DB"/>
    <w:rsid w:val="00696E18"/>
    <w:rsid w:val="00697437"/>
    <w:rsid w:val="006A4D0B"/>
    <w:rsid w:val="006B139A"/>
    <w:rsid w:val="006B6940"/>
    <w:rsid w:val="006C28FD"/>
    <w:rsid w:val="006C4A2B"/>
    <w:rsid w:val="006D4B76"/>
    <w:rsid w:val="006E351B"/>
    <w:rsid w:val="006E558C"/>
    <w:rsid w:val="006F73E7"/>
    <w:rsid w:val="00702BC5"/>
    <w:rsid w:val="00703F7E"/>
    <w:rsid w:val="00711CDF"/>
    <w:rsid w:val="00717FDF"/>
    <w:rsid w:val="0072098F"/>
    <w:rsid w:val="00725466"/>
    <w:rsid w:val="00730162"/>
    <w:rsid w:val="00730AAD"/>
    <w:rsid w:val="00742151"/>
    <w:rsid w:val="007502E6"/>
    <w:rsid w:val="00757BE9"/>
    <w:rsid w:val="0077615F"/>
    <w:rsid w:val="00796E7D"/>
    <w:rsid w:val="007A57EF"/>
    <w:rsid w:val="007A7533"/>
    <w:rsid w:val="007B0853"/>
    <w:rsid w:val="007B4855"/>
    <w:rsid w:val="007C1D15"/>
    <w:rsid w:val="007C24B4"/>
    <w:rsid w:val="007C789D"/>
    <w:rsid w:val="007D1907"/>
    <w:rsid w:val="007E09BE"/>
    <w:rsid w:val="007E2417"/>
    <w:rsid w:val="007E5C5C"/>
    <w:rsid w:val="007F2C32"/>
    <w:rsid w:val="007F3D0E"/>
    <w:rsid w:val="007F6D35"/>
    <w:rsid w:val="008065ED"/>
    <w:rsid w:val="00814D79"/>
    <w:rsid w:val="00817028"/>
    <w:rsid w:val="00817CA3"/>
    <w:rsid w:val="00821DDA"/>
    <w:rsid w:val="00830FDC"/>
    <w:rsid w:val="00833116"/>
    <w:rsid w:val="00841397"/>
    <w:rsid w:val="00844992"/>
    <w:rsid w:val="00855C1C"/>
    <w:rsid w:val="0085699C"/>
    <w:rsid w:val="008734B0"/>
    <w:rsid w:val="00886FCE"/>
    <w:rsid w:val="008A3BA5"/>
    <w:rsid w:val="008B27DE"/>
    <w:rsid w:val="008B4023"/>
    <w:rsid w:val="008C0C0D"/>
    <w:rsid w:val="008C3270"/>
    <w:rsid w:val="008D0B74"/>
    <w:rsid w:val="008D2A4A"/>
    <w:rsid w:val="008D2DF8"/>
    <w:rsid w:val="008D42A2"/>
    <w:rsid w:val="008F6B45"/>
    <w:rsid w:val="00903217"/>
    <w:rsid w:val="0091317C"/>
    <w:rsid w:val="00915930"/>
    <w:rsid w:val="00923699"/>
    <w:rsid w:val="00926051"/>
    <w:rsid w:val="00942DD1"/>
    <w:rsid w:val="00946550"/>
    <w:rsid w:val="00957119"/>
    <w:rsid w:val="00965BAD"/>
    <w:rsid w:val="00974C98"/>
    <w:rsid w:val="009771D4"/>
    <w:rsid w:val="009864EE"/>
    <w:rsid w:val="00986E31"/>
    <w:rsid w:val="00987A6B"/>
    <w:rsid w:val="00993FBA"/>
    <w:rsid w:val="00996CA5"/>
    <w:rsid w:val="009A5509"/>
    <w:rsid w:val="009B2FA9"/>
    <w:rsid w:val="009C0108"/>
    <w:rsid w:val="009C284D"/>
    <w:rsid w:val="009C577E"/>
    <w:rsid w:val="009C6F4E"/>
    <w:rsid w:val="009D18C4"/>
    <w:rsid w:val="009D3ABF"/>
    <w:rsid w:val="009E65F4"/>
    <w:rsid w:val="009F70C2"/>
    <w:rsid w:val="00A11C97"/>
    <w:rsid w:val="00A11E4B"/>
    <w:rsid w:val="00A12919"/>
    <w:rsid w:val="00A203FF"/>
    <w:rsid w:val="00A20A6A"/>
    <w:rsid w:val="00A53673"/>
    <w:rsid w:val="00A70073"/>
    <w:rsid w:val="00A74ED1"/>
    <w:rsid w:val="00A83E3E"/>
    <w:rsid w:val="00A86716"/>
    <w:rsid w:val="00A86E28"/>
    <w:rsid w:val="00A9337E"/>
    <w:rsid w:val="00AC51C9"/>
    <w:rsid w:val="00AC5BC9"/>
    <w:rsid w:val="00AC5C0D"/>
    <w:rsid w:val="00AD16FB"/>
    <w:rsid w:val="00AD4086"/>
    <w:rsid w:val="00AF00A2"/>
    <w:rsid w:val="00AF0D11"/>
    <w:rsid w:val="00AF5AC9"/>
    <w:rsid w:val="00AF6BC6"/>
    <w:rsid w:val="00AF7273"/>
    <w:rsid w:val="00B05981"/>
    <w:rsid w:val="00B06982"/>
    <w:rsid w:val="00B249FB"/>
    <w:rsid w:val="00B24A5D"/>
    <w:rsid w:val="00B261E6"/>
    <w:rsid w:val="00B33B8C"/>
    <w:rsid w:val="00B35B7B"/>
    <w:rsid w:val="00B41471"/>
    <w:rsid w:val="00B50485"/>
    <w:rsid w:val="00B70E4B"/>
    <w:rsid w:val="00B7250B"/>
    <w:rsid w:val="00B81B87"/>
    <w:rsid w:val="00B83782"/>
    <w:rsid w:val="00B86C53"/>
    <w:rsid w:val="00B927F2"/>
    <w:rsid w:val="00B92D0B"/>
    <w:rsid w:val="00B9496C"/>
    <w:rsid w:val="00BB302E"/>
    <w:rsid w:val="00BB7ED6"/>
    <w:rsid w:val="00BC3762"/>
    <w:rsid w:val="00BC4801"/>
    <w:rsid w:val="00BC6549"/>
    <w:rsid w:val="00BD3BCB"/>
    <w:rsid w:val="00BD4E0F"/>
    <w:rsid w:val="00BF0BC4"/>
    <w:rsid w:val="00C1209A"/>
    <w:rsid w:val="00C14C8C"/>
    <w:rsid w:val="00C15032"/>
    <w:rsid w:val="00C30386"/>
    <w:rsid w:val="00C33D0A"/>
    <w:rsid w:val="00C424CF"/>
    <w:rsid w:val="00C42604"/>
    <w:rsid w:val="00C43C0A"/>
    <w:rsid w:val="00C513F5"/>
    <w:rsid w:val="00C6164F"/>
    <w:rsid w:val="00C62D55"/>
    <w:rsid w:val="00C669C2"/>
    <w:rsid w:val="00C9316D"/>
    <w:rsid w:val="00CB0BC7"/>
    <w:rsid w:val="00CB38D9"/>
    <w:rsid w:val="00CD7DE2"/>
    <w:rsid w:val="00CE0877"/>
    <w:rsid w:val="00CE5223"/>
    <w:rsid w:val="00CE6E41"/>
    <w:rsid w:val="00CF254B"/>
    <w:rsid w:val="00CF3107"/>
    <w:rsid w:val="00D05CF0"/>
    <w:rsid w:val="00D11A39"/>
    <w:rsid w:val="00D2270C"/>
    <w:rsid w:val="00D252E5"/>
    <w:rsid w:val="00D32327"/>
    <w:rsid w:val="00D32ADB"/>
    <w:rsid w:val="00D55887"/>
    <w:rsid w:val="00D60A4E"/>
    <w:rsid w:val="00D67D59"/>
    <w:rsid w:val="00D73D7D"/>
    <w:rsid w:val="00D75496"/>
    <w:rsid w:val="00D76391"/>
    <w:rsid w:val="00D80E42"/>
    <w:rsid w:val="00D858D6"/>
    <w:rsid w:val="00D96750"/>
    <w:rsid w:val="00DA0B5D"/>
    <w:rsid w:val="00DA4FFB"/>
    <w:rsid w:val="00DB2C51"/>
    <w:rsid w:val="00DB7DE3"/>
    <w:rsid w:val="00DC0E08"/>
    <w:rsid w:val="00DC2054"/>
    <w:rsid w:val="00DD1FD5"/>
    <w:rsid w:val="00DD3E05"/>
    <w:rsid w:val="00DD5A5C"/>
    <w:rsid w:val="00DE5254"/>
    <w:rsid w:val="00DF0EB6"/>
    <w:rsid w:val="00E0018C"/>
    <w:rsid w:val="00E00ACA"/>
    <w:rsid w:val="00E00B6C"/>
    <w:rsid w:val="00E142EB"/>
    <w:rsid w:val="00E14ABB"/>
    <w:rsid w:val="00E310E8"/>
    <w:rsid w:val="00E40564"/>
    <w:rsid w:val="00E43AA5"/>
    <w:rsid w:val="00E4697F"/>
    <w:rsid w:val="00E46CDF"/>
    <w:rsid w:val="00E531B6"/>
    <w:rsid w:val="00E562BD"/>
    <w:rsid w:val="00E56431"/>
    <w:rsid w:val="00E56528"/>
    <w:rsid w:val="00E56809"/>
    <w:rsid w:val="00E64C02"/>
    <w:rsid w:val="00E725EE"/>
    <w:rsid w:val="00E7659D"/>
    <w:rsid w:val="00E771CF"/>
    <w:rsid w:val="00E828B6"/>
    <w:rsid w:val="00E83D34"/>
    <w:rsid w:val="00E840A2"/>
    <w:rsid w:val="00E9315F"/>
    <w:rsid w:val="00EA541C"/>
    <w:rsid w:val="00EC1D7C"/>
    <w:rsid w:val="00ED32CD"/>
    <w:rsid w:val="00ED3418"/>
    <w:rsid w:val="00F00D15"/>
    <w:rsid w:val="00F012ED"/>
    <w:rsid w:val="00F05305"/>
    <w:rsid w:val="00F10490"/>
    <w:rsid w:val="00F1436A"/>
    <w:rsid w:val="00F151B7"/>
    <w:rsid w:val="00F16A37"/>
    <w:rsid w:val="00F25B33"/>
    <w:rsid w:val="00F2700A"/>
    <w:rsid w:val="00F31599"/>
    <w:rsid w:val="00F323EA"/>
    <w:rsid w:val="00F44916"/>
    <w:rsid w:val="00F525FD"/>
    <w:rsid w:val="00F64E8F"/>
    <w:rsid w:val="00F66A1B"/>
    <w:rsid w:val="00F72052"/>
    <w:rsid w:val="00F746EC"/>
    <w:rsid w:val="00F750FC"/>
    <w:rsid w:val="00F861B4"/>
    <w:rsid w:val="00F874B2"/>
    <w:rsid w:val="00F9516E"/>
    <w:rsid w:val="00FA57C4"/>
    <w:rsid w:val="00FA5EE6"/>
    <w:rsid w:val="00FB1424"/>
    <w:rsid w:val="00FC62B8"/>
    <w:rsid w:val="00FD42AD"/>
    <w:rsid w:val="00FE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AF443"/>
  <w15:docId w15:val="{F6B41B4E-F7A9-4613-9293-7E628E24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C5E4B"/>
    <w:rPr>
      <w:rFonts w:ascii="Arial" w:hAnsi="Arial"/>
    </w:rPr>
  </w:style>
  <w:style w:type="paragraph" w:styleId="Heading1">
    <w:name w:val="heading 1"/>
    <w:basedOn w:val="Normal"/>
    <w:next w:val="BodyTextIndent"/>
    <w:link w:val="Heading1Char"/>
    <w:qFormat/>
    <w:rsid w:val="00E0018C"/>
    <w:pPr>
      <w:keepNext/>
      <w:numPr>
        <w:numId w:val="3"/>
      </w:numPr>
      <w:tabs>
        <w:tab w:val="left" w:pos="432"/>
        <w:tab w:val="left" w:pos="720"/>
        <w:tab w:val="left" w:pos="1138"/>
        <w:tab w:val="left" w:pos="1858"/>
        <w:tab w:val="left" w:pos="2578"/>
        <w:tab w:val="left" w:pos="3298"/>
        <w:tab w:val="left" w:pos="4291"/>
        <w:tab w:val="left" w:pos="5040"/>
        <w:tab w:val="left" w:pos="5760"/>
        <w:tab w:val="left" w:pos="6754"/>
      </w:tabs>
      <w:spacing w:after="20"/>
      <w:outlineLvl w:val="0"/>
    </w:pPr>
    <w:rPr>
      <w:b/>
      <w:sz w:val="22"/>
    </w:rPr>
  </w:style>
  <w:style w:type="paragraph" w:styleId="Heading2">
    <w:name w:val="heading 2"/>
    <w:basedOn w:val="Heading1"/>
    <w:next w:val="NormalIndent"/>
    <w:link w:val="Heading2Char"/>
    <w:qFormat/>
    <w:rsid w:val="00E0018C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E0018C"/>
    <w:pPr>
      <w:numPr>
        <w:ilvl w:val="2"/>
      </w:numPr>
      <w:tabs>
        <w:tab w:val="clear" w:pos="1858"/>
      </w:tabs>
      <w:spacing w:before="6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E0018C"/>
    <w:pPr>
      <w:numPr>
        <w:ilvl w:val="3"/>
      </w:numPr>
      <w:tabs>
        <w:tab w:val="clear" w:pos="6754"/>
        <w:tab w:val="left" w:pos="1260"/>
        <w:tab w:val="left" w:pos="2340"/>
        <w:tab w:val="left" w:pos="4140"/>
        <w:tab w:val="left" w:pos="6750"/>
      </w:tabs>
      <w:spacing w:before="80" w:line="220" w:lineRule="exact"/>
      <w:outlineLvl w:val="3"/>
    </w:pPr>
  </w:style>
  <w:style w:type="paragraph" w:styleId="Heading5">
    <w:name w:val="heading 5"/>
    <w:basedOn w:val="Normal"/>
    <w:next w:val="Normal"/>
    <w:qFormat/>
    <w:rsid w:val="00DA4FFB"/>
    <w:pPr>
      <w:keepNext/>
      <w:tabs>
        <w:tab w:val="left" w:pos="1944"/>
        <w:tab w:val="left" w:pos="2340"/>
        <w:tab w:val="left" w:pos="3744"/>
        <w:tab w:val="left" w:pos="5454"/>
        <w:tab w:val="left" w:pos="5760"/>
        <w:tab w:val="left" w:pos="6624"/>
      </w:tabs>
      <w:spacing w:before="60" w:after="40" w:line="180" w:lineRule="exact"/>
      <w:ind w:firstLine="54"/>
      <w:jc w:val="center"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D4086"/>
    <w:pPr>
      <w:tabs>
        <w:tab w:val="center" w:pos="4320"/>
        <w:tab w:val="right" w:pos="8640"/>
      </w:tabs>
      <w:spacing w:after="40"/>
    </w:pPr>
    <w:rPr>
      <w:b/>
      <w:sz w:val="40"/>
    </w:rPr>
  </w:style>
  <w:style w:type="paragraph" w:styleId="Footer">
    <w:name w:val="footer"/>
    <w:basedOn w:val="Normal"/>
    <w:rsid w:val="00F25B33"/>
    <w:pPr>
      <w:tabs>
        <w:tab w:val="center" w:pos="4320"/>
        <w:tab w:val="right" w:pos="8640"/>
      </w:tabs>
    </w:pPr>
    <w:rPr>
      <w:sz w:val="18"/>
    </w:rPr>
  </w:style>
  <w:style w:type="character" w:styleId="CommentReference">
    <w:name w:val="annotation reference"/>
    <w:basedOn w:val="DefaultParagraphFont"/>
    <w:semiHidden/>
    <w:rsid w:val="00DA4FFB"/>
    <w:rPr>
      <w:sz w:val="16"/>
    </w:rPr>
  </w:style>
  <w:style w:type="paragraph" w:styleId="CommentText">
    <w:name w:val="annotation text"/>
    <w:basedOn w:val="Normal"/>
    <w:link w:val="CommentTextChar"/>
    <w:semiHidden/>
    <w:rsid w:val="00DA4FFB"/>
  </w:style>
  <w:style w:type="character" w:styleId="PageNumber">
    <w:name w:val="page number"/>
    <w:basedOn w:val="DefaultParagraphFont"/>
    <w:rsid w:val="00DA4FFB"/>
  </w:style>
  <w:style w:type="paragraph" w:customStyle="1" w:styleId="Indent3">
    <w:name w:val="Indent3"/>
    <w:basedOn w:val="Normal"/>
    <w:rsid w:val="00056DBD"/>
    <w:pPr>
      <w:widowControl w:val="0"/>
      <w:spacing w:after="120"/>
      <w:ind w:left="1800"/>
    </w:pPr>
    <w:rPr>
      <w:sz w:val="24"/>
    </w:rPr>
  </w:style>
  <w:style w:type="table" w:styleId="TableGrid">
    <w:name w:val="Table Grid"/>
    <w:basedOn w:val="TableNormal"/>
    <w:rsid w:val="00E53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53120"/>
    <w:rPr>
      <w:rFonts w:ascii="Tahoma" w:hAnsi="Tahoma" w:cs="Tahoma"/>
      <w:sz w:val="16"/>
      <w:szCs w:val="16"/>
    </w:rPr>
  </w:style>
  <w:style w:type="paragraph" w:customStyle="1" w:styleId="Heading2Left">
    <w:name w:val="Heading 2 Left"/>
    <w:basedOn w:val="Heading1"/>
    <w:link w:val="Heading2LeftCharChar"/>
    <w:rsid w:val="003F6769"/>
    <w:pPr>
      <w:numPr>
        <w:ilvl w:val="1"/>
        <w:numId w:val="2"/>
      </w:numPr>
      <w:tabs>
        <w:tab w:val="clear" w:pos="432"/>
        <w:tab w:val="clear" w:pos="1138"/>
        <w:tab w:val="clear" w:pos="1858"/>
        <w:tab w:val="clear" w:pos="2578"/>
        <w:tab w:val="clear" w:pos="3298"/>
        <w:tab w:val="clear" w:pos="4291"/>
        <w:tab w:val="clear" w:pos="6754"/>
        <w:tab w:val="left" w:pos="1854"/>
        <w:tab w:val="left" w:pos="2574"/>
        <w:tab w:val="left" w:pos="3294"/>
        <w:tab w:val="left" w:pos="4284"/>
        <w:tab w:val="left" w:pos="6750"/>
      </w:tabs>
    </w:pPr>
    <w:rPr>
      <w:bCs/>
      <w:sz w:val="24"/>
    </w:rPr>
  </w:style>
  <w:style w:type="character" w:customStyle="1" w:styleId="Heading2Char">
    <w:name w:val="Heading 2 Char"/>
    <w:basedOn w:val="DefaultParagraphFont"/>
    <w:link w:val="Heading2"/>
    <w:rsid w:val="00E0018C"/>
    <w:rPr>
      <w:rFonts w:ascii="Arial" w:hAnsi="Arial"/>
      <w:b/>
      <w:sz w:val="22"/>
      <w:lang w:val="en-US" w:eastAsia="en-US" w:bidi="ar-SA"/>
    </w:rPr>
  </w:style>
  <w:style w:type="character" w:customStyle="1" w:styleId="Heading2LeftCharChar">
    <w:name w:val="Heading 2 Left Char Char"/>
    <w:basedOn w:val="Heading2Char"/>
    <w:link w:val="Heading2Left"/>
    <w:rsid w:val="003F6769"/>
    <w:rPr>
      <w:rFonts w:ascii="Arial" w:hAnsi="Arial"/>
      <w:b/>
      <w:bCs/>
      <w:sz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E0018C"/>
    <w:rPr>
      <w:rFonts w:ascii="Arial" w:hAnsi="Arial"/>
      <w:b/>
      <w:sz w:val="22"/>
      <w:lang w:val="en-US" w:eastAsia="en-US" w:bidi="ar-SA"/>
    </w:rPr>
  </w:style>
  <w:style w:type="paragraph" w:customStyle="1" w:styleId="TableHdr2Centered">
    <w:name w:val="Table Hdr2 Centered"/>
    <w:basedOn w:val="Normal"/>
    <w:rsid w:val="004F12CA"/>
    <w:pPr>
      <w:jc w:val="center"/>
    </w:pPr>
    <w:rPr>
      <w:b/>
    </w:rPr>
  </w:style>
  <w:style w:type="paragraph" w:customStyle="1" w:styleId="Header2">
    <w:name w:val="Header 2"/>
    <w:basedOn w:val="Normal"/>
    <w:rsid w:val="005C24D5"/>
  </w:style>
  <w:style w:type="paragraph" w:customStyle="1" w:styleId="StyleHeading312pt">
    <w:name w:val="Style Heading 3 + 12 pt"/>
    <w:basedOn w:val="Normal"/>
    <w:rsid w:val="003F6769"/>
    <w:pPr>
      <w:numPr>
        <w:ilvl w:val="2"/>
        <w:numId w:val="2"/>
      </w:numPr>
    </w:pPr>
  </w:style>
  <w:style w:type="paragraph" w:customStyle="1" w:styleId="TableHdr1Centered">
    <w:name w:val="Table Hdr1 Centered"/>
    <w:basedOn w:val="Normal"/>
    <w:rsid w:val="00C62D55"/>
    <w:pPr>
      <w:jc w:val="center"/>
    </w:pPr>
    <w:rPr>
      <w:b/>
      <w:sz w:val="24"/>
    </w:rPr>
  </w:style>
  <w:style w:type="paragraph" w:customStyle="1" w:styleId="TableTextCentered">
    <w:name w:val="Table Text Centered"/>
    <w:basedOn w:val="Normal"/>
    <w:rsid w:val="00D76391"/>
    <w:pPr>
      <w:tabs>
        <w:tab w:val="left" w:pos="1260"/>
        <w:tab w:val="left" w:pos="2340"/>
        <w:tab w:val="left" w:pos="4140"/>
        <w:tab w:val="left" w:pos="5040"/>
        <w:tab w:val="left" w:pos="5760"/>
        <w:tab w:val="left" w:pos="6750"/>
      </w:tabs>
      <w:spacing w:before="40"/>
      <w:jc w:val="center"/>
    </w:pPr>
  </w:style>
  <w:style w:type="paragraph" w:customStyle="1" w:styleId="CheckboxText">
    <w:name w:val="Checkbox Text"/>
    <w:basedOn w:val="Normal"/>
    <w:link w:val="CheckboxTextChar"/>
    <w:rsid w:val="0002632F"/>
    <w:pPr>
      <w:tabs>
        <w:tab w:val="left" w:pos="414"/>
        <w:tab w:val="left" w:pos="954"/>
      </w:tabs>
      <w:ind w:firstLine="54"/>
    </w:pPr>
  </w:style>
  <w:style w:type="character" w:customStyle="1" w:styleId="CheckboxTextChar">
    <w:name w:val="Checkbox Text Char"/>
    <w:basedOn w:val="DefaultParagraphFont"/>
    <w:link w:val="CheckboxText"/>
    <w:rsid w:val="0002632F"/>
    <w:rPr>
      <w:rFonts w:ascii="Arial" w:hAnsi="Arial"/>
      <w:lang w:val="en-US" w:eastAsia="en-US" w:bidi="ar-SA"/>
    </w:rPr>
  </w:style>
  <w:style w:type="paragraph" w:customStyle="1" w:styleId="StyleHeading3Bold">
    <w:name w:val="Style Heading 3 + Bold"/>
    <w:basedOn w:val="Heading3"/>
    <w:rsid w:val="00F2700A"/>
    <w:rPr>
      <w:b w:val="0"/>
      <w:bCs/>
    </w:rPr>
  </w:style>
  <w:style w:type="paragraph" w:customStyle="1" w:styleId="StyleHeading4NotBold">
    <w:name w:val="Style Heading 4 + Not Bold"/>
    <w:basedOn w:val="Heading4"/>
    <w:link w:val="StyleHeading4NotBoldChar"/>
    <w:rsid w:val="004C648C"/>
  </w:style>
  <w:style w:type="character" w:customStyle="1" w:styleId="Heading3Char">
    <w:name w:val="Heading 3 Char"/>
    <w:basedOn w:val="Heading2Char"/>
    <w:link w:val="Heading3"/>
    <w:rsid w:val="00E0018C"/>
    <w:rPr>
      <w:rFonts w:ascii="Arial" w:hAnsi="Arial"/>
      <w:b/>
      <w:sz w:val="24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sid w:val="00E0018C"/>
    <w:rPr>
      <w:rFonts w:ascii="Arial" w:hAnsi="Arial"/>
      <w:b/>
      <w:sz w:val="24"/>
      <w:lang w:val="en-US" w:eastAsia="en-US" w:bidi="ar-SA"/>
    </w:rPr>
  </w:style>
  <w:style w:type="character" w:customStyle="1" w:styleId="StyleHeading4NotBoldChar">
    <w:name w:val="Style Heading 4 + Not Bold Char"/>
    <w:basedOn w:val="Heading4Char"/>
    <w:link w:val="StyleHeading4NotBold"/>
    <w:rsid w:val="004C648C"/>
    <w:rPr>
      <w:rFonts w:ascii="Arial" w:hAnsi="Arial"/>
      <w:b/>
      <w:sz w:val="24"/>
      <w:lang w:val="en-US" w:eastAsia="en-US" w:bidi="ar-SA"/>
    </w:rPr>
  </w:style>
  <w:style w:type="paragraph" w:styleId="BodyTextIndent2">
    <w:name w:val="Body Text Indent 2"/>
    <w:basedOn w:val="Normal"/>
    <w:rsid w:val="00253C03"/>
    <w:pPr>
      <w:spacing w:after="40"/>
      <w:ind w:left="1080"/>
    </w:pPr>
  </w:style>
  <w:style w:type="paragraph" w:customStyle="1" w:styleId="BodyTestIndent4">
    <w:name w:val="Body Test Indent 4"/>
    <w:basedOn w:val="BodyTextIndent2"/>
    <w:rsid w:val="00B86C53"/>
    <w:pPr>
      <w:ind w:left="3168"/>
    </w:pPr>
  </w:style>
  <w:style w:type="paragraph" w:styleId="BodyText">
    <w:name w:val="Body Text"/>
    <w:basedOn w:val="Normal"/>
    <w:link w:val="BodyTextChar"/>
    <w:rsid w:val="008734B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734B0"/>
    <w:rPr>
      <w:rFonts w:ascii="Arial" w:hAnsi="Arial"/>
      <w:lang w:val="en-US" w:eastAsia="en-US" w:bidi="ar-SA"/>
    </w:rPr>
  </w:style>
  <w:style w:type="paragraph" w:customStyle="1" w:styleId="TableTextLeft">
    <w:name w:val="Table Text Left"/>
    <w:basedOn w:val="Normal"/>
    <w:rsid w:val="00D76391"/>
    <w:pPr>
      <w:spacing w:before="40"/>
    </w:pPr>
  </w:style>
  <w:style w:type="paragraph" w:styleId="BodyTextFirstIndent">
    <w:name w:val="Body Text First Indent"/>
    <w:basedOn w:val="BodyText"/>
    <w:rsid w:val="004A0FCE"/>
    <w:pPr>
      <w:ind w:firstLine="210"/>
    </w:pPr>
  </w:style>
  <w:style w:type="paragraph" w:styleId="BodyTextIndent">
    <w:name w:val="Body Text Indent"/>
    <w:basedOn w:val="Normal"/>
    <w:rsid w:val="004A0FCE"/>
    <w:pPr>
      <w:spacing w:after="120"/>
      <w:ind w:left="432"/>
    </w:pPr>
  </w:style>
  <w:style w:type="paragraph" w:styleId="BodyTextFirstIndent2">
    <w:name w:val="Body Text First Indent 2"/>
    <w:basedOn w:val="BodyTextIndent"/>
    <w:rsid w:val="004A0FCE"/>
    <w:pPr>
      <w:ind w:firstLine="210"/>
    </w:pPr>
  </w:style>
  <w:style w:type="paragraph" w:styleId="NormalIndent">
    <w:name w:val="Normal Indent"/>
    <w:basedOn w:val="Normal"/>
    <w:rsid w:val="003D68FD"/>
    <w:pPr>
      <w:ind w:left="1080"/>
    </w:pPr>
  </w:style>
  <w:style w:type="character" w:customStyle="1" w:styleId="CommentTextChar">
    <w:name w:val="Comment Text Char"/>
    <w:basedOn w:val="DefaultParagraphFont"/>
    <w:link w:val="CommentText"/>
    <w:semiHidden/>
    <w:rsid w:val="00FA5EE6"/>
    <w:rPr>
      <w:rFonts w:ascii="Arial" w:hAnsi="Arial"/>
    </w:rPr>
  </w:style>
  <w:style w:type="paragraph" w:styleId="FootnoteText">
    <w:name w:val="footnote text"/>
    <w:basedOn w:val="Normal"/>
    <w:link w:val="FootnoteTextChar"/>
    <w:rsid w:val="002A52BB"/>
  </w:style>
  <w:style w:type="character" w:customStyle="1" w:styleId="FootnoteTextChar">
    <w:name w:val="Footnote Text Char"/>
    <w:basedOn w:val="DefaultParagraphFont"/>
    <w:link w:val="FootnoteText"/>
    <w:rsid w:val="002A52BB"/>
    <w:rPr>
      <w:rFonts w:ascii="Arial" w:hAnsi="Arial"/>
    </w:rPr>
  </w:style>
  <w:style w:type="character" w:styleId="FootnoteReference">
    <w:name w:val="footnote reference"/>
    <w:basedOn w:val="DefaultParagraphFont"/>
    <w:rsid w:val="002A52BB"/>
    <w:rPr>
      <w:vertAlign w:val="superscript"/>
    </w:rPr>
  </w:style>
  <w:style w:type="paragraph" w:customStyle="1" w:styleId="TableTextCentered0">
    <w:name w:val="TableTextCentered"/>
    <w:basedOn w:val="Normal"/>
    <w:qFormat/>
    <w:rsid w:val="002B3238"/>
    <w:pPr>
      <w:jc w:val="center"/>
    </w:pPr>
    <w:rPr>
      <w:sz w:val="18"/>
      <w:szCs w:val="18"/>
    </w:rPr>
  </w:style>
  <w:style w:type="paragraph" w:customStyle="1" w:styleId="TableTextLeft0">
    <w:name w:val="TableText Left"/>
    <w:basedOn w:val="Normal"/>
    <w:qFormat/>
    <w:rsid w:val="002B3238"/>
    <w:rPr>
      <w:sz w:val="18"/>
      <w:szCs w:val="18"/>
    </w:rPr>
  </w:style>
  <w:style w:type="paragraph" w:customStyle="1" w:styleId="TableTextCenter11">
    <w:name w:val="TableText Center 11"/>
    <w:basedOn w:val="Normal"/>
    <w:qFormat/>
    <w:rsid w:val="00C33D0A"/>
    <w:pPr>
      <w:tabs>
        <w:tab w:val="left" w:pos="342"/>
      </w:tabs>
      <w:jc w:val="center"/>
    </w:pPr>
    <w:rPr>
      <w:b/>
      <w:sz w:val="22"/>
    </w:rPr>
  </w:style>
  <w:style w:type="paragraph" w:customStyle="1" w:styleId="TableTextLeft11">
    <w:name w:val="TableText Left 11"/>
    <w:basedOn w:val="Normal"/>
    <w:qFormat/>
    <w:rsid w:val="00C33D0A"/>
    <w:pPr>
      <w:tabs>
        <w:tab w:val="left" w:pos="324"/>
        <w:tab w:val="left" w:pos="1260"/>
        <w:tab w:val="left" w:pos="2340"/>
        <w:tab w:val="left" w:pos="4140"/>
        <w:tab w:val="left" w:pos="5040"/>
        <w:tab w:val="left" w:pos="5760"/>
        <w:tab w:val="left" w:pos="6750"/>
      </w:tabs>
      <w:spacing w:before="40" w:after="40"/>
      <w:ind w:left="58"/>
    </w:pPr>
    <w:rPr>
      <w:sz w:val="22"/>
    </w:rPr>
  </w:style>
  <w:style w:type="paragraph" w:customStyle="1" w:styleId="TableTextCenter16">
    <w:name w:val="TableText Center 16"/>
    <w:basedOn w:val="Normal"/>
    <w:qFormat/>
    <w:rsid w:val="00255678"/>
    <w:pPr>
      <w:tabs>
        <w:tab w:val="left" w:pos="1260"/>
        <w:tab w:val="left" w:pos="2340"/>
        <w:tab w:val="left" w:pos="4140"/>
        <w:tab w:val="left" w:pos="5040"/>
        <w:tab w:val="left" w:pos="5760"/>
        <w:tab w:val="left" w:pos="6750"/>
      </w:tabs>
      <w:jc w:val="center"/>
    </w:pPr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" Type="http://schemas.openxmlformats.org/officeDocument/2006/relationships/styles" Target="styles.xml"/><Relationship Id="rId21" Type="http://schemas.openxmlformats.org/officeDocument/2006/relationships/header" Target="header13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29" Type="http://schemas.openxmlformats.org/officeDocument/2006/relationships/header" Target="header2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header" Target="header19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ersonal\Templates\SSIrev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CA9F4-4756-4CF6-B0AB-E90D70E1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SSIrevT.dotx</Template>
  <TotalTime>28</TotalTime>
  <Pages>13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SSI.dotx</vt:lpstr>
    </vt:vector>
  </TitlesOfParts>
  <Company>Graphics Microsystems Inc.</Company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SSI.dotx</dc:title>
  <dc:creator>Mark Colvin</dc:creator>
  <cp:lastModifiedBy>Mark Colvin</cp:lastModifiedBy>
  <cp:revision>1</cp:revision>
  <cp:lastPrinted>2011-09-20T19:28:00Z</cp:lastPrinted>
  <dcterms:created xsi:type="dcterms:W3CDTF">2018-11-01T16:30:00Z</dcterms:created>
  <dcterms:modified xsi:type="dcterms:W3CDTF">2018-11-01T16:59:00Z</dcterms:modified>
</cp:coreProperties>
</file>